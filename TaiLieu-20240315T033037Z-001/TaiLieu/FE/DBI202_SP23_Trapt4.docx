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B1A14" w14:textId="556B101E" w:rsidR="004902E4" w:rsidRPr="00AA5859" w:rsidRDefault="004902E4">
      <w:pPr>
        <w:rPr>
          <w:sz w:val="26"/>
          <w:szCs w:val="26"/>
        </w:rPr>
      </w:pPr>
      <w:r w:rsidRPr="00AA5859">
        <w:rPr>
          <w:sz w:val="26"/>
          <w:szCs w:val="26"/>
        </w:rPr>
        <w:t xml:space="preserve">Subject: </w:t>
      </w:r>
      <w:r w:rsidR="00641347">
        <w:rPr>
          <w:b/>
          <w:sz w:val="26"/>
          <w:szCs w:val="26"/>
        </w:rPr>
        <w:t>DBI202- Database System</w:t>
      </w:r>
      <w:r w:rsidR="00D907CA">
        <w:rPr>
          <w:b/>
          <w:sz w:val="26"/>
          <w:szCs w:val="26"/>
        </w:rPr>
        <w:t>s</w:t>
      </w:r>
    </w:p>
    <w:p w14:paraId="65F4305A" w14:textId="77777777" w:rsidR="004902E4" w:rsidRPr="00AA5859" w:rsidRDefault="004902E4">
      <w:pPr>
        <w:rPr>
          <w:sz w:val="26"/>
          <w:szCs w:val="26"/>
        </w:rPr>
      </w:pPr>
      <w:r w:rsidRPr="00AA5859">
        <w:rPr>
          <w:sz w:val="26"/>
          <w:szCs w:val="26"/>
        </w:rPr>
        <w:t xml:space="preserve">Number of question: </w:t>
      </w:r>
      <w:r w:rsidR="00A93706" w:rsidRPr="00AA5859">
        <w:rPr>
          <w:sz w:val="26"/>
          <w:szCs w:val="26"/>
        </w:rPr>
        <w:t>2</w:t>
      </w:r>
      <w:r w:rsidR="00B94346" w:rsidRPr="00AA5859">
        <w:rPr>
          <w:sz w:val="26"/>
          <w:szCs w:val="26"/>
        </w:rPr>
        <w:t>0</w:t>
      </w:r>
    </w:p>
    <w:p w14:paraId="63EFEAA6" w14:textId="77777777" w:rsidR="001E4B68" w:rsidRPr="00AA5859" w:rsidRDefault="001E4B68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RPr="00853B0C" w14:paraId="61912602" w14:textId="77777777" w:rsidTr="002B39AE">
        <w:tc>
          <w:tcPr>
            <w:tcW w:w="2077" w:type="dxa"/>
          </w:tcPr>
          <w:p w14:paraId="0609C91C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QN=1</w:t>
            </w:r>
          </w:p>
        </w:tc>
        <w:tc>
          <w:tcPr>
            <w:tcW w:w="7426" w:type="dxa"/>
          </w:tcPr>
          <w:p w14:paraId="4074F2BD" w14:textId="528F8397" w:rsidR="00C51D34" w:rsidRPr="00AA5859" w:rsidRDefault="00D907CA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is a database s</w:t>
            </w:r>
            <w:r w:rsidRPr="00D907CA">
              <w:rPr>
                <w:sz w:val="26"/>
                <w:szCs w:val="26"/>
              </w:rPr>
              <w:t>ystem</w:t>
            </w:r>
            <w:r>
              <w:rPr>
                <w:sz w:val="26"/>
                <w:szCs w:val="26"/>
              </w:rPr>
              <w:t>?</w:t>
            </w:r>
          </w:p>
        </w:tc>
      </w:tr>
      <w:tr w:rsidR="00C51D34" w:rsidRPr="00853B0C" w14:paraId="4DCB8613" w14:textId="77777777" w:rsidTr="002B39AE">
        <w:tc>
          <w:tcPr>
            <w:tcW w:w="2077" w:type="dxa"/>
          </w:tcPr>
          <w:p w14:paraId="186C0367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02CB56BF" w14:textId="3CCBD76F" w:rsidR="00C51D34" w:rsidRPr="00AA5859" w:rsidRDefault="00D907CA" w:rsidP="00C51D34">
            <w:pPr>
              <w:rPr>
                <w:sz w:val="26"/>
                <w:szCs w:val="26"/>
              </w:rPr>
            </w:pPr>
            <w:r w:rsidRPr="00D907CA">
              <w:rPr>
                <w:sz w:val="26"/>
                <w:szCs w:val="26"/>
              </w:rPr>
              <w:t>The DBMS software</w:t>
            </w:r>
          </w:p>
        </w:tc>
      </w:tr>
      <w:tr w:rsidR="00C51D34" w:rsidRPr="00853B0C" w14:paraId="4F001304" w14:textId="77777777" w:rsidTr="002B39AE">
        <w:tc>
          <w:tcPr>
            <w:tcW w:w="2077" w:type="dxa"/>
          </w:tcPr>
          <w:p w14:paraId="13E35296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2E3FA25" w14:textId="23D9B9F1" w:rsidR="00C51D34" w:rsidRPr="00AA5859" w:rsidRDefault="00D907CA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Pr="00D907CA">
              <w:rPr>
                <w:sz w:val="26"/>
                <w:szCs w:val="26"/>
              </w:rPr>
              <w:t>he data</w:t>
            </w:r>
          </w:p>
        </w:tc>
      </w:tr>
      <w:tr w:rsidR="00C51D34" w:rsidRPr="00853B0C" w14:paraId="406EEDDE" w14:textId="77777777" w:rsidTr="002B39AE">
        <w:tc>
          <w:tcPr>
            <w:tcW w:w="2077" w:type="dxa"/>
          </w:tcPr>
          <w:p w14:paraId="50E6556C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2F67E953" w14:textId="3E8D511F" w:rsidR="00C51D34" w:rsidRPr="00AA5859" w:rsidRDefault="00D907CA" w:rsidP="00C51D34">
            <w:pPr>
              <w:rPr>
                <w:sz w:val="26"/>
                <w:szCs w:val="26"/>
              </w:rPr>
            </w:pPr>
            <w:r w:rsidRPr="00D907CA">
              <w:rPr>
                <w:sz w:val="26"/>
                <w:szCs w:val="26"/>
              </w:rPr>
              <w:t>The DBMS software together with the data itself</w:t>
            </w:r>
          </w:p>
        </w:tc>
      </w:tr>
      <w:tr w:rsidR="00C51D34" w:rsidRPr="00853B0C" w14:paraId="74EFA3AB" w14:textId="77777777" w:rsidTr="002B39AE">
        <w:tc>
          <w:tcPr>
            <w:tcW w:w="2077" w:type="dxa"/>
          </w:tcPr>
          <w:p w14:paraId="7AA839E2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2C183F2" w14:textId="7531EAF1" w:rsidR="00C51D34" w:rsidRPr="00AA5859" w:rsidRDefault="006D684B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data model</w:t>
            </w:r>
          </w:p>
        </w:tc>
      </w:tr>
      <w:tr w:rsidR="00C51D34" w:rsidRPr="00853B0C" w14:paraId="7B33DCE1" w14:textId="77777777" w:rsidTr="002B39AE">
        <w:tc>
          <w:tcPr>
            <w:tcW w:w="2077" w:type="dxa"/>
          </w:tcPr>
          <w:p w14:paraId="2866BF46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08C4A67E" w14:textId="77777777" w:rsidR="00C51D34" w:rsidRPr="00AA5859" w:rsidRDefault="00C51D34" w:rsidP="00C51D34">
            <w:pPr>
              <w:rPr>
                <w:sz w:val="26"/>
                <w:szCs w:val="26"/>
              </w:rPr>
            </w:pPr>
          </w:p>
        </w:tc>
      </w:tr>
      <w:tr w:rsidR="00C51D34" w:rsidRPr="00853B0C" w14:paraId="7D26EA7B" w14:textId="77777777" w:rsidTr="002B39AE">
        <w:tc>
          <w:tcPr>
            <w:tcW w:w="2077" w:type="dxa"/>
          </w:tcPr>
          <w:p w14:paraId="0FAD8AEB" w14:textId="77777777" w:rsidR="00C51D34" w:rsidRPr="00AA5859" w:rsidRDefault="00C51D34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0FB7117F" w14:textId="77777777" w:rsidR="00C51D34" w:rsidRPr="00AA5859" w:rsidRDefault="00C51D34" w:rsidP="00C51D34">
            <w:pPr>
              <w:rPr>
                <w:sz w:val="26"/>
                <w:szCs w:val="26"/>
              </w:rPr>
            </w:pPr>
          </w:p>
        </w:tc>
      </w:tr>
      <w:tr w:rsidR="00C51D34" w:rsidRPr="00853B0C" w14:paraId="1588239C" w14:textId="77777777" w:rsidTr="002B39AE">
        <w:tc>
          <w:tcPr>
            <w:tcW w:w="2077" w:type="dxa"/>
          </w:tcPr>
          <w:p w14:paraId="58FE7D79" w14:textId="77777777" w:rsidR="00C51D34" w:rsidRPr="00AA5859" w:rsidRDefault="00D558B9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</w:t>
            </w:r>
            <w:r w:rsidR="005B277C" w:rsidRPr="00AA5859">
              <w:rPr>
                <w:sz w:val="26"/>
                <w:szCs w:val="26"/>
              </w:rPr>
              <w:t>:</w:t>
            </w:r>
          </w:p>
        </w:tc>
        <w:tc>
          <w:tcPr>
            <w:tcW w:w="7426" w:type="dxa"/>
          </w:tcPr>
          <w:p w14:paraId="3620707C" w14:textId="170F2141" w:rsidR="00C51D34" w:rsidRPr="00AA5859" w:rsidRDefault="006D684B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C51D34" w:rsidRPr="00853B0C" w14:paraId="02D7EAD0" w14:textId="77777777" w:rsidTr="002B39AE">
        <w:tc>
          <w:tcPr>
            <w:tcW w:w="2077" w:type="dxa"/>
          </w:tcPr>
          <w:p w14:paraId="22CAD3FE" w14:textId="77777777" w:rsidR="00C51D34" w:rsidRPr="00AA5859" w:rsidRDefault="004754DD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</w:t>
            </w:r>
            <w:r w:rsidR="00C51D34" w:rsidRPr="00AA5859">
              <w:rPr>
                <w:sz w:val="26"/>
                <w:szCs w:val="26"/>
              </w:rPr>
              <w:t>:</w:t>
            </w:r>
          </w:p>
        </w:tc>
        <w:tc>
          <w:tcPr>
            <w:tcW w:w="7426" w:type="dxa"/>
          </w:tcPr>
          <w:p w14:paraId="5A337337" w14:textId="00F18150" w:rsidR="00C51D34" w:rsidRPr="00AA5859" w:rsidRDefault="00AA5859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51D34" w:rsidRPr="00853B0C" w14:paraId="1940DD26" w14:textId="77777777" w:rsidTr="002B39AE">
        <w:tc>
          <w:tcPr>
            <w:tcW w:w="2077" w:type="dxa"/>
          </w:tcPr>
          <w:p w14:paraId="3057DB45" w14:textId="77777777" w:rsidR="00C51D34" w:rsidRPr="00AA5859" w:rsidRDefault="004754DD" w:rsidP="00C51D3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</w:t>
            </w:r>
            <w:r w:rsidR="00C51D34" w:rsidRPr="00AA5859">
              <w:rPr>
                <w:sz w:val="26"/>
                <w:szCs w:val="26"/>
              </w:rPr>
              <w:t>:</w:t>
            </w:r>
          </w:p>
        </w:tc>
        <w:tc>
          <w:tcPr>
            <w:tcW w:w="7426" w:type="dxa"/>
          </w:tcPr>
          <w:p w14:paraId="3583B844" w14:textId="4BFA96E7" w:rsidR="00C51D34" w:rsidRPr="00AA5859" w:rsidRDefault="00AA5859" w:rsidP="00C51D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B39AE" w:rsidRPr="00853B0C" w14:paraId="5488B1B7" w14:textId="77777777" w:rsidTr="002B39AE">
        <w:tc>
          <w:tcPr>
            <w:tcW w:w="2077" w:type="dxa"/>
          </w:tcPr>
          <w:p w14:paraId="6870C97A" w14:textId="77777777" w:rsidR="002B39AE" w:rsidRPr="00853B0C" w:rsidRDefault="002B39AE" w:rsidP="006A41BF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49EE42E2" w14:textId="0953215F" w:rsidR="002B39AE" w:rsidRPr="00853B0C" w:rsidRDefault="00AB0728" w:rsidP="006A41BF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LO1</w:t>
            </w:r>
          </w:p>
        </w:tc>
      </w:tr>
      <w:tr w:rsidR="006A41BF" w:rsidRPr="00853B0C" w14:paraId="339B0CB3" w14:textId="77777777" w:rsidTr="002B39AE">
        <w:tc>
          <w:tcPr>
            <w:tcW w:w="2077" w:type="dxa"/>
          </w:tcPr>
          <w:p w14:paraId="1B169C9D" w14:textId="77777777" w:rsidR="006A41BF" w:rsidRPr="00AA5859" w:rsidRDefault="006A41BF" w:rsidP="006A41BF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D82F26D" w14:textId="62546511" w:rsidR="006A41BF" w:rsidRPr="00AA5859" w:rsidRDefault="00284944" w:rsidP="006A41BF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CB6AFB" w:rsidRPr="00AA5859">
              <w:rPr>
                <w:sz w:val="26"/>
                <w:szCs w:val="26"/>
              </w:rPr>
              <w:t>es</w:t>
            </w:r>
          </w:p>
        </w:tc>
      </w:tr>
    </w:tbl>
    <w:p w14:paraId="5E430558" w14:textId="677C08A3" w:rsidR="00C51D34" w:rsidRDefault="00C51D34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BA53DE" w:rsidRPr="00853B0C" w14:paraId="660CFE28" w14:textId="77777777" w:rsidTr="002771A2">
        <w:tc>
          <w:tcPr>
            <w:tcW w:w="2077" w:type="dxa"/>
          </w:tcPr>
          <w:p w14:paraId="16876E0F" w14:textId="1C78D784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2</w:t>
            </w:r>
          </w:p>
        </w:tc>
        <w:tc>
          <w:tcPr>
            <w:tcW w:w="7426" w:type="dxa"/>
          </w:tcPr>
          <w:p w14:paraId="6495E8B3" w14:textId="52FC4324" w:rsidR="00BA53DE" w:rsidRPr="00AA5859" w:rsidRDefault="009701F1" w:rsidP="002771A2">
            <w:pPr>
              <w:rPr>
                <w:sz w:val="26"/>
                <w:szCs w:val="26"/>
              </w:rPr>
            </w:pPr>
            <w:r w:rsidRPr="009701F1">
              <w:rPr>
                <w:sz w:val="26"/>
                <w:szCs w:val="26"/>
              </w:rPr>
              <w:t>Two popular approaches</w:t>
            </w:r>
            <w:r>
              <w:rPr>
                <w:sz w:val="26"/>
                <w:szCs w:val="26"/>
              </w:rPr>
              <w:t xml:space="preserve"> of information i</w:t>
            </w:r>
            <w:r w:rsidRPr="009701F1">
              <w:rPr>
                <w:sz w:val="26"/>
                <w:szCs w:val="26"/>
              </w:rPr>
              <w:t>ntegration</w:t>
            </w:r>
            <w:r>
              <w:rPr>
                <w:sz w:val="26"/>
                <w:szCs w:val="26"/>
              </w:rPr>
              <w:t xml:space="preserve"> are:</w:t>
            </w:r>
          </w:p>
        </w:tc>
      </w:tr>
      <w:tr w:rsidR="00BA53DE" w:rsidRPr="00853B0C" w14:paraId="47AC4D14" w14:textId="77777777" w:rsidTr="002771A2">
        <w:tc>
          <w:tcPr>
            <w:tcW w:w="2077" w:type="dxa"/>
          </w:tcPr>
          <w:p w14:paraId="1B7F2A49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885FF9E" w14:textId="13E7E1C1" w:rsidR="00BA53DE" w:rsidRPr="00AA5859" w:rsidRDefault="009701F1" w:rsidP="002771A2">
            <w:pPr>
              <w:rPr>
                <w:sz w:val="26"/>
                <w:szCs w:val="26"/>
              </w:rPr>
            </w:pPr>
            <w:r w:rsidRPr="009701F1">
              <w:rPr>
                <w:sz w:val="26"/>
                <w:szCs w:val="26"/>
              </w:rPr>
              <w:t>Creation of data warehouses</w:t>
            </w:r>
          </w:p>
        </w:tc>
      </w:tr>
      <w:tr w:rsidR="00BA53DE" w:rsidRPr="00853B0C" w14:paraId="676E6513" w14:textId="77777777" w:rsidTr="002771A2">
        <w:tc>
          <w:tcPr>
            <w:tcW w:w="2077" w:type="dxa"/>
          </w:tcPr>
          <w:p w14:paraId="3815DBB2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399A16ED" w14:textId="529CD4F3" w:rsidR="00BA53DE" w:rsidRPr="00AA5859" w:rsidRDefault="009701F1" w:rsidP="002771A2">
            <w:pPr>
              <w:rPr>
                <w:sz w:val="26"/>
                <w:szCs w:val="26"/>
              </w:rPr>
            </w:pPr>
            <w:r w:rsidRPr="009701F1">
              <w:rPr>
                <w:sz w:val="26"/>
                <w:szCs w:val="26"/>
              </w:rPr>
              <w:t>Implementation of a middleware</w:t>
            </w:r>
          </w:p>
        </w:tc>
      </w:tr>
      <w:tr w:rsidR="00BA53DE" w:rsidRPr="00853B0C" w14:paraId="2C56C007" w14:textId="77777777" w:rsidTr="002771A2">
        <w:tc>
          <w:tcPr>
            <w:tcW w:w="2077" w:type="dxa"/>
          </w:tcPr>
          <w:p w14:paraId="11288816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AF962F9" w14:textId="505A9BD3" w:rsidR="009701F1" w:rsidRPr="00AA5859" w:rsidRDefault="009701F1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Increase of storage</w:t>
            </w:r>
          </w:p>
        </w:tc>
      </w:tr>
      <w:tr w:rsidR="00BA53DE" w:rsidRPr="00853B0C" w14:paraId="1BE09588" w14:textId="77777777" w:rsidTr="002771A2">
        <w:tc>
          <w:tcPr>
            <w:tcW w:w="2077" w:type="dxa"/>
          </w:tcPr>
          <w:p w14:paraId="171190A8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17E734C8" w14:textId="1CECCD6F" w:rsidR="00BA53DE" w:rsidRPr="00AA5859" w:rsidRDefault="009701F1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of cloud computing</w:t>
            </w:r>
          </w:p>
        </w:tc>
      </w:tr>
      <w:tr w:rsidR="00BA53DE" w:rsidRPr="00853B0C" w14:paraId="23A72ADE" w14:textId="77777777" w:rsidTr="002771A2">
        <w:tc>
          <w:tcPr>
            <w:tcW w:w="2077" w:type="dxa"/>
          </w:tcPr>
          <w:p w14:paraId="11D530B7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3ABA99B3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715CC6AF" w14:textId="77777777" w:rsidTr="002771A2">
        <w:tc>
          <w:tcPr>
            <w:tcW w:w="2077" w:type="dxa"/>
          </w:tcPr>
          <w:p w14:paraId="5F243B06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0BF92DC0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13206783" w14:textId="77777777" w:rsidTr="002771A2">
        <w:tc>
          <w:tcPr>
            <w:tcW w:w="2077" w:type="dxa"/>
          </w:tcPr>
          <w:p w14:paraId="0F3F20A9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3D4BB41" w14:textId="3533F83D" w:rsidR="00BA53DE" w:rsidRPr="00AA5859" w:rsidRDefault="009701F1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</w:t>
            </w:r>
          </w:p>
        </w:tc>
      </w:tr>
      <w:tr w:rsidR="00BA53DE" w:rsidRPr="00853B0C" w14:paraId="0E591820" w14:textId="77777777" w:rsidTr="002771A2">
        <w:tc>
          <w:tcPr>
            <w:tcW w:w="2077" w:type="dxa"/>
          </w:tcPr>
          <w:p w14:paraId="5D2FB739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0A94ED1D" w14:textId="682B7B9B" w:rsidR="00BA53DE" w:rsidRPr="00AA5859" w:rsidRDefault="00AA5859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3DE" w:rsidRPr="00853B0C" w14:paraId="310869C9" w14:textId="77777777" w:rsidTr="002771A2">
        <w:tc>
          <w:tcPr>
            <w:tcW w:w="2077" w:type="dxa"/>
          </w:tcPr>
          <w:p w14:paraId="0AFF4C02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F13AE08" w14:textId="4CB737E1" w:rsidR="00BA53DE" w:rsidRPr="00AA5859" w:rsidRDefault="00AB0728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3DE" w:rsidRPr="00853B0C" w14:paraId="6D37FAF8" w14:textId="77777777" w:rsidTr="002771A2">
        <w:tc>
          <w:tcPr>
            <w:tcW w:w="2077" w:type="dxa"/>
          </w:tcPr>
          <w:p w14:paraId="2ACF07AE" w14:textId="77777777" w:rsidR="00BA53DE" w:rsidRPr="00853B0C" w:rsidRDefault="00BA53DE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636678DF" w14:textId="58BB4047" w:rsidR="00BA53DE" w:rsidRPr="00853B0C" w:rsidRDefault="00AB0728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</w:t>
            </w:r>
            <w:r w:rsidR="009701F1">
              <w:rPr>
                <w:sz w:val="26"/>
                <w:szCs w:val="26"/>
              </w:rPr>
              <w:t>1</w:t>
            </w:r>
          </w:p>
        </w:tc>
      </w:tr>
      <w:tr w:rsidR="00BA53DE" w:rsidRPr="00853B0C" w14:paraId="0A52CD60" w14:textId="77777777" w:rsidTr="002771A2">
        <w:tc>
          <w:tcPr>
            <w:tcW w:w="2077" w:type="dxa"/>
          </w:tcPr>
          <w:p w14:paraId="17A3F4E2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07F62E17" w14:textId="24303900" w:rsidR="00BA53DE" w:rsidRPr="00AA5859" w:rsidRDefault="00D26271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BA53DE" w:rsidRPr="00AA5859">
              <w:rPr>
                <w:sz w:val="26"/>
                <w:szCs w:val="26"/>
              </w:rPr>
              <w:t>es</w:t>
            </w:r>
          </w:p>
        </w:tc>
      </w:tr>
    </w:tbl>
    <w:p w14:paraId="4CBACD45" w14:textId="3561B778" w:rsidR="00BA53DE" w:rsidRPr="00AA5859" w:rsidRDefault="00BA53DE" w:rsidP="00C51D34">
      <w:pPr>
        <w:rPr>
          <w:sz w:val="26"/>
          <w:szCs w:val="26"/>
        </w:rPr>
      </w:pPr>
    </w:p>
    <w:p w14:paraId="00C8438D" w14:textId="1DD41A3E" w:rsidR="00BA53DE" w:rsidRPr="00AA5859" w:rsidRDefault="00BA53DE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BA53DE" w:rsidRPr="00853B0C" w14:paraId="5D8C60D7" w14:textId="77777777" w:rsidTr="002771A2">
        <w:tc>
          <w:tcPr>
            <w:tcW w:w="2077" w:type="dxa"/>
          </w:tcPr>
          <w:p w14:paraId="6D28BBA5" w14:textId="43BF0083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3</w:t>
            </w:r>
          </w:p>
        </w:tc>
        <w:tc>
          <w:tcPr>
            <w:tcW w:w="7426" w:type="dxa"/>
          </w:tcPr>
          <w:p w14:paraId="4EB3A9F8" w14:textId="6B1FF328" w:rsidR="00BA53DE" w:rsidRPr="00AA5859" w:rsidRDefault="00A81954" w:rsidP="002771A2">
            <w:pPr>
              <w:rPr>
                <w:sz w:val="26"/>
                <w:szCs w:val="26"/>
              </w:rPr>
            </w:pPr>
            <w:r w:rsidRPr="00A81954">
              <w:rPr>
                <w:sz w:val="26"/>
                <w:szCs w:val="26"/>
              </w:rPr>
              <w:t>Query is parsed and optimized by the</w:t>
            </w:r>
          </w:p>
        </w:tc>
      </w:tr>
      <w:tr w:rsidR="00BA53DE" w:rsidRPr="00853B0C" w14:paraId="28B12A72" w14:textId="77777777" w:rsidTr="002771A2">
        <w:tc>
          <w:tcPr>
            <w:tcW w:w="2077" w:type="dxa"/>
          </w:tcPr>
          <w:p w14:paraId="6D6BF876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6227B755" w14:textId="63C3313D" w:rsidR="00BA53DE" w:rsidRPr="00AA5859" w:rsidRDefault="00A81954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query compiler</w:t>
            </w:r>
          </w:p>
        </w:tc>
      </w:tr>
      <w:tr w:rsidR="00BA53DE" w:rsidRPr="00853B0C" w14:paraId="7281B71B" w14:textId="77777777" w:rsidTr="002771A2">
        <w:tc>
          <w:tcPr>
            <w:tcW w:w="2077" w:type="dxa"/>
          </w:tcPr>
          <w:p w14:paraId="2FB626D7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79FCCE42" w14:textId="5C421789" w:rsidR="00BA53DE" w:rsidRPr="00AA5859" w:rsidRDefault="00A81954" w:rsidP="002771A2">
            <w:pPr>
              <w:rPr>
                <w:sz w:val="26"/>
                <w:szCs w:val="26"/>
              </w:rPr>
            </w:pPr>
            <w:r w:rsidRPr="00A81954">
              <w:rPr>
                <w:sz w:val="26"/>
                <w:szCs w:val="26"/>
              </w:rPr>
              <w:t>query plan</w:t>
            </w:r>
          </w:p>
        </w:tc>
      </w:tr>
      <w:tr w:rsidR="00BA53DE" w:rsidRPr="00853B0C" w14:paraId="5D6AA9E9" w14:textId="77777777" w:rsidTr="002771A2">
        <w:tc>
          <w:tcPr>
            <w:tcW w:w="2077" w:type="dxa"/>
          </w:tcPr>
          <w:p w14:paraId="755A6DD5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29347B4B" w14:textId="739219F2" w:rsidR="00BA53DE" w:rsidRPr="00AA5859" w:rsidRDefault="00A81954" w:rsidP="002771A2">
            <w:pPr>
              <w:rPr>
                <w:sz w:val="26"/>
                <w:szCs w:val="26"/>
              </w:rPr>
            </w:pPr>
            <w:r w:rsidRPr="00A81954">
              <w:rPr>
                <w:sz w:val="26"/>
                <w:szCs w:val="26"/>
              </w:rPr>
              <w:t>execution engine</w:t>
            </w:r>
          </w:p>
        </w:tc>
      </w:tr>
      <w:tr w:rsidR="00BA53DE" w:rsidRPr="00853B0C" w14:paraId="08107DCB" w14:textId="77777777" w:rsidTr="002771A2">
        <w:tc>
          <w:tcPr>
            <w:tcW w:w="2077" w:type="dxa"/>
          </w:tcPr>
          <w:p w14:paraId="60053C4A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3E6CB42" w14:textId="546BF52B" w:rsidR="00BA53DE" w:rsidRPr="00AA5859" w:rsidRDefault="00A81954" w:rsidP="002771A2">
            <w:pPr>
              <w:rPr>
                <w:sz w:val="26"/>
                <w:szCs w:val="26"/>
              </w:rPr>
            </w:pPr>
            <w:r w:rsidRPr="00A81954">
              <w:rPr>
                <w:sz w:val="26"/>
                <w:szCs w:val="26"/>
              </w:rPr>
              <w:t>transaction manager</w:t>
            </w:r>
          </w:p>
        </w:tc>
      </w:tr>
      <w:tr w:rsidR="00BA53DE" w:rsidRPr="00853B0C" w14:paraId="37260678" w14:textId="77777777" w:rsidTr="002771A2">
        <w:tc>
          <w:tcPr>
            <w:tcW w:w="2077" w:type="dxa"/>
          </w:tcPr>
          <w:p w14:paraId="7BB68DEA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256F3A8D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06146B13" w14:textId="77777777" w:rsidTr="002771A2">
        <w:tc>
          <w:tcPr>
            <w:tcW w:w="2077" w:type="dxa"/>
          </w:tcPr>
          <w:p w14:paraId="48D2FBDD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6115380E" w14:textId="77777777" w:rsidR="00BA53DE" w:rsidRPr="00AA5859" w:rsidRDefault="00BA53DE" w:rsidP="002771A2">
            <w:pPr>
              <w:rPr>
                <w:sz w:val="26"/>
                <w:szCs w:val="26"/>
              </w:rPr>
            </w:pPr>
          </w:p>
        </w:tc>
      </w:tr>
      <w:tr w:rsidR="00BA53DE" w:rsidRPr="00853B0C" w14:paraId="33554138" w14:textId="77777777" w:rsidTr="002771A2">
        <w:tc>
          <w:tcPr>
            <w:tcW w:w="2077" w:type="dxa"/>
          </w:tcPr>
          <w:p w14:paraId="585C604A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6AE6CD0C" w14:textId="4CA94771" w:rsidR="00BA53DE" w:rsidRPr="00AA5859" w:rsidRDefault="00A81954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BA53DE" w:rsidRPr="00853B0C" w14:paraId="39DC558B" w14:textId="77777777" w:rsidTr="002771A2">
        <w:tc>
          <w:tcPr>
            <w:tcW w:w="2077" w:type="dxa"/>
          </w:tcPr>
          <w:p w14:paraId="68B3BE8F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52A25D26" w14:textId="4631C693" w:rsidR="00BA53DE" w:rsidRPr="00AA5859" w:rsidRDefault="00A81954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3DE" w:rsidRPr="00853B0C" w14:paraId="412E8D42" w14:textId="77777777" w:rsidTr="002771A2">
        <w:tc>
          <w:tcPr>
            <w:tcW w:w="2077" w:type="dxa"/>
          </w:tcPr>
          <w:p w14:paraId="54CA8E0F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9B8CA1C" w14:textId="7C5DDC9C" w:rsidR="00BA53DE" w:rsidRPr="00AA5859" w:rsidRDefault="00AA5859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A53DE" w:rsidRPr="00853B0C" w14:paraId="11CF5E37" w14:textId="77777777" w:rsidTr="002771A2">
        <w:tc>
          <w:tcPr>
            <w:tcW w:w="2077" w:type="dxa"/>
          </w:tcPr>
          <w:p w14:paraId="31EDE4D5" w14:textId="77777777" w:rsidR="00BA53DE" w:rsidRPr="00853B0C" w:rsidRDefault="00BA53DE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E70A0A4" w14:textId="3A2DF1E9" w:rsidR="00BA53DE" w:rsidRPr="00853B0C" w:rsidRDefault="00BA53DE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</w:t>
            </w:r>
            <w:r w:rsidR="00AB0728" w:rsidRPr="00853B0C">
              <w:rPr>
                <w:sz w:val="26"/>
                <w:szCs w:val="26"/>
              </w:rPr>
              <w:t>2</w:t>
            </w:r>
          </w:p>
        </w:tc>
      </w:tr>
      <w:tr w:rsidR="00BA53DE" w:rsidRPr="00853B0C" w14:paraId="4B1A36F2" w14:textId="77777777" w:rsidTr="002771A2">
        <w:tc>
          <w:tcPr>
            <w:tcW w:w="2077" w:type="dxa"/>
          </w:tcPr>
          <w:p w14:paraId="5B5E2504" w14:textId="77777777" w:rsidR="00BA53DE" w:rsidRPr="00AA5859" w:rsidRDefault="00BA53DE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5BEFDC5" w14:textId="0B53E463" w:rsidR="00BA53DE" w:rsidRPr="00AA5859" w:rsidRDefault="00070CB3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BA53DE" w:rsidRPr="00AA5859">
              <w:rPr>
                <w:sz w:val="26"/>
                <w:szCs w:val="26"/>
              </w:rPr>
              <w:t>es</w:t>
            </w:r>
          </w:p>
        </w:tc>
      </w:tr>
    </w:tbl>
    <w:p w14:paraId="6CFF81D5" w14:textId="47BACD96" w:rsidR="00BA53DE" w:rsidRPr="00AA5859" w:rsidRDefault="00BA53DE" w:rsidP="00C51D34">
      <w:pPr>
        <w:rPr>
          <w:sz w:val="26"/>
          <w:szCs w:val="26"/>
        </w:rPr>
      </w:pPr>
    </w:p>
    <w:p w14:paraId="17432B0A" w14:textId="06D6EA04" w:rsidR="00BA53DE" w:rsidRPr="00AA5859" w:rsidRDefault="00BA53DE" w:rsidP="00C51D34">
      <w:pPr>
        <w:rPr>
          <w:sz w:val="26"/>
          <w:szCs w:val="26"/>
        </w:rPr>
      </w:pPr>
    </w:p>
    <w:p w14:paraId="7DDC4496" w14:textId="77777777" w:rsidR="00BA53DE" w:rsidRPr="00AA5859" w:rsidRDefault="00BA53DE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EE5468" w:rsidRPr="00853B0C" w14:paraId="4219FEAA" w14:textId="77777777" w:rsidTr="00666B04">
        <w:trPr>
          <w:trHeight w:val="620"/>
        </w:trPr>
        <w:tc>
          <w:tcPr>
            <w:tcW w:w="2077" w:type="dxa"/>
          </w:tcPr>
          <w:p w14:paraId="4C30E466" w14:textId="7AB30D2F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4</w:t>
            </w:r>
          </w:p>
        </w:tc>
        <w:tc>
          <w:tcPr>
            <w:tcW w:w="7426" w:type="dxa"/>
          </w:tcPr>
          <w:p w14:paraId="760BE9EC" w14:textId="317779E5" w:rsidR="005569EA" w:rsidRPr="008325D0" w:rsidRDefault="00DA1FBC" w:rsidP="00DA1FBC">
            <w:pPr>
              <w:rPr>
                <w:sz w:val="26"/>
                <w:szCs w:val="26"/>
              </w:rPr>
            </w:pPr>
            <w:r w:rsidRPr="00DA1FBC">
              <w:rPr>
                <w:sz w:val="26"/>
                <w:szCs w:val="26"/>
              </w:rPr>
              <w:t>For select operation</w:t>
            </w:r>
            <w:r>
              <w:rPr>
                <w:sz w:val="26"/>
                <w:szCs w:val="26"/>
              </w:rPr>
              <w:t xml:space="preserve">, </w:t>
            </w:r>
            <w:r w:rsidRPr="00DA1FBC">
              <w:rPr>
                <w:sz w:val="26"/>
                <w:szCs w:val="26"/>
              </w:rPr>
              <w:t>after the sigma</w:t>
            </w:r>
            <w:r>
              <w:rPr>
                <w:sz w:val="26"/>
                <w:szCs w:val="26"/>
              </w:rPr>
              <w:t>,</w:t>
            </w:r>
            <w:r w:rsidRPr="00DA1FBC">
              <w:rPr>
                <w:sz w:val="26"/>
                <w:szCs w:val="26"/>
              </w:rPr>
              <w:t xml:space="preserve"> the ________ appear in the subscript and the ________</w:t>
            </w:r>
            <w:r>
              <w:rPr>
                <w:sz w:val="26"/>
                <w:szCs w:val="26"/>
              </w:rPr>
              <w:t>___ argument appears in the parenthese</w:t>
            </w:r>
            <w:r w:rsidRPr="00DA1FBC">
              <w:rPr>
                <w:sz w:val="26"/>
                <w:szCs w:val="26"/>
              </w:rPr>
              <w:t>s.</w:t>
            </w:r>
          </w:p>
        </w:tc>
      </w:tr>
      <w:tr w:rsidR="008C3E0D" w:rsidRPr="00853B0C" w14:paraId="3F59C2A9" w14:textId="77777777" w:rsidTr="00EE5468">
        <w:tc>
          <w:tcPr>
            <w:tcW w:w="2077" w:type="dxa"/>
          </w:tcPr>
          <w:p w14:paraId="7A4BAA61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43D43749" w14:textId="690CE06C" w:rsidR="008C3E0D" w:rsidRPr="008325D0" w:rsidRDefault="00DA1FBC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condition</w:t>
            </w:r>
            <w:r w:rsidRPr="00DA1FBC">
              <w:rPr>
                <w:sz w:val="26"/>
                <w:szCs w:val="26"/>
              </w:rPr>
              <w:t>, relation</w:t>
            </w:r>
          </w:p>
        </w:tc>
      </w:tr>
      <w:tr w:rsidR="008C3E0D" w:rsidRPr="00853B0C" w14:paraId="3936AF2C" w14:textId="77777777" w:rsidTr="00EE5468">
        <w:tc>
          <w:tcPr>
            <w:tcW w:w="2077" w:type="dxa"/>
          </w:tcPr>
          <w:p w14:paraId="718DB0BF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63C28A0B" w14:textId="7CB3B179" w:rsidR="008C3E0D" w:rsidRPr="008325D0" w:rsidRDefault="00DA1FBC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relation, condition</w:t>
            </w:r>
          </w:p>
        </w:tc>
      </w:tr>
      <w:tr w:rsidR="008C3E0D" w:rsidRPr="00853B0C" w14:paraId="591F58E0" w14:textId="77777777" w:rsidTr="00EE5468">
        <w:tc>
          <w:tcPr>
            <w:tcW w:w="2077" w:type="dxa"/>
          </w:tcPr>
          <w:p w14:paraId="01EB0966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30D43C70" w14:textId="06A5AC4A" w:rsidR="008C3E0D" w:rsidRPr="008325D0" w:rsidRDefault="00DA1FBC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  <w:r w:rsidRPr="00DA1FBC">
              <w:rPr>
                <w:sz w:val="26"/>
                <w:szCs w:val="26"/>
              </w:rPr>
              <w:t xml:space="preserve">peration, </w:t>
            </w:r>
            <w:r>
              <w:rPr>
                <w:sz w:val="26"/>
                <w:szCs w:val="26"/>
              </w:rPr>
              <w:t>condition</w:t>
            </w:r>
          </w:p>
        </w:tc>
      </w:tr>
      <w:tr w:rsidR="008C3E0D" w:rsidRPr="00853B0C" w14:paraId="14B34E13" w14:textId="77777777" w:rsidTr="00EE5468">
        <w:tc>
          <w:tcPr>
            <w:tcW w:w="2077" w:type="dxa"/>
          </w:tcPr>
          <w:p w14:paraId="22A15F18" w14:textId="77777777" w:rsidR="008C3E0D" w:rsidRPr="00AA5859" w:rsidRDefault="008C3E0D" w:rsidP="008C3E0D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3C9EDC4" w14:textId="752458D0" w:rsidR="008C3E0D" w:rsidRPr="008325D0" w:rsidRDefault="00DA1FBC" w:rsidP="008C3E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relation, o</w:t>
            </w:r>
            <w:r w:rsidRPr="00DA1FBC">
              <w:rPr>
                <w:sz w:val="26"/>
                <w:szCs w:val="26"/>
              </w:rPr>
              <w:t>peration</w:t>
            </w:r>
          </w:p>
        </w:tc>
      </w:tr>
      <w:tr w:rsidR="00EE5468" w:rsidRPr="00853B0C" w14:paraId="4A0AD311" w14:textId="77777777" w:rsidTr="00EE5468">
        <w:tc>
          <w:tcPr>
            <w:tcW w:w="2077" w:type="dxa"/>
          </w:tcPr>
          <w:p w14:paraId="3DC6E886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12D32A4F" w14:textId="4A6E4A57" w:rsidR="00EE5468" w:rsidRPr="00AA5859" w:rsidRDefault="00EE5468" w:rsidP="00EE5468">
            <w:pPr>
              <w:rPr>
                <w:sz w:val="26"/>
                <w:szCs w:val="26"/>
              </w:rPr>
            </w:pPr>
          </w:p>
        </w:tc>
      </w:tr>
      <w:tr w:rsidR="00EE5468" w:rsidRPr="00853B0C" w14:paraId="4C6A3322" w14:textId="77777777" w:rsidTr="00EE5468">
        <w:tc>
          <w:tcPr>
            <w:tcW w:w="2077" w:type="dxa"/>
          </w:tcPr>
          <w:p w14:paraId="1C502020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48ED2326" w14:textId="77777777" w:rsidR="00EE5468" w:rsidRPr="00AA5859" w:rsidRDefault="00EE5468" w:rsidP="00EE5468">
            <w:pPr>
              <w:rPr>
                <w:sz w:val="26"/>
                <w:szCs w:val="26"/>
              </w:rPr>
            </w:pPr>
          </w:p>
        </w:tc>
      </w:tr>
      <w:tr w:rsidR="00EE5468" w:rsidRPr="00853B0C" w14:paraId="579B96D9" w14:textId="77777777" w:rsidTr="00EE5468">
        <w:tc>
          <w:tcPr>
            <w:tcW w:w="2077" w:type="dxa"/>
          </w:tcPr>
          <w:p w14:paraId="21388063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FA21210" w14:textId="0426D316" w:rsidR="00EE5468" w:rsidRPr="00AA5859" w:rsidRDefault="00DA1FBC" w:rsidP="00EE54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EE5468" w:rsidRPr="00853B0C" w14:paraId="0E4B3A64" w14:textId="77777777" w:rsidTr="00EE5468">
        <w:tc>
          <w:tcPr>
            <w:tcW w:w="2077" w:type="dxa"/>
          </w:tcPr>
          <w:p w14:paraId="06F6F507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4B22BA20" w14:textId="263E7CF9" w:rsidR="00EE5468" w:rsidRPr="00AA5859" w:rsidRDefault="00AA5859" w:rsidP="00EE54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5468" w:rsidRPr="00853B0C" w14:paraId="2CAF80D5" w14:textId="77777777" w:rsidTr="00EE5468">
        <w:tc>
          <w:tcPr>
            <w:tcW w:w="2077" w:type="dxa"/>
          </w:tcPr>
          <w:p w14:paraId="770BBCDB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859160C" w14:textId="4A5DC71E" w:rsidR="00EE5468" w:rsidRPr="00AA5859" w:rsidRDefault="00DA1FBC" w:rsidP="00EE54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BF593E" w:rsidRPr="00853B0C" w14:paraId="133868E5" w14:textId="77777777" w:rsidTr="00B43FC3">
        <w:tc>
          <w:tcPr>
            <w:tcW w:w="2077" w:type="dxa"/>
          </w:tcPr>
          <w:p w14:paraId="63EE473D" w14:textId="77777777" w:rsidR="00BF593E" w:rsidRPr="00853B0C" w:rsidRDefault="00BF593E" w:rsidP="00B43FC3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472FE386" w14:textId="1551905C" w:rsidR="00BF593E" w:rsidRPr="00853B0C" w:rsidRDefault="00BF593E" w:rsidP="00B43FC3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</w:t>
            </w:r>
            <w:r w:rsidR="00DA1FBC">
              <w:rPr>
                <w:sz w:val="26"/>
                <w:szCs w:val="26"/>
              </w:rPr>
              <w:t>2</w:t>
            </w:r>
          </w:p>
        </w:tc>
      </w:tr>
      <w:tr w:rsidR="00EE5468" w:rsidRPr="00853B0C" w14:paraId="42A03879" w14:textId="77777777" w:rsidTr="00EE5468">
        <w:tc>
          <w:tcPr>
            <w:tcW w:w="2077" w:type="dxa"/>
          </w:tcPr>
          <w:p w14:paraId="761CCB2A" w14:textId="77777777" w:rsidR="00EE5468" w:rsidRPr="00AA5859" w:rsidRDefault="00EE5468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9AB1061" w14:textId="050C63FC" w:rsidR="00EE5468" w:rsidRPr="00AA5859" w:rsidRDefault="005569EA" w:rsidP="00EE5468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EE5468" w:rsidRPr="00AA5859">
              <w:rPr>
                <w:sz w:val="26"/>
                <w:szCs w:val="26"/>
              </w:rPr>
              <w:t>es</w:t>
            </w:r>
            <w:r w:rsidRPr="00AA5859">
              <w:rPr>
                <w:sz w:val="26"/>
                <w:szCs w:val="26"/>
              </w:rPr>
              <w:t xml:space="preserve"> </w:t>
            </w:r>
          </w:p>
        </w:tc>
      </w:tr>
    </w:tbl>
    <w:p w14:paraId="17A34EA1" w14:textId="394AF6C3" w:rsidR="00EE5468" w:rsidRPr="00AA5859" w:rsidRDefault="00EE5468" w:rsidP="00C51D34">
      <w:pPr>
        <w:rPr>
          <w:sz w:val="26"/>
          <w:szCs w:val="26"/>
        </w:rPr>
      </w:pPr>
    </w:p>
    <w:p w14:paraId="0BE95EA0" w14:textId="12DFD40E" w:rsidR="002D32FC" w:rsidRPr="00AA5859" w:rsidRDefault="002D32FC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2D32FC" w:rsidRPr="00853B0C" w14:paraId="691A5336" w14:textId="77777777" w:rsidTr="002771A2">
        <w:tc>
          <w:tcPr>
            <w:tcW w:w="2077" w:type="dxa"/>
          </w:tcPr>
          <w:p w14:paraId="6F3811A3" w14:textId="23AE7ADF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A1FE3" w:rsidRPr="00AA5859">
              <w:rPr>
                <w:sz w:val="26"/>
                <w:szCs w:val="26"/>
              </w:rPr>
              <w:t>5</w:t>
            </w:r>
          </w:p>
        </w:tc>
        <w:tc>
          <w:tcPr>
            <w:tcW w:w="7426" w:type="dxa"/>
          </w:tcPr>
          <w:p w14:paraId="55098403" w14:textId="5F29C74F" w:rsidR="008C3E0D" w:rsidRPr="00853B0C" w:rsidRDefault="001172FE" w:rsidP="001172FE">
            <w:pPr>
              <w:rPr>
                <w:sz w:val="26"/>
                <w:szCs w:val="26"/>
              </w:rPr>
            </w:pPr>
            <w:r w:rsidRPr="001172FE">
              <w:rPr>
                <w:sz w:val="26"/>
                <w:szCs w:val="26"/>
              </w:rPr>
              <w:t>The res</w:t>
            </w:r>
            <w:r>
              <w:rPr>
                <w:sz w:val="26"/>
                <w:szCs w:val="26"/>
              </w:rPr>
              <w:t>ult of an</w:t>
            </w:r>
            <w:r w:rsidRPr="001172FE">
              <w:rPr>
                <w:sz w:val="26"/>
                <w:szCs w:val="26"/>
              </w:rPr>
              <w:t xml:space="preserve"> operation contains all pairs of tuples from the two relations, regardless of whether their attribute values match.</w:t>
            </w:r>
            <w:r>
              <w:rPr>
                <w:sz w:val="26"/>
                <w:szCs w:val="26"/>
              </w:rPr>
              <w:t xml:space="preserve"> What is that operation?</w:t>
            </w:r>
          </w:p>
        </w:tc>
      </w:tr>
      <w:tr w:rsidR="002D32FC" w:rsidRPr="00853B0C" w14:paraId="3750E1B9" w14:textId="77777777" w:rsidTr="002771A2">
        <w:tc>
          <w:tcPr>
            <w:tcW w:w="2077" w:type="dxa"/>
          </w:tcPr>
          <w:p w14:paraId="31F71C94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0102B0F" w14:textId="2BA73887" w:rsidR="002D32FC" w:rsidRPr="00853B0C" w:rsidRDefault="001172FE" w:rsidP="002D32FC">
            <w:pPr>
              <w:rPr>
                <w:sz w:val="26"/>
                <w:szCs w:val="26"/>
              </w:rPr>
            </w:pPr>
            <w:r w:rsidRPr="001172FE">
              <w:rPr>
                <w:sz w:val="26"/>
                <w:szCs w:val="26"/>
              </w:rPr>
              <w:t>Join</w:t>
            </w:r>
          </w:p>
        </w:tc>
      </w:tr>
      <w:tr w:rsidR="002D32FC" w:rsidRPr="00853B0C" w14:paraId="7791E52C" w14:textId="77777777" w:rsidTr="002771A2">
        <w:tc>
          <w:tcPr>
            <w:tcW w:w="2077" w:type="dxa"/>
          </w:tcPr>
          <w:p w14:paraId="34F0590A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3949E84" w14:textId="243AEF43" w:rsidR="002D32FC" w:rsidRPr="00853B0C" w:rsidRDefault="001172FE" w:rsidP="002D32FC">
            <w:pPr>
              <w:rPr>
                <w:sz w:val="26"/>
                <w:szCs w:val="26"/>
              </w:rPr>
            </w:pPr>
            <w:r w:rsidRPr="001172FE">
              <w:rPr>
                <w:sz w:val="26"/>
                <w:szCs w:val="26"/>
              </w:rPr>
              <w:t>Cartesian product</w:t>
            </w:r>
          </w:p>
        </w:tc>
      </w:tr>
      <w:tr w:rsidR="002D32FC" w:rsidRPr="00853B0C" w14:paraId="3EB63CE3" w14:textId="77777777" w:rsidTr="002771A2">
        <w:tc>
          <w:tcPr>
            <w:tcW w:w="2077" w:type="dxa"/>
          </w:tcPr>
          <w:p w14:paraId="3311C42B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4B9F70C6" w14:textId="207DA8B8" w:rsidR="002D32FC" w:rsidRPr="00853B0C" w:rsidRDefault="001172FE" w:rsidP="002D32FC">
            <w:pPr>
              <w:rPr>
                <w:sz w:val="26"/>
                <w:szCs w:val="26"/>
              </w:rPr>
            </w:pPr>
            <w:r w:rsidRPr="001172FE">
              <w:rPr>
                <w:sz w:val="26"/>
                <w:szCs w:val="26"/>
              </w:rPr>
              <w:t>Intersection</w:t>
            </w:r>
          </w:p>
        </w:tc>
      </w:tr>
      <w:tr w:rsidR="002D32FC" w:rsidRPr="00853B0C" w14:paraId="306EF3B6" w14:textId="77777777" w:rsidTr="002771A2">
        <w:tc>
          <w:tcPr>
            <w:tcW w:w="2077" w:type="dxa"/>
          </w:tcPr>
          <w:p w14:paraId="704AABF3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7BB38129" w14:textId="33BE4B18" w:rsidR="002D32FC" w:rsidRPr="00853B0C" w:rsidRDefault="001172FE" w:rsidP="002D32FC">
            <w:pPr>
              <w:rPr>
                <w:sz w:val="26"/>
                <w:szCs w:val="26"/>
              </w:rPr>
            </w:pPr>
            <w:r w:rsidRPr="001172FE">
              <w:rPr>
                <w:sz w:val="26"/>
                <w:szCs w:val="26"/>
              </w:rPr>
              <w:t>Set difference</w:t>
            </w:r>
          </w:p>
        </w:tc>
      </w:tr>
      <w:tr w:rsidR="002D32FC" w:rsidRPr="00853B0C" w14:paraId="5DA1110C" w14:textId="77777777" w:rsidTr="002771A2">
        <w:tc>
          <w:tcPr>
            <w:tcW w:w="2077" w:type="dxa"/>
          </w:tcPr>
          <w:p w14:paraId="2B8863A9" w14:textId="77777777" w:rsidR="002D32FC" w:rsidRPr="00AA5859" w:rsidRDefault="002D32FC" w:rsidP="002D32FC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2A641C5E" w14:textId="76D67F58" w:rsidR="002D32FC" w:rsidRPr="00AA5859" w:rsidRDefault="002D32FC" w:rsidP="002D32FC">
            <w:pPr>
              <w:rPr>
                <w:sz w:val="26"/>
                <w:szCs w:val="26"/>
              </w:rPr>
            </w:pPr>
          </w:p>
        </w:tc>
      </w:tr>
      <w:tr w:rsidR="002D32FC" w:rsidRPr="00853B0C" w14:paraId="1431B1F1" w14:textId="77777777" w:rsidTr="002771A2">
        <w:tc>
          <w:tcPr>
            <w:tcW w:w="2077" w:type="dxa"/>
          </w:tcPr>
          <w:p w14:paraId="0717DD78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3997EB7B" w14:textId="77777777" w:rsidR="002D32FC" w:rsidRPr="00AA5859" w:rsidRDefault="002D32FC" w:rsidP="002771A2">
            <w:pPr>
              <w:rPr>
                <w:sz w:val="26"/>
                <w:szCs w:val="26"/>
              </w:rPr>
            </w:pPr>
          </w:p>
        </w:tc>
      </w:tr>
      <w:tr w:rsidR="002D32FC" w:rsidRPr="00853B0C" w14:paraId="2BE7BD67" w14:textId="77777777" w:rsidTr="002771A2">
        <w:tc>
          <w:tcPr>
            <w:tcW w:w="2077" w:type="dxa"/>
          </w:tcPr>
          <w:p w14:paraId="51841F60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4B481E3" w14:textId="60D018E9" w:rsidR="002D32FC" w:rsidRPr="00AA5859" w:rsidRDefault="001172FE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2D32FC" w:rsidRPr="00853B0C" w14:paraId="21AB99E1" w14:textId="77777777" w:rsidTr="002771A2">
        <w:tc>
          <w:tcPr>
            <w:tcW w:w="2077" w:type="dxa"/>
          </w:tcPr>
          <w:p w14:paraId="7459ED62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8F4C80E" w14:textId="1AF7F57B" w:rsidR="002D32FC" w:rsidRPr="00AA5859" w:rsidRDefault="00AA5859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D32FC" w:rsidRPr="00853B0C" w14:paraId="2EBB0764" w14:textId="77777777" w:rsidTr="002771A2">
        <w:tc>
          <w:tcPr>
            <w:tcW w:w="2077" w:type="dxa"/>
          </w:tcPr>
          <w:p w14:paraId="4F3B0994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26EB5F7D" w14:textId="3AFAF545" w:rsidR="002D32FC" w:rsidRPr="00AA5859" w:rsidRDefault="001172FE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D32FC" w:rsidRPr="00853B0C" w14:paraId="0174373B" w14:textId="77777777" w:rsidTr="002771A2">
        <w:tc>
          <w:tcPr>
            <w:tcW w:w="2077" w:type="dxa"/>
          </w:tcPr>
          <w:p w14:paraId="58175E05" w14:textId="77777777" w:rsidR="002D32FC" w:rsidRPr="00853B0C" w:rsidRDefault="002D32FC" w:rsidP="002771A2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137EC5BA" w14:textId="0E59C4C9" w:rsidR="002D32FC" w:rsidRPr="00853B0C" w:rsidRDefault="00772013" w:rsidP="002771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1172FE">
              <w:rPr>
                <w:sz w:val="26"/>
                <w:szCs w:val="26"/>
              </w:rPr>
              <w:t>3</w:t>
            </w:r>
          </w:p>
        </w:tc>
      </w:tr>
      <w:tr w:rsidR="002D32FC" w:rsidRPr="00853B0C" w14:paraId="2BCF8F35" w14:textId="77777777" w:rsidTr="002771A2">
        <w:tc>
          <w:tcPr>
            <w:tcW w:w="2077" w:type="dxa"/>
          </w:tcPr>
          <w:p w14:paraId="627790EC" w14:textId="77777777" w:rsidR="002D32FC" w:rsidRPr="00AA5859" w:rsidRDefault="002D32FC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1FFF9A4F" w14:textId="78EBD841" w:rsidR="002D32FC" w:rsidRPr="00AA5859" w:rsidRDefault="00772013" w:rsidP="002771A2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2D32FC" w:rsidRPr="00AA5859">
              <w:rPr>
                <w:sz w:val="26"/>
                <w:szCs w:val="26"/>
              </w:rPr>
              <w:t>es</w:t>
            </w:r>
          </w:p>
        </w:tc>
      </w:tr>
    </w:tbl>
    <w:p w14:paraId="2FD6CBD8" w14:textId="5E56DE21" w:rsidR="002D32FC" w:rsidRPr="00AA5859" w:rsidRDefault="002D32FC" w:rsidP="00C51D34">
      <w:pPr>
        <w:rPr>
          <w:sz w:val="26"/>
          <w:szCs w:val="26"/>
        </w:rPr>
      </w:pPr>
    </w:p>
    <w:p w14:paraId="45948ED3" w14:textId="77777777" w:rsidR="002D32FC" w:rsidRPr="00AA5859" w:rsidRDefault="002D32FC" w:rsidP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367A098" w14:textId="77777777" w:rsidTr="009765F4">
        <w:tc>
          <w:tcPr>
            <w:tcW w:w="2077" w:type="dxa"/>
          </w:tcPr>
          <w:p w14:paraId="6F0C33B4" w14:textId="0BCB77D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599A" w:rsidRPr="00AA5859">
              <w:rPr>
                <w:sz w:val="26"/>
                <w:szCs w:val="26"/>
              </w:rPr>
              <w:t>6</w:t>
            </w:r>
          </w:p>
        </w:tc>
        <w:tc>
          <w:tcPr>
            <w:tcW w:w="7426" w:type="dxa"/>
          </w:tcPr>
          <w:p w14:paraId="51AABA7A" w14:textId="77777777" w:rsidR="002C0AE1" w:rsidRDefault="002C0AE1" w:rsidP="002C0AE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C0AE1">
              <w:rPr>
                <w:sz w:val="26"/>
                <w:szCs w:val="26"/>
              </w:rPr>
              <w:t xml:space="preserve">SELECT * FROM employee </w:t>
            </w:r>
          </w:p>
          <w:p w14:paraId="55DE2FAB" w14:textId="75622823" w:rsidR="002C0AE1" w:rsidRPr="002C0AE1" w:rsidRDefault="002C0AE1" w:rsidP="002C0AE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C0AE1">
              <w:rPr>
                <w:sz w:val="26"/>
                <w:szCs w:val="26"/>
              </w:rPr>
              <w:t xml:space="preserve">WHERE salary&gt;10000 AND </w:t>
            </w:r>
            <w:proofErr w:type="spellStart"/>
            <w:r w:rsidRPr="002C0AE1">
              <w:rPr>
                <w:sz w:val="26"/>
                <w:szCs w:val="26"/>
              </w:rPr>
              <w:t>dept_id</w:t>
            </w:r>
            <w:proofErr w:type="spellEnd"/>
            <w:r w:rsidRPr="002C0AE1">
              <w:rPr>
                <w:sz w:val="26"/>
                <w:szCs w:val="26"/>
              </w:rPr>
              <w:t>=101;</w:t>
            </w:r>
          </w:p>
          <w:p w14:paraId="42286997" w14:textId="69A7C79B" w:rsidR="003D782B" w:rsidRPr="00FC2C5A" w:rsidRDefault="002C0AE1" w:rsidP="002C0AE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2C0AE1">
              <w:rPr>
                <w:sz w:val="26"/>
                <w:szCs w:val="26"/>
              </w:rPr>
              <w:t xml:space="preserve">Which of the following fields </w:t>
            </w:r>
            <w:r>
              <w:rPr>
                <w:sz w:val="26"/>
                <w:szCs w:val="26"/>
              </w:rPr>
              <w:t>is/</w:t>
            </w:r>
            <w:r w:rsidRPr="002C0AE1">
              <w:rPr>
                <w:sz w:val="26"/>
                <w:szCs w:val="26"/>
              </w:rPr>
              <w:t>are displayed as output?</w:t>
            </w:r>
          </w:p>
        </w:tc>
      </w:tr>
      <w:tr w:rsidR="003D782B" w:rsidRPr="00853B0C" w14:paraId="1B402C83" w14:textId="77777777" w:rsidTr="009765F4">
        <w:tc>
          <w:tcPr>
            <w:tcW w:w="2077" w:type="dxa"/>
          </w:tcPr>
          <w:p w14:paraId="5988BFC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6E325051" w14:textId="2176CEBD" w:rsidR="003D782B" w:rsidRPr="00853B0C" w:rsidRDefault="002C0AE1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Pr="002C0AE1">
              <w:rPr>
                <w:sz w:val="26"/>
                <w:szCs w:val="26"/>
              </w:rPr>
              <w:t xml:space="preserve">alary, </w:t>
            </w:r>
            <w:proofErr w:type="spellStart"/>
            <w:r w:rsidRPr="002C0AE1">
              <w:rPr>
                <w:sz w:val="26"/>
                <w:szCs w:val="26"/>
              </w:rPr>
              <w:t>dept_id</w:t>
            </w:r>
            <w:proofErr w:type="spellEnd"/>
          </w:p>
        </w:tc>
      </w:tr>
      <w:tr w:rsidR="003D782B" w:rsidRPr="00853B0C" w14:paraId="6725427B" w14:textId="77777777" w:rsidTr="009765F4">
        <w:tc>
          <w:tcPr>
            <w:tcW w:w="2077" w:type="dxa"/>
          </w:tcPr>
          <w:p w14:paraId="07F8657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5F58A7AB" w14:textId="0B91B588" w:rsidR="003D782B" w:rsidRPr="00853B0C" w:rsidRDefault="002C0AE1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2C0AE1">
              <w:rPr>
                <w:sz w:val="26"/>
                <w:szCs w:val="26"/>
              </w:rPr>
              <w:t>mployee</w:t>
            </w:r>
          </w:p>
        </w:tc>
      </w:tr>
      <w:tr w:rsidR="003D782B" w:rsidRPr="00853B0C" w14:paraId="70FC944B" w14:textId="77777777" w:rsidTr="009765F4">
        <w:tc>
          <w:tcPr>
            <w:tcW w:w="2077" w:type="dxa"/>
          </w:tcPr>
          <w:p w14:paraId="1B74501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83128F1" w14:textId="69979B48" w:rsidR="003D782B" w:rsidRPr="00853B0C" w:rsidRDefault="002C0AE1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Pr="002C0AE1">
              <w:rPr>
                <w:sz w:val="26"/>
                <w:szCs w:val="26"/>
              </w:rPr>
              <w:t>alary</w:t>
            </w:r>
          </w:p>
        </w:tc>
      </w:tr>
      <w:tr w:rsidR="003D782B" w:rsidRPr="00853B0C" w14:paraId="163C2100" w14:textId="77777777" w:rsidTr="009765F4">
        <w:tc>
          <w:tcPr>
            <w:tcW w:w="2077" w:type="dxa"/>
          </w:tcPr>
          <w:p w14:paraId="24D1ECE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47ACDF6" w14:textId="782CFCCF" w:rsidR="003D782B" w:rsidRPr="00853B0C" w:rsidRDefault="002C0AE1" w:rsidP="009765F4">
            <w:pPr>
              <w:rPr>
                <w:sz w:val="26"/>
                <w:szCs w:val="26"/>
              </w:rPr>
            </w:pPr>
            <w:r w:rsidRPr="002C0AE1">
              <w:rPr>
                <w:sz w:val="26"/>
                <w:szCs w:val="26"/>
              </w:rPr>
              <w:t>All the field</w:t>
            </w:r>
            <w:r>
              <w:rPr>
                <w:sz w:val="26"/>
                <w:szCs w:val="26"/>
              </w:rPr>
              <w:t>s</w:t>
            </w:r>
            <w:r w:rsidRPr="002C0AE1">
              <w:rPr>
                <w:sz w:val="26"/>
                <w:szCs w:val="26"/>
              </w:rPr>
              <w:t xml:space="preserve"> of employee relation</w:t>
            </w:r>
          </w:p>
        </w:tc>
      </w:tr>
      <w:tr w:rsidR="003D782B" w:rsidRPr="00853B0C" w14:paraId="652EFB79" w14:textId="77777777" w:rsidTr="009765F4">
        <w:tc>
          <w:tcPr>
            <w:tcW w:w="2077" w:type="dxa"/>
          </w:tcPr>
          <w:p w14:paraId="1BCAAD2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49628FAF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6CF36E10" w14:textId="77777777" w:rsidTr="009765F4">
        <w:tc>
          <w:tcPr>
            <w:tcW w:w="2077" w:type="dxa"/>
          </w:tcPr>
          <w:p w14:paraId="5672350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f.</w:t>
            </w:r>
          </w:p>
        </w:tc>
        <w:tc>
          <w:tcPr>
            <w:tcW w:w="7426" w:type="dxa"/>
          </w:tcPr>
          <w:p w14:paraId="766A7410" w14:textId="39221D1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3A6CE5B3" w14:textId="77777777" w:rsidTr="009765F4">
        <w:tc>
          <w:tcPr>
            <w:tcW w:w="2077" w:type="dxa"/>
          </w:tcPr>
          <w:p w14:paraId="51D25D8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E5A549E" w14:textId="6CC2C8FB" w:rsidR="003D782B" w:rsidRPr="00AA5859" w:rsidRDefault="002C0AE1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3D782B" w:rsidRPr="00853B0C" w14:paraId="56042634" w14:textId="77777777" w:rsidTr="009765F4">
        <w:tc>
          <w:tcPr>
            <w:tcW w:w="2077" w:type="dxa"/>
          </w:tcPr>
          <w:p w14:paraId="7EB4D59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7A742D8B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7AF60DDB" w14:textId="77777777" w:rsidTr="009765F4">
        <w:tc>
          <w:tcPr>
            <w:tcW w:w="2077" w:type="dxa"/>
          </w:tcPr>
          <w:p w14:paraId="783A8AB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8E81838" w14:textId="77305E14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D782B" w:rsidRPr="00853B0C" w14:paraId="02890C5C" w14:textId="77777777" w:rsidTr="009765F4">
        <w:tc>
          <w:tcPr>
            <w:tcW w:w="2077" w:type="dxa"/>
          </w:tcPr>
          <w:p w14:paraId="4C7E91F4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2EB2202C" w14:textId="524E66E2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FC2C5A">
              <w:rPr>
                <w:sz w:val="26"/>
                <w:szCs w:val="26"/>
              </w:rPr>
              <w:t>3</w:t>
            </w:r>
          </w:p>
        </w:tc>
      </w:tr>
      <w:tr w:rsidR="003D782B" w:rsidRPr="00853B0C" w14:paraId="1CEDA4ED" w14:textId="77777777" w:rsidTr="009765F4">
        <w:tc>
          <w:tcPr>
            <w:tcW w:w="2077" w:type="dxa"/>
          </w:tcPr>
          <w:p w14:paraId="5EABC6C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7EF52086" w14:textId="4CECF007" w:rsidR="003D782B" w:rsidRPr="00AA5859" w:rsidRDefault="00772013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63DCCF78" w14:textId="77777777" w:rsidR="00C51D34" w:rsidRPr="00AA5859" w:rsidRDefault="00C51D34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2315804" w14:textId="77777777" w:rsidTr="009765F4">
        <w:tc>
          <w:tcPr>
            <w:tcW w:w="2077" w:type="dxa"/>
          </w:tcPr>
          <w:p w14:paraId="2910115A" w14:textId="6670C521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599A" w:rsidRPr="00AA5859">
              <w:rPr>
                <w:sz w:val="26"/>
                <w:szCs w:val="26"/>
              </w:rPr>
              <w:t>7</w:t>
            </w:r>
          </w:p>
        </w:tc>
        <w:tc>
          <w:tcPr>
            <w:tcW w:w="7426" w:type="dxa"/>
          </w:tcPr>
          <w:p w14:paraId="68766C9B" w14:textId="6E5C6624" w:rsidR="003D782B" w:rsidRPr="00853B0C" w:rsidRDefault="00FF2140" w:rsidP="004123CF">
            <w:pPr>
              <w:rPr>
                <w:sz w:val="26"/>
                <w:szCs w:val="26"/>
              </w:rPr>
            </w:pPr>
            <w:r w:rsidRPr="00FF2140">
              <w:rPr>
                <w:sz w:val="26"/>
                <w:szCs w:val="26"/>
              </w:rPr>
              <w:t>The primary key in a many to one relationship, acts as a foreign key on which side?</w:t>
            </w:r>
          </w:p>
        </w:tc>
      </w:tr>
      <w:tr w:rsidR="0055599A" w:rsidRPr="00853B0C" w14:paraId="396061A2" w14:textId="77777777" w:rsidTr="009765F4">
        <w:tc>
          <w:tcPr>
            <w:tcW w:w="2077" w:type="dxa"/>
          </w:tcPr>
          <w:p w14:paraId="5A0A65E5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5BF3F73A" w14:textId="2A169EDE" w:rsidR="0055599A" w:rsidRPr="00853B0C" w:rsidRDefault="00FF2140" w:rsidP="004123CF">
            <w:pPr>
              <w:rPr>
                <w:sz w:val="26"/>
                <w:szCs w:val="26"/>
              </w:rPr>
            </w:pPr>
            <w:r w:rsidRPr="00FF2140">
              <w:rPr>
                <w:sz w:val="26"/>
                <w:szCs w:val="26"/>
              </w:rPr>
              <w:t>On the side where</w:t>
            </w:r>
            <w:r>
              <w:rPr>
                <w:sz w:val="26"/>
                <w:szCs w:val="26"/>
              </w:rPr>
              <w:t xml:space="preserve"> the many relationship is</w:t>
            </w:r>
            <w:r w:rsidRPr="00FF2140">
              <w:rPr>
                <w:sz w:val="26"/>
                <w:szCs w:val="26"/>
              </w:rPr>
              <w:t xml:space="preserve"> defined</w:t>
            </w:r>
          </w:p>
        </w:tc>
      </w:tr>
      <w:tr w:rsidR="0055599A" w:rsidRPr="00853B0C" w14:paraId="7B038C2C" w14:textId="77777777" w:rsidTr="009765F4">
        <w:tc>
          <w:tcPr>
            <w:tcW w:w="2077" w:type="dxa"/>
          </w:tcPr>
          <w:p w14:paraId="418E5D77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DA4815D" w14:textId="4C3100A0" w:rsidR="0055599A" w:rsidRPr="00853B0C" w:rsidRDefault="00FF2140" w:rsidP="004123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the side where the one</w:t>
            </w:r>
            <w:r w:rsidRPr="00FF2140">
              <w:rPr>
                <w:sz w:val="26"/>
                <w:szCs w:val="26"/>
              </w:rPr>
              <w:t xml:space="preserve"> relationship is defined</w:t>
            </w:r>
          </w:p>
        </w:tc>
      </w:tr>
      <w:tr w:rsidR="0055599A" w:rsidRPr="00853B0C" w14:paraId="6114C504" w14:textId="77777777" w:rsidTr="009765F4">
        <w:tc>
          <w:tcPr>
            <w:tcW w:w="2077" w:type="dxa"/>
          </w:tcPr>
          <w:p w14:paraId="52256773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7FFE7D2B" w14:textId="0B2BBBEA" w:rsidR="0055599A" w:rsidRPr="00853B0C" w:rsidRDefault="00FF2140" w:rsidP="004123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both sides</w:t>
            </w:r>
          </w:p>
        </w:tc>
      </w:tr>
      <w:tr w:rsidR="0055599A" w:rsidRPr="00853B0C" w14:paraId="06B42EDF" w14:textId="77777777" w:rsidTr="009765F4">
        <w:tc>
          <w:tcPr>
            <w:tcW w:w="2077" w:type="dxa"/>
          </w:tcPr>
          <w:p w14:paraId="74D727F5" w14:textId="77777777" w:rsidR="0055599A" w:rsidRPr="00AA5859" w:rsidRDefault="0055599A" w:rsidP="0055599A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7D24C55B" w14:textId="3AAEC1F8" w:rsidR="0055599A" w:rsidRPr="00853B0C" w:rsidRDefault="00FF2140" w:rsidP="00D12C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 none of the sides</w:t>
            </w:r>
          </w:p>
        </w:tc>
      </w:tr>
      <w:tr w:rsidR="003D782B" w:rsidRPr="00853B0C" w14:paraId="788F7432" w14:textId="77777777" w:rsidTr="009765F4">
        <w:tc>
          <w:tcPr>
            <w:tcW w:w="2077" w:type="dxa"/>
          </w:tcPr>
          <w:p w14:paraId="4976C96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D192438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618B1455" w14:textId="77777777" w:rsidTr="009765F4">
        <w:tc>
          <w:tcPr>
            <w:tcW w:w="2077" w:type="dxa"/>
          </w:tcPr>
          <w:p w14:paraId="3269AC1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1AFC711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0D71F3D" w14:textId="77777777" w:rsidTr="009765F4">
        <w:tc>
          <w:tcPr>
            <w:tcW w:w="2077" w:type="dxa"/>
          </w:tcPr>
          <w:p w14:paraId="2F97FBB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749F5D9C" w14:textId="7683DB86" w:rsidR="003D782B" w:rsidRPr="00AA5859" w:rsidRDefault="00FF2140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D782B" w:rsidRPr="00853B0C" w14:paraId="30A9FA13" w14:textId="77777777" w:rsidTr="009765F4">
        <w:tc>
          <w:tcPr>
            <w:tcW w:w="2077" w:type="dxa"/>
          </w:tcPr>
          <w:p w14:paraId="77D61A7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6BC2F125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656635FC" w14:textId="77777777" w:rsidTr="009765F4">
        <w:tc>
          <w:tcPr>
            <w:tcW w:w="2077" w:type="dxa"/>
          </w:tcPr>
          <w:p w14:paraId="03EB787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B78D3E7" w14:textId="10D00AAD" w:rsidR="003D782B" w:rsidRPr="00AA5859" w:rsidRDefault="00AA585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D782B" w:rsidRPr="00853B0C" w14:paraId="77C8EE22" w14:textId="77777777" w:rsidTr="009765F4">
        <w:tc>
          <w:tcPr>
            <w:tcW w:w="2077" w:type="dxa"/>
          </w:tcPr>
          <w:p w14:paraId="1D31E222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1DBD072C" w14:textId="44E4C456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CF5677">
              <w:rPr>
                <w:sz w:val="26"/>
                <w:szCs w:val="26"/>
              </w:rPr>
              <w:t>4</w:t>
            </w:r>
          </w:p>
        </w:tc>
      </w:tr>
      <w:tr w:rsidR="003D782B" w:rsidRPr="00853B0C" w14:paraId="72205BCB" w14:textId="77777777" w:rsidTr="009765F4">
        <w:tc>
          <w:tcPr>
            <w:tcW w:w="2077" w:type="dxa"/>
          </w:tcPr>
          <w:p w14:paraId="726495A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17CEC320" w14:textId="4C919922" w:rsidR="003D782B" w:rsidRPr="00AA5859" w:rsidRDefault="00914A76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5E6E6B49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63EBD3BF" w14:textId="77777777" w:rsidTr="009765F4">
        <w:tc>
          <w:tcPr>
            <w:tcW w:w="2077" w:type="dxa"/>
          </w:tcPr>
          <w:p w14:paraId="4D16C921" w14:textId="29BFDF13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6D6E20" w:rsidRPr="00AA5859">
              <w:rPr>
                <w:sz w:val="26"/>
                <w:szCs w:val="26"/>
              </w:rPr>
              <w:t>8</w:t>
            </w:r>
          </w:p>
        </w:tc>
        <w:tc>
          <w:tcPr>
            <w:tcW w:w="7426" w:type="dxa"/>
          </w:tcPr>
          <w:p w14:paraId="7E2EC942" w14:textId="45E25E59" w:rsidR="003D782B" w:rsidRPr="00853B0C" w:rsidRDefault="00292589" w:rsidP="00914A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is true</w:t>
            </w:r>
            <w:r w:rsidR="00CF5677">
              <w:rPr>
                <w:sz w:val="26"/>
                <w:szCs w:val="26"/>
              </w:rPr>
              <w:t xml:space="preserve"> about a</w:t>
            </w:r>
            <w:r>
              <w:rPr>
                <w:sz w:val="26"/>
                <w:szCs w:val="26"/>
              </w:rPr>
              <w:t xml:space="preserve"> </w:t>
            </w:r>
            <w:r w:rsidR="00CF5677" w:rsidRPr="00CF5677">
              <w:rPr>
                <w:sz w:val="26"/>
                <w:szCs w:val="26"/>
              </w:rPr>
              <w:t>weak</w:t>
            </w:r>
            <w:r w:rsidR="00CF5677">
              <w:rPr>
                <w:sz w:val="26"/>
                <w:szCs w:val="26"/>
              </w:rPr>
              <w:t xml:space="preserve"> entity set in an ERD?</w:t>
            </w:r>
          </w:p>
        </w:tc>
      </w:tr>
      <w:tr w:rsidR="003D782B" w:rsidRPr="00853B0C" w14:paraId="2FE38966" w14:textId="77777777" w:rsidTr="009765F4">
        <w:tc>
          <w:tcPr>
            <w:tcW w:w="2077" w:type="dxa"/>
          </w:tcPr>
          <w:p w14:paraId="6927407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21E02B22" w14:textId="31E5C227" w:rsidR="003D782B" w:rsidRPr="00AA5859" w:rsidRDefault="00CF5677" w:rsidP="00914A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</w:t>
            </w:r>
            <w:r w:rsidRPr="00CF5677">
              <w:rPr>
                <w:sz w:val="26"/>
                <w:szCs w:val="26"/>
              </w:rPr>
              <w:t>has a primary key</w:t>
            </w:r>
            <w:r>
              <w:rPr>
                <w:sz w:val="26"/>
                <w:szCs w:val="26"/>
              </w:rPr>
              <w:t>.</w:t>
            </w:r>
          </w:p>
        </w:tc>
      </w:tr>
      <w:tr w:rsidR="003D782B" w:rsidRPr="00853B0C" w14:paraId="2F6FC479" w14:textId="77777777" w:rsidTr="009765F4">
        <w:tc>
          <w:tcPr>
            <w:tcW w:w="2077" w:type="dxa"/>
          </w:tcPr>
          <w:p w14:paraId="471AE3E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6DA6B4B7" w14:textId="7B408BE2" w:rsidR="003D782B" w:rsidRPr="00AA5859" w:rsidRDefault="00CF5677" w:rsidP="00914A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</w:t>
            </w:r>
            <w:r w:rsidRPr="00CF5677">
              <w:rPr>
                <w:sz w:val="26"/>
                <w:szCs w:val="26"/>
              </w:rPr>
              <w:t>is not existence dependent on a dominant entity</w:t>
            </w:r>
            <w:r>
              <w:rPr>
                <w:sz w:val="26"/>
                <w:szCs w:val="26"/>
              </w:rPr>
              <w:t>.</w:t>
            </w:r>
          </w:p>
        </w:tc>
      </w:tr>
      <w:tr w:rsidR="003D782B" w:rsidRPr="00853B0C" w14:paraId="390AF61E" w14:textId="77777777" w:rsidTr="009765F4">
        <w:tc>
          <w:tcPr>
            <w:tcW w:w="2077" w:type="dxa"/>
          </w:tcPr>
          <w:p w14:paraId="6DD1105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086C2D1A" w14:textId="76435C8D" w:rsidR="003D782B" w:rsidRPr="00AA5859" w:rsidRDefault="00CF5677" w:rsidP="00914A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</w:t>
            </w:r>
            <w:r w:rsidRPr="00CF5677">
              <w:rPr>
                <w:sz w:val="26"/>
                <w:szCs w:val="26"/>
              </w:rPr>
              <w:t>must be part of a one to many relationship set</w:t>
            </w:r>
            <w:r>
              <w:rPr>
                <w:sz w:val="26"/>
                <w:szCs w:val="26"/>
              </w:rPr>
              <w:t>.</w:t>
            </w:r>
          </w:p>
        </w:tc>
      </w:tr>
      <w:tr w:rsidR="003D782B" w:rsidRPr="00853B0C" w14:paraId="2E99E0A4" w14:textId="77777777" w:rsidTr="009765F4">
        <w:tc>
          <w:tcPr>
            <w:tcW w:w="2077" w:type="dxa"/>
          </w:tcPr>
          <w:p w14:paraId="7490B52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6E82E50C" w14:textId="1CA0F1AC" w:rsidR="003D782B" w:rsidRPr="00AA5859" w:rsidRDefault="00CF567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</w:t>
            </w:r>
            <w:r w:rsidRPr="00CF5677">
              <w:rPr>
                <w:sz w:val="26"/>
                <w:szCs w:val="26"/>
              </w:rPr>
              <w:t>must not participate as owner in an identifying relationship with another entity set</w:t>
            </w:r>
            <w:r>
              <w:rPr>
                <w:sz w:val="26"/>
                <w:szCs w:val="26"/>
              </w:rPr>
              <w:t>.</w:t>
            </w:r>
          </w:p>
        </w:tc>
      </w:tr>
      <w:tr w:rsidR="003D782B" w:rsidRPr="00853B0C" w14:paraId="402D2B09" w14:textId="77777777" w:rsidTr="009765F4">
        <w:tc>
          <w:tcPr>
            <w:tcW w:w="2077" w:type="dxa"/>
          </w:tcPr>
          <w:p w14:paraId="604BC0FA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55372903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05CE5299" w14:textId="77777777" w:rsidTr="009765F4">
        <w:tc>
          <w:tcPr>
            <w:tcW w:w="2077" w:type="dxa"/>
          </w:tcPr>
          <w:p w14:paraId="1FD8D50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5C7168CC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05FF3A48" w14:textId="77777777" w:rsidTr="009765F4">
        <w:tc>
          <w:tcPr>
            <w:tcW w:w="2077" w:type="dxa"/>
          </w:tcPr>
          <w:p w14:paraId="57436E0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0E1EAF3" w14:textId="265A3B97" w:rsidR="003D782B" w:rsidRPr="00AA5859" w:rsidRDefault="00CF567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3D782B" w:rsidRPr="00853B0C" w14:paraId="0C918A27" w14:textId="77777777" w:rsidTr="009765F4">
        <w:tc>
          <w:tcPr>
            <w:tcW w:w="2077" w:type="dxa"/>
          </w:tcPr>
          <w:p w14:paraId="2B6B930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58F365B4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0980A8C6" w14:textId="77777777" w:rsidTr="009765F4">
        <w:tc>
          <w:tcPr>
            <w:tcW w:w="2077" w:type="dxa"/>
          </w:tcPr>
          <w:p w14:paraId="466DB2E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9749B8F" w14:textId="36018E79" w:rsidR="003D782B" w:rsidRPr="00AA5859" w:rsidRDefault="00CF5677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D782B" w:rsidRPr="00853B0C" w14:paraId="41CD981A" w14:textId="77777777" w:rsidTr="009765F4">
        <w:tc>
          <w:tcPr>
            <w:tcW w:w="2077" w:type="dxa"/>
          </w:tcPr>
          <w:p w14:paraId="27D77618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FDA391C" w14:textId="4ED1ECB1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CF5677">
              <w:rPr>
                <w:sz w:val="26"/>
                <w:szCs w:val="26"/>
              </w:rPr>
              <w:t>4</w:t>
            </w:r>
          </w:p>
        </w:tc>
      </w:tr>
      <w:tr w:rsidR="003D782B" w:rsidRPr="00853B0C" w14:paraId="0EB249F4" w14:textId="77777777" w:rsidTr="009765F4">
        <w:tc>
          <w:tcPr>
            <w:tcW w:w="2077" w:type="dxa"/>
          </w:tcPr>
          <w:p w14:paraId="0750E86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5EF76ED" w14:textId="5607A128" w:rsidR="003D782B" w:rsidRPr="00AA5859" w:rsidRDefault="00B34541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68CBBFAC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3721FB7" w14:textId="77777777" w:rsidTr="009765F4">
        <w:tc>
          <w:tcPr>
            <w:tcW w:w="2077" w:type="dxa"/>
          </w:tcPr>
          <w:p w14:paraId="6B8525DD" w14:textId="1D3440F6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B33B13" w:rsidRPr="00AA5859">
              <w:rPr>
                <w:sz w:val="26"/>
                <w:szCs w:val="26"/>
              </w:rPr>
              <w:t>9</w:t>
            </w:r>
          </w:p>
        </w:tc>
        <w:tc>
          <w:tcPr>
            <w:tcW w:w="7426" w:type="dxa"/>
          </w:tcPr>
          <w:p w14:paraId="6E0A7D34" w14:textId="66D7C8E7" w:rsidR="003D782B" w:rsidRPr="00853B0C" w:rsidRDefault="00D646EC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super key for which no proper subset is a super key is </w:t>
            </w:r>
          </w:p>
        </w:tc>
      </w:tr>
      <w:tr w:rsidR="003D782B" w:rsidRPr="00853B0C" w14:paraId="3D1432F5" w14:textId="77777777" w:rsidTr="009765F4">
        <w:tc>
          <w:tcPr>
            <w:tcW w:w="2077" w:type="dxa"/>
          </w:tcPr>
          <w:p w14:paraId="6C3771A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260F8954" w14:textId="41CFCFA0" w:rsidR="003D782B" w:rsidRPr="00AA5859" w:rsidRDefault="00D646EC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primary key</w:t>
            </w:r>
          </w:p>
        </w:tc>
      </w:tr>
      <w:tr w:rsidR="003D782B" w:rsidRPr="00853B0C" w14:paraId="25B857E4" w14:textId="77777777" w:rsidTr="009765F4">
        <w:tc>
          <w:tcPr>
            <w:tcW w:w="2077" w:type="dxa"/>
          </w:tcPr>
          <w:p w14:paraId="4AF3B9D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32E63D3" w14:textId="7C92C9B2" w:rsidR="003D782B" w:rsidRPr="00AA5859" w:rsidRDefault="00D646EC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minimal key</w:t>
            </w:r>
          </w:p>
        </w:tc>
      </w:tr>
      <w:tr w:rsidR="003D782B" w:rsidRPr="00853B0C" w14:paraId="6B47A17C" w14:textId="77777777" w:rsidTr="009765F4">
        <w:tc>
          <w:tcPr>
            <w:tcW w:w="2077" w:type="dxa"/>
          </w:tcPr>
          <w:p w14:paraId="2C108F3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1251E840" w14:textId="4870C23B" w:rsidR="003D782B" w:rsidRPr="00AA5859" w:rsidRDefault="00D646EC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candidate key</w:t>
            </w:r>
          </w:p>
        </w:tc>
      </w:tr>
      <w:tr w:rsidR="003D782B" w:rsidRPr="00853B0C" w14:paraId="0A3F010D" w14:textId="77777777" w:rsidTr="009765F4">
        <w:tc>
          <w:tcPr>
            <w:tcW w:w="2077" w:type="dxa"/>
          </w:tcPr>
          <w:p w14:paraId="360B01C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5F4F8F72" w14:textId="63A2A486" w:rsidR="003D782B" w:rsidRPr="002A0F9C" w:rsidRDefault="00D646EC" w:rsidP="002A0F9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foreign key</w:t>
            </w:r>
          </w:p>
        </w:tc>
      </w:tr>
      <w:tr w:rsidR="003D782B" w:rsidRPr="00853B0C" w14:paraId="7D423234" w14:textId="77777777" w:rsidTr="009765F4">
        <w:tc>
          <w:tcPr>
            <w:tcW w:w="2077" w:type="dxa"/>
          </w:tcPr>
          <w:p w14:paraId="2E18142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CC92FF8" w14:textId="3B59EDDF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42AB9EA" w14:textId="77777777" w:rsidTr="009765F4">
        <w:tc>
          <w:tcPr>
            <w:tcW w:w="2077" w:type="dxa"/>
          </w:tcPr>
          <w:p w14:paraId="6F8CF17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f.</w:t>
            </w:r>
          </w:p>
        </w:tc>
        <w:tc>
          <w:tcPr>
            <w:tcW w:w="7426" w:type="dxa"/>
          </w:tcPr>
          <w:p w14:paraId="0D1971AD" w14:textId="46B79449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BE91849" w14:textId="77777777" w:rsidTr="009765F4">
        <w:tc>
          <w:tcPr>
            <w:tcW w:w="2077" w:type="dxa"/>
          </w:tcPr>
          <w:p w14:paraId="162B051A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0B6F67AD" w14:textId="0BC0915C" w:rsidR="003D782B" w:rsidRPr="00AA5859" w:rsidRDefault="003319A1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3D782B" w:rsidRPr="00853B0C" w14:paraId="568E7F4C" w14:textId="77777777" w:rsidTr="009765F4">
        <w:tc>
          <w:tcPr>
            <w:tcW w:w="2077" w:type="dxa"/>
          </w:tcPr>
          <w:p w14:paraId="48558A7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14AD4721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21ED6E13" w14:textId="77777777" w:rsidTr="009765F4">
        <w:tc>
          <w:tcPr>
            <w:tcW w:w="2077" w:type="dxa"/>
          </w:tcPr>
          <w:p w14:paraId="33B67D4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7AF19BA8" w14:textId="7D5D74B3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D782B" w:rsidRPr="00853B0C" w14:paraId="2B89263B" w14:textId="77777777" w:rsidTr="009765F4">
        <w:tc>
          <w:tcPr>
            <w:tcW w:w="2077" w:type="dxa"/>
          </w:tcPr>
          <w:p w14:paraId="2CA49410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40D0F664" w14:textId="54741283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3319A1">
              <w:rPr>
                <w:sz w:val="26"/>
                <w:szCs w:val="26"/>
              </w:rPr>
              <w:t>2</w:t>
            </w:r>
          </w:p>
        </w:tc>
      </w:tr>
      <w:tr w:rsidR="003D782B" w:rsidRPr="00853B0C" w14:paraId="7E9B92B9" w14:textId="77777777" w:rsidTr="009765F4">
        <w:tc>
          <w:tcPr>
            <w:tcW w:w="2077" w:type="dxa"/>
          </w:tcPr>
          <w:p w14:paraId="478C7F5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73FE51F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3158B852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7462089" w14:textId="77777777" w:rsidTr="009765F4">
        <w:tc>
          <w:tcPr>
            <w:tcW w:w="2077" w:type="dxa"/>
          </w:tcPr>
          <w:p w14:paraId="33A3F808" w14:textId="7146F9E1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B33B13" w:rsidRPr="00AA5859">
              <w:rPr>
                <w:sz w:val="26"/>
                <w:szCs w:val="26"/>
              </w:rPr>
              <w:t>10</w:t>
            </w:r>
          </w:p>
        </w:tc>
        <w:tc>
          <w:tcPr>
            <w:tcW w:w="7426" w:type="dxa"/>
          </w:tcPr>
          <w:p w14:paraId="2A50E13D" w14:textId="0D42FE63" w:rsidR="00601768" w:rsidRPr="00601768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Let R(</w:t>
            </w:r>
            <w:proofErr w:type="gramStart"/>
            <w:r w:rsidRPr="00601768">
              <w:rPr>
                <w:sz w:val="26"/>
                <w:szCs w:val="26"/>
              </w:rPr>
              <w:t>A,B</w:t>
            </w:r>
            <w:proofErr w:type="gramEnd"/>
            <w:r w:rsidRPr="00601768">
              <w:rPr>
                <w:sz w:val="26"/>
                <w:szCs w:val="26"/>
              </w:rPr>
              <w:t>,C,D,E,P,G) be a relational schema in which the f</w:t>
            </w:r>
            <w:r>
              <w:rPr>
                <w:sz w:val="26"/>
                <w:szCs w:val="26"/>
              </w:rPr>
              <w:t>ollowing FDs are known to hold:</w:t>
            </w:r>
          </w:p>
          <w:p w14:paraId="7BDDA0C5" w14:textId="77777777" w:rsidR="00601768" w:rsidRPr="00601768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AB-&gt;CD</w:t>
            </w:r>
          </w:p>
          <w:p w14:paraId="006DADF1" w14:textId="77777777" w:rsidR="00601768" w:rsidRPr="00601768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DE-&gt;P</w:t>
            </w:r>
          </w:p>
          <w:p w14:paraId="0AB69A25" w14:textId="77777777" w:rsidR="00601768" w:rsidRPr="00601768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C-&gt;E</w:t>
            </w:r>
          </w:p>
          <w:p w14:paraId="1A443BA3" w14:textId="77777777" w:rsidR="00601768" w:rsidRPr="00601768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P-&gt;C</w:t>
            </w:r>
          </w:p>
          <w:p w14:paraId="21ED67CA" w14:textId="77777777" w:rsidR="003D782B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B-&gt;G</w:t>
            </w:r>
          </w:p>
          <w:p w14:paraId="346F275E" w14:textId="0E7AFFFB" w:rsidR="00601768" w:rsidRPr="00853B0C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The relation schema R is</w:t>
            </w:r>
          </w:p>
        </w:tc>
      </w:tr>
      <w:tr w:rsidR="003D782B" w:rsidRPr="00853B0C" w14:paraId="6E37998B" w14:textId="77777777" w:rsidTr="009765F4">
        <w:tc>
          <w:tcPr>
            <w:tcW w:w="2077" w:type="dxa"/>
          </w:tcPr>
          <w:p w14:paraId="485AE40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61EA226D" w14:textId="355D0EA7" w:rsidR="003D782B" w:rsidRPr="00AA5859" w:rsidRDefault="00601768" w:rsidP="00601768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in BCNF</w:t>
            </w:r>
          </w:p>
        </w:tc>
      </w:tr>
      <w:tr w:rsidR="003D782B" w:rsidRPr="00853B0C" w14:paraId="2D0CA641" w14:textId="77777777" w:rsidTr="009765F4">
        <w:tc>
          <w:tcPr>
            <w:tcW w:w="2077" w:type="dxa"/>
          </w:tcPr>
          <w:p w14:paraId="660A638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379A1461" w14:textId="3C4973E5" w:rsidR="003D782B" w:rsidRPr="00AA5859" w:rsidRDefault="00601768" w:rsidP="009765F4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in 3NF, but not in BCNF</w:t>
            </w:r>
          </w:p>
        </w:tc>
      </w:tr>
      <w:tr w:rsidR="003D782B" w:rsidRPr="00853B0C" w14:paraId="1B28ACC3" w14:textId="77777777" w:rsidTr="009765F4">
        <w:tc>
          <w:tcPr>
            <w:tcW w:w="2077" w:type="dxa"/>
          </w:tcPr>
          <w:p w14:paraId="5952DD5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B02F2C7" w14:textId="1AC8EC0B" w:rsidR="003D782B" w:rsidRPr="00AA5859" w:rsidRDefault="00601768" w:rsidP="009765F4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in 2NF, but not in 3NF</w:t>
            </w:r>
          </w:p>
        </w:tc>
      </w:tr>
      <w:tr w:rsidR="003D782B" w:rsidRPr="00853B0C" w14:paraId="4D4F5780" w14:textId="77777777" w:rsidTr="009765F4">
        <w:tc>
          <w:tcPr>
            <w:tcW w:w="2077" w:type="dxa"/>
          </w:tcPr>
          <w:p w14:paraId="027880F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63F8728C" w14:textId="4E07F3F5" w:rsidR="003D782B" w:rsidRPr="00AA5859" w:rsidRDefault="00601768" w:rsidP="009765F4">
            <w:pPr>
              <w:rPr>
                <w:sz w:val="26"/>
                <w:szCs w:val="26"/>
              </w:rPr>
            </w:pPr>
            <w:r w:rsidRPr="00601768">
              <w:rPr>
                <w:sz w:val="26"/>
                <w:szCs w:val="26"/>
              </w:rPr>
              <w:t>not in 2NF</w:t>
            </w:r>
          </w:p>
        </w:tc>
      </w:tr>
      <w:tr w:rsidR="003D782B" w:rsidRPr="00853B0C" w14:paraId="555AFCB8" w14:textId="77777777" w:rsidTr="009765F4">
        <w:tc>
          <w:tcPr>
            <w:tcW w:w="2077" w:type="dxa"/>
          </w:tcPr>
          <w:p w14:paraId="77DCB6E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9615085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C439755" w14:textId="77777777" w:rsidTr="009765F4">
        <w:tc>
          <w:tcPr>
            <w:tcW w:w="2077" w:type="dxa"/>
          </w:tcPr>
          <w:p w14:paraId="1E9E091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2FCFA6ED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1DA8EF87" w14:textId="77777777" w:rsidTr="009765F4">
        <w:tc>
          <w:tcPr>
            <w:tcW w:w="2077" w:type="dxa"/>
          </w:tcPr>
          <w:p w14:paraId="58116B6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2F52FC61" w14:textId="2226EF4C" w:rsidR="003D782B" w:rsidRPr="00AA5859" w:rsidRDefault="00601768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3D782B" w:rsidRPr="00853B0C" w14:paraId="76876847" w14:textId="77777777" w:rsidTr="009765F4">
        <w:tc>
          <w:tcPr>
            <w:tcW w:w="2077" w:type="dxa"/>
          </w:tcPr>
          <w:p w14:paraId="74F9E32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18C82EC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5EC53211" w14:textId="77777777" w:rsidTr="009765F4">
        <w:tc>
          <w:tcPr>
            <w:tcW w:w="2077" w:type="dxa"/>
          </w:tcPr>
          <w:p w14:paraId="43B8761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697F601" w14:textId="51C8A4AB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D782B" w:rsidRPr="00853B0C" w14:paraId="5FE82B2F" w14:textId="77777777" w:rsidTr="009765F4">
        <w:tc>
          <w:tcPr>
            <w:tcW w:w="2077" w:type="dxa"/>
          </w:tcPr>
          <w:p w14:paraId="4E1EAEBC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A22461B" w14:textId="3113DEF6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LO3</w:t>
            </w:r>
          </w:p>
        </w:tc>
      </w:tr>
      <w:tr w:rsidR="003D782B" w:rsidRPr="00853B0C" w14:paraId="7BE96058" w14:textId="77777777" w:rsidTr="009765F4">
        <w:tc>
          <w:tcPr>
            <w:tcW w:w="2077" w:type="dxa"/>
          </w:tcPr>
          <w:p w14:paraId="68CD9EC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33526B41" w14:textId="179BB2A3" w:rsidR="003D782B" w:rsidRPr="00AA5859" w:rsidRDefault="00A57E22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432217F7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6C04EB6F" w14:textId="77777777" w:rsidTr="009765F4">
        <w:tc>
          <w:tcPr>
            <w:tcW w:w="2077" w:type="dxa"/>
          </w:tcPr>
          <w:p w14:paraId="0DFE2C49" w14:textId="24F08191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C60F8D" w:rsidRPr="00AA5859">
              <w:rPr>
                <w:sz w:val="26"/>
                <w:szCs w:val="26"/>
              </w:rPr>
              <w:t>11</w:t>
            </w:r>
          </w:p>
        </w:tc>
        <w:tc>
          <w:tcPr>
            <w:tcW w:w="7426" w:type="dxa"/>
          </w:tcPr>
          <w:p w14:paraId="518F3D31" w14:textId="1686794F" w:rsidR="004502B7" w:rsidRPr="004502B7" w:rsidRDefault="004502B7" w:rsidP="004502B7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>Consider</w:t>
            </w:r>
            <w:r>
              <w:rPr>
                <w:sz w:val="26"/>
                <w:szCs w:val="26"/>
              </w:rPr>
              <w:t xml:space="preserve"> the following relation</w:t>
            </w:r>
            <w:r w:rsidRPr="004502B7">
              <w:rPr>
                <w:sz w:val="26"/>
                <w:szCs w:val="26"/>
              </w:rPr>
              <w:t>s for a library database:</w:t>
            </w:r>
          </w:p>
          <w:p w14:paraId="7F2B5072" w14:textId="77777777" w:rsidR="004502B7" w:rsidRPr="004502B7" w:rsidRDefault="004502B7" w:rsidP="004502B7">
            <w:pPr>
              <w:rPr>
                <w:sz w:val="26"/>
                <w:szCs w:val="26"/>
              </w:rPr>
            </w:pPr>
          </w:p>
          <w:p w14:paraId="3BBA28D7" w14:textId="74D6F17A" w:rsidR="004502B7" w:rsidRPr="004502B7" w:rsidRDefault="004502B7" w:rsidP="004502B7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>Book (Title, Aut</w:t>
            </w:r>
            <w:r>
              <w:rPr>
                <w:sz w:val="26"/>
                <w:szCs w:val="26"/>
              </w:rPr>
              <w:t xml:space="preserve">hor, </w:t>
            </w:r>
            <w:proofErr w:type="spellStart"/>
            <w:r>
              <w:rPr>
                <w:sz w:val="26"/>
                <w:szCs w:val="26"/>
              </w:rPr>
              <w:t>Catalog_no</w:t>
            </w:r>
            <w:proofErr w:type="spellEnd"/>
            <w:r>
              <w:rPr>
                <w:sz w:val="26"/>
                <w:szCs w:val="26"/>
              </w:rPr>
              <w:t>, Publisher, Year</w:t>
            </w:r>
            <w:r w:rsidRPr="004502B7">
              <w:rPr>
                <w:sz w:val="26"/>
                <w:szCs w:val="26"/>
              </w:rPr>
              <w:t>, Price)</w:t>
            </w:r>
          </w:p>
          <w:p w14:paraId="6FBD8AA8" w14:textId="7599D488" w:rsidR="004502B7" w:rsidRDefault="004502B7" w:rsidP="004502B7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 xml:space="preserve">Collection (Title, Author, </w:t>
            </w:r>
            <w:proofErr w:type="spellStart"/>
            <w:r w:rsidRPr="004502B7">
              <w:rPr>
                <w:sz w:val="26"/>
                <w:szCs w:val="26"/>
              </w:rPr>
              <w:t>Catalog_no</w:t>
            </w:r>
            <w:proofErr w:type="spellEnd"/>
            <w:r w:rsidRPr="004502B7">
              <w:rPr>
                <w:sz w:val="26"/>
                <w:szCs w:val="26"/>
              </w:rPr>
              <w:t>)</w:t>
            </w:r>
          </w:p>
          <w:p w14:paraId="62F2C026" w14:textId="77777777" w:rsidR="004502B7" w:rsidRDefault="004502B7" w:rsidP="004502B7">
            <w:pPr>
              <w:rPr>
                <w:sz w:val="26"/>
                <w:szCs w:val="26"/>
              </w:rPr>
            </w:pPr>
          </w:p>
          <w:p w14:paraId="41CBB456" w14:textId="08E7285C" w:rsidR="004502B7" w:rsidRPr="004502B7" w:rsidRDefault="004502B7" w:rsidP="004502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with</w:t>
            </w:r>
            <w:r w:rsidRPr="004502B7">
              <w:rPr>
                <w:sz w:val="26"/>
                <w:szCs w:val="26"/>
              </w:rPr>
              <w:t xml:space="preserve"> the following functional dependencies:</w:t>
            </w:r>
          </w:p>
          <w:p w14:paraId="3ED223B4" w14:textId="0AA7C083" w:rsidR="004502B7" w:rsidRPr="004502B7" w:rsidRDefault="00601768" w:rsidP="004502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502B7" w:rsidRPr="004502B7">
              <w:rPr>
                <w:sz w:val="26"/>
                <w:szCs w:val="26"/>
              </w:rPr>
              <w:t xml:space="preserve">. </w:t>
            </w:r>
            <w:proofErr w:type="spellStart"/>
            <w:r w:rsidR="004502B7" w:rsidRPr="004502B7">
              <w:rPr>
                <w:sz w:val="26"/>
                <w:szCs w:val="26"/>
              </w:rPr>
              <w:t>Catalog_no</w:t>
            </w:r>
            <w:proofErr w:type="spellEnd"/>
            <w:r w:rsidR="004502B7" w:rsidRPr="004502B7">
              <w:rPr>
                <w:sz w:val="26"/>
                <w:szCs w:val="26"/>
              </w:rPr>
              <w:t xml:space="preserve"> -&gt; Title</w:t>
            </w:r>
            <w:r w:rsidR="004502B7">
              <w:rPr>
                <w:sz w:val="26"/>
                <w:szCs w:val="26"/>
              </w:rPr>
              <w:t>,</w:t>
            </w:r>
            <w:r w:rsidR="004502B7" w:rsidRPr="004502B7">
              <w:rPr>
                <w:sz w:val="26"/>
                <w:szCs w:val="26"/>
              </w:rPr>
              <w:t xml:space="preserve"> Author</w:t>
            </w:r>
            <w:r w:rsidR="004502B7">
              <w:rPr>
                <w:sz w:val="26"/>
                <w:szCs w:val="26"/>
              </w:rPr>
              <w:t>,</w:t>
            </w:r>
            <w:r w:rsidR="004502B7" w:rsidRPr="004502B7">
              <w:rPr>
                <w:sz w:val="26"/>
                <w:szCs w:val="26"/>
              </w:rPr>
              <w:t xml:space="preserve"> Publisher</w:t>
            </w:r>
            <w:r w:rsidR="004502B7">
              <w:rPr>
                <w:sz w:val="26"/>
                <w:szCs w:val="26"/>
              </w:rPr>
              <w:t>, Year</w:t>
            </w:r>
          </w:p>
          <w:p w14:paraId="1EB08FC7" w14:textId="086038AB" w:rsidR="004502B7" w:rsidRPr="004502B7" w:rsidRDefault="00601768" w:rsidP="004502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502B7" w:rsidRPr="004502B7">
              <w:rPr>
                <w:sz w:val="26"/>
                <w:szCs w:val="26"/>
              </w:rPr>
              <w:t>. Publisher</w:t>
            </w:r>
            <w:r w:rsidR="004502B7">
              <w:rPr>
                <w:sz w:val="26"/>
                <w:szCs w:val="26"/>
              </w:rPr>
              <w:t>,</w:t>
            </w:r>
            <w:r w:rsidR="004502B7" w:rsidRPr="004502B7">
              <w:rPr>
                <w:sz w:val="26"/>
                <w:szCs w:val="26"/>
              </w:rPr>
              <w:t xml:space="preserve"> Title</w:t>
            </w:r>
            <w:r w:rsidR="004502B7">
              <w:rPr>
                <w:sz w:val="26"/>
                <w:szCs w:val="26"/>
              </w:rPr>
              <w:t>, Year</w:t>
            </w:r>
            <w:r w:rsidR="004502B7" w:rsidRPr="004502B7">
              <w:rPr>
                <w:sz w:val="26"/>
                <w:szCs w:val="26"/>
              </w:rPr>
              <w:t xml:space="preserve"> -&gt; Price</w:t>
            </w:r>
          </w:p>
          <w:p w14:paraId="6AF59FEB" w14:textId="57BDF6F7" w:rsidR="003D782B" w:rsidRPr="00853B0C" w:rsidRDefault="004502B7" w:rsidP="004502B7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>Assume {Author, T</w:t>
            </w:r>
            <w:r>
              <w:rPr>
                <w:sz w:val="26"/>
                <w:szCs w:val="26"/>
              </w:rPr>
              <w:t>itle} is the key for both relation</w:t>
            </w:r>
            <w:r w:rsidRPr="004502B7">
              <w:rPr>
                <w:sz w:val="26"/>
                <w:szCs w:val="26"/>
              </w:rPr>
              <w:t>s. Which of the following statements is true?</w:t>
            </w:r>
          </w:p>
        </w:tc>
      </w:tr>
      <w:tr w:rsidR="003D782B" w:rsidRPr="00853B0C" w14:paraId="1543F947" w14:textId="77777777" w:rsidTr="009765F4">
        <w:tc>
          <w:tcPr>
            <w:tcW w:w="2077" w:type="dxa"/>
          </w:tcPr>
          <w:p w14:paraId="13C9054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21DC2353" w14:textId="63D324C4" w:rsidR="003D782B" w:rsidRPr="00AA5859" w:rsidRDefault="004502B7" w:rsidP="009765F4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>Bot</w:t>
            </w:r>
            <w:r w:rsidR="00B71338">
              <w:rPr>
                <w:sz w:val="26"/>
                <w:szCs w:val="26"/>
              </w:rPr>
              <w:t>h Book and Collection are in 1NF only</w:t>
            </w:r>
          </w:p>
        </w:tc>
      </w:tr>
      <w:tr w:rsidR="003D782B" w:rsidRPr="00853B0C" w14:paraId="46ED6BD3" w14:textId="77777777" w:rsidTr="009765F4">
        <w:tc>
          <w:tcPr>
            <w:tcW w:w="2077" w:type="dxa"/>
          </w:tcPr>
          <w:p w14:paraId="6BBECF4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2223F91" w14:textId="39DC5394" w:rsidR="003D782B" w:rsidRPr="00AA5859" w:rsidRDefault="004502B7" w:rsidP="009765F4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>Both Book and Collection are in 3NF only</w:t>
            </w:r>
          </w:p>
        </w:tc>
      </w:tr>
      <w:tr w:rsidR="003D782B" w:rsidRPr="00853B0C" w14:paraId="6D7AD18B" w14:textId="77777777" w:rsidTr="009765F4">
        <w:tc>
          <w:tcPr>
            <w:tcW w:w="2077" w:type="dxa"/>
          </w:tcPr>
          <w:p w14:paraId="1D4E68C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64175092" w14:textId="1AC61676" w:rsidR="003D782B" w:rsidRPr="00AA5859" w:rsidRDefault="004502B7" w:rsidP="0094018B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>Book is in 2NF and Collection is in 3NF</w:t>
            </w:r>
          </w:p>
        </w:tc>
      </w:tr>
      <w:tr w:rsidR="003D782B" w:rsidRPr="00853B0C" w14:paraId="5110BBE9" w14:textId="77777777" w:rsidTr="009765F4">
        <w:tc>
          <w:tcPr>
            <w:tcW w:w="2077" w:type="dxa"/>
          </w:tcPr>
          <w:p w14:paraId="1BC5BFE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0C5FC4E2" w14:textId="681B258F" w:rsidR="003D782B" w:rsidRPr="00AA5859" w:rsidRDefault="004502B7" w:rsidP="009765F4">
            <w:pPr>
              <w:rPr>
                <w:sz w:val="26"/>
                <w:szCs w:val="26"/>
              </w:rPr>
            </w:pPr>
            <w:r w:rsidRPr="004502B7">
              <w:rPr>
                <w:sz w:val="26"/>
                <w:szCs w:val="26"/>
              </w:rPr>
              <w:t>Both Book and Collection are in 2NF only</w:t>
            </w:r>
          </w:p>
        </w:tc>
      </w:tr>
      <w:tr w:rsidR="003D782B" w:rsidRPr="00853B0C" w14:paraId="25644D56" w14:textId="77777777" w:rsidTr="009765F4">
        <w:tc>
          <w:tcPr>
            <w:tcW w:w="2077" w:type="dxa"/>
          </w:tcPr>
          <w:p w14:paraId="0A05C12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19CE962F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76DBFC6" w14:textId="77777777" w:rsidTr="009765F4">
        <w:tc>
          <w:tcPr>
            <w:tcW w:w="2077" w:type="dxa"/>
          </w:tcPr>
          <w:p w14:paraId="13F7A1E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f.</w:t>
            </w:r>
          </w:p>
        </w:tc>
        <w:tc>
          <w:tcPr>
            <w:tcW w:w="7426" w:type="dxa"/>
          </w:tcPr>
          <w:p w14:paraId="1E0BD818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738A49D" w14:textId="77777777" w:rsidTr="009765F4">
        <w:tc>
          <w:tcPr>
            <w:tcW w:w="2077" w:type="dxa"/>
          </w:tcPr>
          <w:p w14:paraId="5862EB7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65F01A95" w14:textId="0BBCA5FA" w:rsidR="003D782B" w:rsidRPr="00AA5859" w:rsidRDefault="00B71338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3D782B" w:rsidRPr="00853B0C" w14:paraId="3D258804" w14:textId="77777777" w:rsidTr="009765F4">
        <w:tc>
          <w:tcPr>
            <w:tcW w:w="2077" w:type="dxa"/>
          </w:tcPr>
          <w:p w14:paraId="630FF6B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7679E3D0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09BF84D3" w14:textId="77777777" w:rsidTr="009765F4">
        <w:tc>
          <w:tcPr>
            <w:tcW w:w="2077" w:type="dxa"/>
          </w:tcPr>
          <w:p w14:paraId="63DFD93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D9C218B" w14:textId="2092A0D5" w:rsidR="003D782B" w:rsidRPr="00AA5859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D782B" w:rsidRPr="00853B0C" w14:paraId="656FBC0E" w14:textId="77777777" w:rsidTr="009765F4">
        <w:tc>
          <w:tcPr>
            <w:tcW w:w="2077" w:type="dxa"/>
          </w:tcPr>
          <w:p w14:paraId="13575664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1899F599" w14:textId="3BA5DA63" w:rsidR="003D782B" w:rsidRPr="00853B0C" w:rsidRDefault="00790D1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LO3</w:t>
            </w:r>
          </w:p>
        </w:tc>
      </w:tr>
      <w:tr w:rsidR="003D782B" w:rsidRPr="00853B0C" w14:paraId="46C4D441" w14:textId="77777777" w:rsidTr="009765F4">
        <w:tc>
          <w:tcPr>
            <w:tcW w:w="2077" w:type="dxa"/>
          </w:tcPr>
          <w:p w14:paraId="0A8E5E4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12C265B7" w14:textId="6A611DBF" w:rsidR="003D782B" w:rsidRPr="00AA5859" w:rsidRDefault="00A57E22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080F92FD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4BDA7DF4" w14:textId="77777777" w:rsidTr="009765F4">
        <w:tc>
          <w:tcPr>
            <w:tcW w:w="2077" w:type="dxa"/>
          </w:tcPr>
          <w:p w14:paraId="5886B16D" w14:textId="4FDC9765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9D2065" w:rsidRPr="00AA5859">
              <w:rPr>
                <w:sz w:val="26"/>
                <w:szCs w:val="26"/>
              </w:rPr>
              <w:t>12</w:t>
            </w:r>
          </w:p>
        </w:tc>
        <w:tc>
          <w:tcPr>
            <w:tcW w:w="7426" w:type="dxa"/>
          </w:tcPr>
          <w:p w14:paraId="4251814F" w14:textId="0C0E36DE" w:rsidR="000F7A59" w:rsidRPr="00AA5859" w:rsidRDefault="00974C3D" w:rsidP="009412AE">
            <w:pPr>
              <w:rPr>
                <w:sz w:val="26"/>
                <w:szCs w:val="26"/>
              </w:rPr>
            </w:pPr>
            <w:r w:rsidRPr="00974C3D">
              <w:rPr>
                <w:sz w:val="26"/>
                <w:szCs w:val="26"/>
              </w:rPr>
              <w:t>Which of the following statements contains an error?</w:t>
            </w:r>
          </w:p>
        </w:tc>
      </w:tr>
      <w:tr w:rsidR="00F348F5" w:rsidRPr="00853B0C" w14:paraId="02C2A520" w14:textId="77777777" w:rsidTr="009765F4">
        <w:tc>
          <w:tcPr>
            <w:tcW w:w="2077" w:type="dxa"/>
          </w:tcPr>
          <w:p w14:paraId="181ED3B5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1AC86F7" w14:textId="47E73CFC" w:rsidR="00F348F5" w:rsidRPr="00AA5859" w:rsidRDefault="009412AE" w:rsidP="00F348F5">
            <w:pPr>
              <w:rPr>
                <w:sz w:val="26"/>
                <w:szCs w:val="26"/>
              </w:rPr>
            </w:pPr>
            <w:r w:rsidRPr="00974C3D">
              <w:rPr>
                <w:sz w:val="26"/>
                <w:szCs w:val="26"/>
              </w:rPr>
              <w:t xml:space="preserve">Select * from </w:t>
            </w:r>
            <w:proofErr w:type="spellStart"/>
            <w:r w:rsidRPr="00974C3D">
              <w:rPr>
                <w:sz w:val="26"/>
                <w:szCs w:val="26"/>
              </w:rPr>
              <w:t>emp</w:t>
            </w:r>
            <w:proofErr w:type="spellEnd"/>
            <w:r w:rsidRPr="00974C3D">
              <w:rPr>
                <w:sz w:val="26"/>
                <w:szCs w:val="26"/>
              </w:rPr>
              <w:t xml:space="preserve"> where </w:t>
            </w:r>
            <w:proofErr w:type="spellStart"/>
            <w:r w:rsidRPr="00974C3D">
              <w:rPr>
                <w:sz w:val="26"/>
                <w:szCs w:val="26"/>
              </w:rPr>
              <w:t>empid</w:t>
            </w:r>
            <w:proofErr w:type="spellEnd"/>
            <w:r w:rsidRPr="00974C3D">
              <w:rPr>
                <w:sz w:val="26"/>
                <w:szCs w:val="26"/>
              </w:rPr>
              <w:t xml:space="preserve"> = 10003;</w:t>
            </w:r>
          </w:p>
        </w:tc>
      </w:tr>
      <w:tr w:rsidR="00F348F5" w:rsidRPr="00853B0C" w14:paraId="2700F198" w14:textId="77777777" w:rsidTr="009765F4">
        <w:tc>
          <w:tcPr>
            <w:tcW w:w="2077" w:type="dxa"/>
          </w:tcPr>
          <w:p w14:paraId="0045659D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157F93B" w14:textId="024E86A2" w:rsidR="00F348F5" w:rsidRPr="00AA5859" w:rsidRDefault="009412AE" w:rsidP="00F348F5">
            <w:pPr>
              <w:rPr>
                <w:sz w:val="26"/>
                <w:szCs w:val="26"/>
              </w:rPr>
            </w:pPr>
            <w:r w:rsidRPr="00974C3D">
              <w:rPr>
                <w:sz w:val="26"/>
                <w:szCs w:val="26"/>
              </w:rPr>
              <w:t xml:space="preserve">Select </w:t>
            </w:r>
            <w:proofErr w:type="spellStart"/>
            <w:r w:rsidRPr="00974C3D">
              <w:rPr>
                <w:sz w:val="26"/>
                <w:szCs w:val="26"/>
              </w:rPr>
              <w:t>empid</w:t>
            </w:r>
            <w:proofErr w:type="spellEnd"/>
            <w:r w:rsidRPr="00974C3D">
              <w:rPr>
                <w:sz w:val="26"/>
                <w:szCs w:val="26"/>
              </w:rPr>
              <w:t xml:space="preserve"> from </w:t>
            </w:r>
            <w:proofErr w:type="spellStart"/>
            <w:r w:rsidRPr="00974C3D">
              <w:rPr>
                <w:sz w:val="26"/>
                <w:szCs w:val="26"/>
              </w:rPr>
              <w:t>emp</w:t>
            </w:r>
            <w:proofErr w:type="spellEnd"/>
            <w:r w:rsidRPr="00974C3D">
              <w:rPr>
                <w:sz w:val="26"/>
                <w:szCs w:val="26"/>
              </w:rPr>
              <w:t xml:space="preserve"> where </w:t>
            </w:r>
            <w:proofErr w:type="spellStart"/>
            <w:r w:rsidRPr="00974C3D">
              <w:rPr>
                <w:sz w:val="26"/>
                <w:szCs w:val="26"/>
              </w:rPr>
              <w:t>empid</w:t>
            </w:r>
            <w:proofErr w:type="spellEnd"/>
            <w:r w:rsidRPr="00974C3D">
              <w:rPr>
                <w:sz w:val="26"/>
                <w:szCs w:val="26"/>
              </w:rPr>
              <w:t xml:space="preserve"> = 10006;</w:t>
            </w:r>
          </w:p>
        </w:tc>
      </w:tr>
      <w:tr w:rsidR="00F348F5" w:rsidRPr="00853B0C" w14:paraId="49C7173C" w14:textId="77777777" w:rsidTr="009765F4">
        <w:tc>
          <w:tcPr>
            <w:tcW w:w="2077" w:type="dxa"/>
          </w:tcPr>
          <w:p w14:paraId="6A412167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FAB4D73" w14:textId="0AE5BAAA" w:rsidR="00F348F5" w:rsidRPr="00AA5859" w:rsidRDefault="009412AE" w:rsidP="00F348F5">
            <w:pPr>
              <w:rPr>
                <w:sz w:val="26"/>
                <w:szCs w:val="26"/>
              </w:rPr>
            </w:pPr>
            <w:r w:rsidRPr="00974C3D">
              <w:rPr>
                <w:sz w:val="26"/>
                <w:szCs w:val="26"/>
              </w:rPr>
              <w:t xml:space="preserve">Select </w:t>
            </w:r>
            <w:proofErr w:type="spellStart"/>
            <w:r w:rsidRPr="00974C3D">
              <w:rPr>
                <w:sz w:val="26"/>
                <w:szCs w:val="26"/>
              </w:rPr>
              <w:t>empid</w:t>
            </w:r>
            <w:proofErr w:type="spellEnd"/>
            <w:r w:rsidRPr="00974C3D">
              <w:rPr>
                <w:sz w:val="26"/>
                <w:szCs w:val="26"/>
              </w:rPr>
              <w:t xml:space="preserve"> from </w:t>
            </w:r>
            <w:proofErr w:type="spellStart"/>
            <w:r w:rsidRPr="00974C3D">
              <w:rPr>
                <w:sz w:val="26"/>
                <w:szCs w:val="26"/>
              </w:rPr>
              <w:t>emp</w:t>
            </w:r>
            <w:proofErr w:type="spellEnd"/>
            <w:r w:rsidRPr="00974C3D">
              <w:rPr>
                <w:sz w:val="26"/>
                <w:szCs w:val="26"/>
              </w:rPr>
              <w:t>;</w:t>
            </w:r>
          </w:p>
        </w:tc>
      </w:tr>
      <w:tr w:rsidR="00F348F5" w:rsidRPr="00853B0C" w14:paraId="39FDFC01" w14:textId="77777777" w:rsidTr="009765F4">
        <w:tc>
          <w:tcPr>
            <w:tcW w:w="2077" w:type="dxa"/>
          </w:tcPr>
          <w:p w14:paraId="75D32632" w14:textId="77777777" w:rsidR="00F348F5" w:rsidRPr="00AA5859" w:rsidRDefault="00F348F5" w:rsidP="00F348F5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06D3E5B" w14:textId="49C4F5CD" w:rsidR="00F348F5" w:rsidRPr="00AA5859" w:rsidRDefault="009412AE" w:rsidP="00F348F5">
            <w:pPr>
              <w:rPr>
                <w:sz w:val="26"/>
                <w:szCs w:val="26"/>
              </w:rPr>
            </w:pPr>
            <w:r w:rsidRPr="00974C3D">
              <w:rPr>
                <w:sz w:val="26"/>
                <w:szCs w:val="26"/>
              </w:rPr>
              <w:t xml:space="preserve">Select </w:t>
            </w:r>
            <w:proofErr w:type="spellStart"/>
            <w:r w:rsidRPr="00974C3D">
              <w:rPr>
                <w:sz w:val="26"/>
                <w:szCs w:val="26"/>
              </w:rPr>
              <w:t>empid</w:t>
            </w:r>
            <w:proofErr w:type="spellEnd"/>
            <w:r w:rsidRPr="00974C3D">
              <w:rPr>
                <w:sz w:val="26"/>
                <w:szCs w:val="26"/>
              </w:rPr>
              <w:t xml:space="preserve"> where </w:t>
            </w:r>
            <w:proofErr w:type="spellStart"/>
            <w:r w:rsidRPr="00974C3D">
              <w:rPr>
                <w:sz w:val="26"/>
                <w:szCs w:val="26"/>
              </w:rPr>
              <w:t>empid</w:t>
            </w:r>
            <w:proofErr w:type="spellEnd"/>
            <w:r w:rsidRPr="00974C3D">
              <w:rPr>
                <w:sz w:val="26"/>
                <w:szCs w:val="26"/>
              </w:rPr>
              <w:t xml:space="preserve"> = 1009 and </w:t>
            </w:r>
            <w:proofErr w:type="spellStart"/>
            <w:r w:rsidRPr="00974C3D">
              <w:rPr>
                <w:sz w:val="26"/>
                <w:szCs w:val="26"/>
              </w:rPr>
              <w:t>lastname</w:t>
            </w:r>
            <w:proofErr w:type="spellEnd"/>
            <w:r w:rsidRPr="00974C3D">
              <w:rPr>
                <w:sz w:val="26"/>
                <w:szCs w:val="26"/>
              </w:rPr>
              <w:t xml:space="preserve"> = ‘GELLER’;</w:t>
            </w:r>
          </w:p>
        </w:tc>
      </w:tr>
      <w:tr w:rsidR="003D782B" w:rsidRPr="00853B0C" w14:paraId="668C2770" w14:textId="77777777" w:rsidTr="009765F4">
        <w:tc>
          <w:tcPr>
            <w:tcW w:w="2077" w:type="dxa"/>
          </w:tcPr>
          <w:p w14:paraId="5FB98F1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6CB49384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605227F" w14:textId="77777777" w:rsidTr="009765F4">
        <w:tc>
          <w:tcPr>
            <w:tcW w:w="2077" w:type="dxa"/>
          </w:tcPr>
          <w:p w14:paraId="29D1D08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7139808A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5E893D22" w14:textId="77777777" w:rsidTr="009765F4">
        <w:tc>
          <w:tcPr>
            <w:tcW w:w="2077" w:type="dxa"/>
          </w:tcPr>
          <w:p w14:paraId="4E093F6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3D2F18B" w14:textId="58E63837" w:rsidR="003D782B" w:rsidRPr="00AA5859" w:rsidRDefault="009412A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3D782B" w:rsidRPr="00853B0C" w14:paraId="24401926" w14:textId="77777777" w:rsidTr="009765F4">
        <w:tc>
          <w:tcPr>
            <w:tcW w:w="2077" w:type="dxa"/>
          </w:tcPr>
          <w:p w14:paraId="51FB20C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2A268EC6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4D0FB75A" w14:textId="77777777" w:rsidTr="009765F4">
        <w:tc>
          <w:tcPr>
            <w:tcW w:w="2077" w:type="dxa"/>
          </w:tcPr>
          <w:p w14:paraId="4A118AC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1E055161" w14:textId="5ADA5FBB" w:rsidR="003D782B" w:rsidRPr="00AA5859" w:rsidRDefault="009412A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D782B" w:rsidRPr="00853B0C" w14:paraId="62288927" w14:textId="77777777" w:rsidTr="009765F4">
        <w:tc>
          <w:tcPr>
            <w:tcW w:w="2077" w:type="dxa"/>
          </w:tcPr>
          <w:p w14:paraId="6EF9CB9D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00530AA" w14:textId="67CBAF77" w:rsidR="003D782B" w:rsidRPr="00853B0C" w:rsidRDefault="00AE05A0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LO4</w:t>
            </w:r>
          </w:p>
        </w:tc>
      </w:tr>
      <w:tr w:rsidR="003D782B" w:rsidRPr="00853B0C" w14:paraId="7272FF81" w14:textId="77777777" w:rsidTr="009765F4">
        <w:tc>
          <w:tcPr>
            <w:tcW w:w="2077" w:type="dxa"/>
          </w:tcPr>
          <w:p w14:paraId="48227B2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6DDA802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40C0DFA4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8377"/>
      </w:tblGrid>
      <w:tr w:rsidR="003D782B" w:rsidRPr="00853B0C" w14:paraId="58DAA3B8" w14:textId="77777777" w:rsidTr="009765F4">
        <w:tc>
          <w:tcPr>
            <w:tcW w:w="2077" w:type="dxa"/>
          </w:tcPr>
          <w:p w14:paraId="42506015" w14:textId="31F79AC4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3</w:t>
            </w:r>
          </w:p>
        </w:tc>
        <w:tc>
          <w:tcPr>
            <w:tcW w:w="7426" w:type="dxa"/>
          </w:tcPr>
          <w:p w14:paraId="240DF5AF" w14:textId="1688BC9E" w:rsidR="008C13D7" w:rsidRDefault="009412AE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Consider the following ERD:</w:t>
            </w:r>
          </w:p>
          <w:p w14:paraId="5229B1AA" w14:textId="77777777" w:rsidR="008C13D7" w:rsidRDefault="009412AE" w:rsidP="00AA5859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65DB2167" wp14:editId="083B1C7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4445</wp:posOffset>
                  </wp:positionV>
                  <wp:extent cx="5182323" cy="3496163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1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13D7">
              <w:rPr>
                <w:sz w:val="26"/>
                <w:szCs w:val="26"/>
              </w:rPr>
              <w:t>(Q13.png)</w:t>
            </w:r>
          </w:p>
          <w:p w14:paraId="01AB40AE" w14:textId="77777777" w:rsidR="008C13D7" w:rsidRDefault="008C13D7" w:rsidP="00AA5859">
            <w:pPr>
              <w:rPr>
                <w:sz w:val="26"/>
                <w:szCs w:val="26"/>
              </w:rPr>
            </w:pPr>
          </w:p>
          <w:p w14:paraId="2082E6BD" w14:textId="24919FC6" w:rsidR="009412AE" w:rsidRPr="00AA5859" w:rsidRDefault="00E36ED9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Which of the following relations will hold, if the above ERD is mapped into a relational model? Select three.</w:t>
            </w:r>
          </w:p>
        </w:tc>
      </w:tr>
      <w:tr w:rsidR="003D782B" w:rsidRPr="00853B0C" w14:paraId="4107A276" w14:textId="77777777" w:rsidTr="009765F4">
        <w:tc>
          <w:tcPr>
            <w:tcW w:w="2077" w:type="dxa"/>
          </w:tcPr>
          <w:p w14:paraId="56C7B97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a.</w:t>
            </w:r>
          </w:p>
        </w:tc>
        <w:tc>
          <w:tcPr>
            <w:tcW w:w="7426" w:type="dxa"/>
          </w:tcPr>
          <w:p w14:paraId="4723BC9D" w14:textId="237B430D" w:rsidR="00311402" w:rsidRPr="00AA5859" w:rsidRDefault="0031140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 (</w:t>
            </w:r>
            <w:proofErr w:type="spellStart"/>
            <w:r>
              <w:rPr>
                <w:sz w:val="26"/>
                <w:szCs w:val="26"/>
              </w:rPr>
              <w:t>Emp_</w:t>
            </w:r>
            <w:r w:rsidR="00E36ED9">
              <w:rPr>
                <w:sz w:val="26"/>
                <w:szCs w:val="26"/>
              </w:rPr>
              <w:t>No</w:t>
            </w:r>
            <w:proofErr w:type="spellEnd"/>
            <w:r w:rsidR="00E36ED9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F_Name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M_</w:t>
            </w:r>
            <w:r w:rsidR="00E36ED9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ame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L_Name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Emp_</w:t>
            </w:r>
            <w:r w:rsidR="00E36ED9">
              <w:rPr>
                <w:sz w:val="26"/>
                <w:szCs w:val="26"/>
              </w:rPr>
              <w:t>Sal</w:t>
            </w:r>
            <w:proofErr w:type="spellEnd"/>
            <w:r w:rsidR="00E36ED9">
              <w:rPr>
                <w:sz w:val="26"/>
                <w:szCs w:val="26"/>
              </w:rPr>
              <w:t>)</w:t>
            </w:r>
          </w:p>
        </w:tc>
      </w:tr>
      <w:tr w:rsidR="003D782B" w:rsidRPr="00853B0C" w14:paraId="4C930FCA" w14:textId="77777777" w:rsidTr="009765F4">
        <w:tc>
          <w:tcPr>
            <w:tcW w:w="2077" w:type="dxa"/>
          </w:tcPr>
          <w:p w14:paraId="5CF0510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0A6129F3" w14:textId="60A9D029" w:rsidR="003D782B" w:rsidRPr="00AA5859" w:rsidRDefault="00E36ED9" w:rsidP="009765F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Works_in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Emp_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Emp_Name</w:t>
            </w:r>
            <w:proofErr w:type="spellEnd"/>
            <w:r>
              <w:rPr>
                <w:sz w:val="26"/>
                <w:szCs w:val="26"/>
              </w:rPr>
              <w:t>, Since)</w:t>
            </w:r>
          </w:p>
        </w:tc>
      </w:tr>
      <w:tr w:rsidR="003D782B" w:rsidRPr="00853B0C" w14:paraId="3E2494A7" w14:textId="77777777" w:rsidTr="00311402">
        <w:trPr>
          <w:trHeight w:val="305"/>
        </w:trPr>
        <w:tc>
          <w:tcPr>
            <w:tcW w:w="2077" w:type="dxa"/>
          </w:tcPr>
          <w:p w14:paraId="40D1A14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45252C62" w14:textId="508CA494" w:rsidR="003D782B" w:rsidRPr="00AA5859" w:rsidRDefault="00E36ED9" w:rsidP="009765F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Works_in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Emp_No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Dep_No</w:t>
            </w:r>
            <w:proofErr w:type="spellEnd"/>
            <w:r>
              <w:rPr>
                <w:sz w:val="26"/>
                <w:szCs w:val="26"/>
              </w:rPr>
              <w:t>, Since)</w:t>
            </w:r>
          </w:p>
        </w:tc>
      </w:tr>
      <w:tr w:rsidR="003D782B" w:rsidRPr="00853B0C" w14:paraId="7ACAB7F7" w14:textId="77777777" w:rsidTr="009765F4">
        <w:tc>
          <w:tcPr>
            <w:tcW w:w="2077" w:type="dxa"/>
          </w:tcPr>
          <w:p w14:paraId="1C67977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D2AB767" w14:textId="13042C7B" w:rsidR="003D782B" w:rsidRPr="00AA5859" w:rsidRDefault="00E36ED9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DEPARTMENT (</w:t>
            </w:r>
            <w:proofErr w:type="spellStart"/>
            <w:r>
              <w:rPr>
                <w:sz w:val="26"/>
                <w:szCs w:val="26"/>
              </w:rPr>
              <w:t>Dep_No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Dep_Name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3D782B" w:rsidRPr="00853B0C" w14:paraId="62FEFF60" w14:textId="77777777" w:rsidTr="009765F4">
        <w:tc>
          <w:tcPr>
            <w:tcW w:w="2077" w:type="dxa"/>
          </w:tcPr>
          <w:p w14:paraId="4E007ED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040F88C7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B566819" w14:textId="77777777" w:rsidTr="009765F4">
        <w:tc>
          <w:tcPr>
            <w:tcW w:w="2077" w:type="dxa"/>
          </w:tcPr>
          <w:p w14:paraId="6B97F1D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3F25E1DB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774DB4C7" w14:textId="77777777" w:rsidTr="009765F4">
        <w:tc>
          <w:tcPr>
            <w:tcW w:w="2077" w:type="dxa"/>
          </w:tcPr>
          <w:p w14:paraId="2CE4633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50C02B65" w14:textId="7B9B281A" w:rsidR="003D782B" w:rsidRPr="00AA5859" w:rsidRDefault="0031140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ACD</w:t>
            </w:r>
          </w:p>
        </w:tc>
      </w:tr>
      <w:tr w:rsidR="003D782B" w:rsidRPr="00853B0C" w14:paraId="34C3F989" w14:textId="77777777" w:rsidTr="009765F4">
        <w:tc>
          <w:tcPr>
            <w:tcW w:w="2077" w:type="dxa"/>
          </w:tcPr>
          <w:p w14:paraId="7B1D367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2AC077E3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1EABD427" w14:textId="77777777" w:rsidTr="009765F4">
        <w:tc>
          <w:tcPr>
            <w:tcW w:w="2077" w:type="dxa"/>
          </w:tcPr>
          <w:p w14:paraId="5D48CDD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4D0D9F79" w14:textId="18AD3C04" w:rsidR="003D782B" w:rsidRPr="00AA5859" w:rsidRDefault="0031140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D782B" w:rsidRPr="00853B0C" w14:paraId="1AB09F60" w14:textId="77777777" w:rsidTr="009765F4">
        <w:tc>
          <w:tcPr>
            <w:tcW w:w="2077" w:type="dxa"/>
          </w:tcPr>
          <w:p w14:paraId="40F6A4EC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5121D9E2" w14:textId="213F5A66" w:rsidR="003D782B" w:rsidRPr="00853B0C" w:rsidRDefault="003145A2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311402">
              <w:rPr>
                <w:sz w:val="26"/>
                <w:szCs w:val="26"/>
              </w:rPr>
              <w:t>5</w:t>
            </w:r>
          </w:p>
        </w:tc>
      </w:tr>
      <w:tr w:rsidR="003D782B" w:rsidRPr="00853B0C" w14:paraId="6BB4562F" w14:textId="77777777" w:rsidTr="009765F4">
        <w:tc>
          <w:tcPr>
            <w:tcW w:w="2077" w:type="dxa"/>
          </w:tcPr>
          <w:p w14:paraId="04DEEB6A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76F9E43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005B4B61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7438"/>
      </w:tblGrid>
      <w:tr w:rsidR="003D782B" w:rsidRPr="00853B0C" w14:paraId="2D595FF1" w14:textId="77777777" w:rsidTr="00AF57E8">
        <w:tc>
          <w:tcPr>
            <w:tcW w:w="2065" w:type="dxa"/>
          </w:tcPr>
          <w:p w14:paraId="496776EB" w14:textId="28E8A9C8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4</w:t>
            </w:r>
          </w:p>
        </w:tc>
        <w:tc>
          <w:tcPr>
            <w:tcW w:w="7438" w:type="dxa"/>
          </w:tcPr>
          <w:p w14:paraId="2149F56F" w14:textId="7E73B9E0" w:rsidR="003D782B" w:rsidRPr="00AA5859" w:rsidRDefault="00AF57E8" w:rsidP="00AA5859">
            <w:pPr>
              <w:rPr>
                <w:sz w:val="26"/>
                <w:szCs w:val="26"/>
              </w:rPr>
            </w:pPr>
            <w:r w:rsidRPr="00AF57E8">
              <w:rPr>
                <w:sz w:val="26"/>
                <w:szCs w:val="26"/>
              </w:rPr>
              <w:t>Let E1 and E2 b</w:t>
            </w:r>
            <w:r>
              <w:rPr>
                <w:sz w:val="26"/>
                <w:szCs w:val="26"/>
              </w:rPr>
              <w:t>e two entities in an ERD</w:t>
            </w:r>
            <w:r w:rsidRPr="00AF57E8">
              <w:rPr>
                <w:sz w:val="26"/>
                <w:szCs w:val="26"/>
              </w:rPr>
              <w:t xml:space="preserve"> with simple single-valued attributes. R1 and R2 are two relationships between E1 and E2, where R1 is one-to-many and R2 is many-to-many. R1 and R2 do not have any attributes of their own. What is the minimum number of tables required to represent this situation in the relational model?</w:t>
            </w:r>
          </w:p>
        </w:tc>
      </w:tr>
      <w:tr w:rsidR="004D6730" w:rsidRPr="00853B0C" w14:paraId="3E114E58" w14:textId="77777777" w:rsidTr="00AF57E8">
        <w:tc>
          <w:tcPr>
            <w:tcW w:w="2065" w:type="dxa"/>
          </w:tcPr>
          <w:p w14:paraId="58C2785E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38" w:type="dxa"/>
          </w:tcPr>
          <w:p w14:paraId="3790837E" w14:textId="53CD51A4" w:rsidR="004D6730" w:rsidRPr="00AA5859" w:rsidRDefault="00AF57E8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D6730" w:rsidRPr="00853B0C" w14:paraId="4C77A51C" w14:textId="77777777" w:rsidTr="00AF57E8">
        <w:tc>
          <w:tcPr>
            <w:tcW w:w="2065" w:type="dxa"/>
          </w:tcPr>
          <w:p w14:paraId="38F74A14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38" w:type="dxa"/>
          </w:tcPr>
          <w:p w14:paraId="01E1BF61" w14:textId="78851C82" w:rsidR="004D6730" w:rsidRPr="00AA5859" w:rsidRDefault="00AF57E8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D6730" w:rsidRPr="00853B0C" w14:paraId="72085911" w14:textId="77777777" w:rsidTr="00AF57E8">
        <w:tc>
          <w:tcPr>
            <w:tcW w:w="2065" w:type="dxa"/>
          </w:tcPr>
          <w:p w14:paraId="2505F7D8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38" w:type="dxa"/>
          </w:tcPr>
          <w:p w14:paraId="7101EDAF" w14:textId="515D784F" w:rsidR="004D6730" w:rsidRPr="00AA5859" w:rsidRDefault="00AF57E8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D6730" w:rsidRPr="00853B0C" w14:paraId="225AEC48" w14:textId="77777777" w:rsidTr="00AF57E8">
        <w:tc>
          <w:tcPr>
            <w:tcW w:w="2065" w:type="dxa"/>
          </w:tcPr>
          <w:p w14:paraId="454DE32D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38" w:type="dxa"/>
          </w:tcPr>
          <w:p w14:paraId="581114E1" w14:textId="59BCDE91" w:rsidR="004D6730" w:rsidRPr="00AA5859" w:rsidRDefault="00AF57E8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D6730" w:rsidRPr="00853B0C" w14:paraId="591DF4EE" w14:textId="77777777" w:rsidTr="00AF57E8">
        <w:tc>
          <w:tcPr>
            <w:tcW w:w="2065" w:type="dxa"/>
          </w:tcPr>
          <w:p w14:paraId="15275941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38" w:type="dxa"/>
          </w:tcPr>
          <w:p w14:paraId="2197D6F3" w14:textId="77777777" w:rsidR="004D6730" w:rsidRPr="00AA5859" w:rsidRDefault="004D6730" w:rsidP="004D6730">
            <w:pPr>
              <w:rPr>
                <w:sz w:val="26"/>
                <w:szCs w:val="26"/>
              </w:rPr>
            </w:pPr>
          </w:p>
        </w:tc>
      </w:tr>
      <w:tr w:rsidR="004D6730" w:rsidRPr="00853B0C" w14:paraId="67AD9292" w14:textId="77777777" w:rsidTr="00AF57E8">
        <w:tc>
          <w:tcPr>
            <w:tcW w:w="2065" w:type="dxa"/>
          </w:tcPr>
          <w:p w14:paraId="6D4A2154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38" w:type="dxa"/>
          </w:tcPr>
          <w:p w14:paraId="4FED8FAC" w14:textId="77777777" w:rsidR="004D6730" w:rsidRPr="00AA5859" w:rsidRDefault="004D6730" w:rsidP="004D6730">
            <w:pPr>
              <w:rPr>
                <w:sz w:val="26"/>
                <w:szCs w:val="26"/>
              </w:rPr>
            </w:pPr>
          </w:p>
        </w:tc>
      </w:tr>
      <w:tr w:rsidR="004D6730" w:rsidRPr="00853B0C" w14:paraId="2817D232" w14:textId="77777777" w:rsidTr="00AF57E8">
        <w:tc>
          <w:tcPr>
            <w:tcW w:w="2065" w:type="dxa"/>
          </w:tcPr>
          <w:p w14:paraId="08DCEA1F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38" w:type="dxa"/>
          </w:tcPr>
          <w:p w14:paraId="1E0E5D23" w14:textId="3DB35783" w:rsidR="004D6730" w:rsidRPr="00AA5859" w:rsidRDefault="00AF57E8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4D6730" w:rsidRPr="00853B0C" w14:paraId="32C959CF" w14:textId="77777777" w:rsidTr="00AF57E8">
        <w:tc>
          <w:tcPr>
            <w:tcW w:w="2065" w:type="dxa"/>
          </w:tcPr>
          <w:p w14:paraId="34E790C5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38" w:type="dxa"/>
          </w:tcPr>
          <w:p w14:paraId="32A9AFC8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4D6730" w:rsidRPr="00853B0C" w14:paraId="44938F86" w14:textId="77777777" w:rsidTr="00AF57E8">
        <w:tc>
          <w:tcPr>
            <w:tcW w:w="2065" w:type="dxa"/>
          </w:tcPr>
          <w:p w14:paraId="71871EFB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38" w:type="dxa"/>
          </w:tcPr>
          <w:p w14:paraId="67BC79A5" w14:textId="1385096F" w:rsidR="004D6730" w:rsidRPr="00AA5859" w:rsidRDefault="00AF57E8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D6730" w:rsidRPr="00853B0C" w14:paraId="359759D5" w14:textId="77777777" w:rsidTr="00AF57E8">
        <w:tc>
          <w:tcPr>
            <w:tcW w:w="2065" w:type="dxa"/>
          </w:tcPr>
          <w:p w14:paraId="6BF5E6B0" w14:textId="77777777" w:rsidR="004D6730" w:rsidRPr="00853B0C" w:rsidRDefault="004D6730" w:rsidP="004D6730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38" w:type="dxa"/>
          </w:tcPr>
          <w:p w14:paraId="539FD410" w14:textId="570D1F4F" w:rsidR="004D6730" w:rsidRPr="00853B0C" w:rsidRDefault="004D6730" w:rsidP="004D67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AF57E8">
              <w:rPr>
                <w:sz w:val="26"/>
                <w:szCs w:val="26"/>
              </w:rPr>
              <w:t>5</w:t>
            </w:r>
          </w:p>
        </w:tc>
      </w:tr>
      <w:tr w:rsidR="004D6730" w:rsidRPr="00853B0C" w14:paraId="75DDC1E1" w14:textId="77777777" w:rsidTr="00AF57E8">
        <w:tc>
          <w:tcPr>
            <w:tcW w:w="2065" w:type="dxa"/>
          </w:tcPr>
          <w:p w14:paraId="0A5E0910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38" w:type="dxa"/>
          </w:tcPr>
          <w:p w14:paraId="548E65A1" w14:textId="77777777" w:rsidR="004D6730" w:rsidRPr="00AA5859" w:rsidRDefault="004D6730" w:rsidP="004D6730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5763C042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381F9E3C" w14:textId="77777777" w:rsidTr="009765F4">
        <w:tc>
          <w:tcPr>
            <w:tcW w:w="2077" w:type="dxa"/>
          </w:tcPr>
          <w:p w14:paraId="28D396FE" w14:textId="4D4DB2C4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5</w:t>
            </w:r>
          </w:p>
        </w:tc>
        <w:tc>
          <w:tcPr>
            <w:tcW w:w="7426" w:type="dxa"/>
          </w:tcPr>
          <w:p w14:paraId="65DAD811" w14:textId="027A50D2" w:rsidR="00054B7B" w:rsidRDefault="00E56488" w:rsidP="00F35D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Select </w:t>
            </w:r>
            <w:proofErr w:type="gramStart"/>
            <w:r>
              <w:rPr>
                <w:sz w:val="26"/>
                <w:szCs w:val="26"/>
              </w:rPr>
              <w:t>count(</w:t>
            </w:r>
            <w:proofErr w:type="gramEnd"/>
            <w:r>
              <w:rPr>
                <w:sz w:val="26"/>
                <w:szCs w:val="26"/>
              </w:rPr>
              <w:t>_____ ID)</w:t>
            </w:r>
          </w:p>
          <w:p w14:paraId="16E79FB2" w14:textId="77777777" w:rsidR="00E56488" w:rsidRDefault="00E56488" w:rsidP="00F35DEC">
            <w:r>
              <w:t>From Teaches</w:t>
            </w:r>
          </w:p>
          <w:p w14:paraId="44CE28A3" w14:textId="77777777" w:rsidR="00E56488" w:rsidRDefault="00E56488" w:rsidP="00F35DEC">
            <w:r>
              <w:t>Where semester =’Spring’ and year=2010;</w:t>
            </w:r>
          </w:p>
          <w:p w14:paraId="58546125" w14:textId="7D9DFCCC" w:rsidR="00E56488" w:rsidRPr="00F369EA" w:rsidRDefault="00E56488" w:rsidP="00F35DEC">
            <w:r>
              <w:t>If we want to eliminate duplicates, which of the following keywords should we use in the aggregate expression?</w:t>
            </w:r>
          </w:p>
        </w:tc>
      </w:tr>
      <w:tr w:rsidR="003D782B" w:rsidRPr="00853B0C" w14:paraId="14D2BC0F" w14:textId="77777777" w:rsidTr="009765F4">
        <w:tc>
          <w:tcPr>
            <w:tcW w:w="2077" w:type="dxa"/>
          </w:tcPr>
          <w:p w14:paraId="30063CD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7A57C94E" w14:textId="58F9CEC6" w:rsidR="003D782B" w:rsidRPr="00AA5859" w:rsidRDefault="00E56488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</w:tr>
      <w:tr w:rsidR="003D782B" w:rsidRPr="00853B0C" w14:paraId="7058ACDD" w14:textId="77777777" w:rsidTr="009765F4">
        <w:tc>
          <w:tcPr>
            <w:tcW w:w="2077" w:type="dxa"/>
          </w:tcPr>
          <w:p w14:paraId="738555B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5D35B474" w14:textId="17FCF98C" w:rsidR="003D782B" w:rsidRPr="00AA5859" w:rsidRDefault="00E56488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Distinct</w:t>
            </w:r>
          </w:p>
        </w:tc>
      </w:tr>
      <w:tr w:rsidR="003D782B" w:rsidRPr="00853B0C" w14:paraId="1C11161F" w14:textId="77777777" w:rsidTr="009765F4">
        <w:tc>
          <w:tcPr>
            <w:tcW w:w="2077" w:type="dxa"/>
          </w:tcPr>
          <w:p w14:paraId="14EC9B9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541A9D4B" w14:textId="1DDD0256" w:rsidR="00054B7B" w:rsidRPr="00054B7B" w:rsidRDefault="00E56488" w:rsidP="00AD344A">
            <w:proofErr w:type="spellStart"/>
            <w:r>
              <w:t>Avg</w:t>
            </w:r>
            <w:proofErr w:type="spellEnd"/>
          </w:p>
        </w:tc>
      </w:tr>
      <w:tr w:rsidR="003D782B" w:rsidRPr="00853B0C" w14:paraId="07106111" w14:textId="77777777" w:rsidTr="009765F4">
        <w:tc>
          <w:tcPr>
            <w:tcW w:w="2077" w:type="dxa"/>
          </w:tcPr>
          <w:p w14:paraId="568A6ED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17CBF8B1" w14:textId="3BC63A7A" w:rsidR="003D782B" w:rsidRPr="00AA5859" w:rsidRDefault="00E56488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Count </w:t>
            </w:r>
            <w:proofErr w:type="spellStart"/>
            <w:r>
              <w:rPr>
                <w:sz w:val="26"/>
                <w:szCs w:val="26"/>
              </w:rPr>
              <w:t>uninque</w:t>
            </w:r>
            <w:proofErr w:type="spellEnd"/>
          </w:p>
        </w:tc>
      </w:tr>
      <w:tr w:rsidR="003D782B" w:rsidRPr="00853B0C" w14:paraId="153735DB" w14:textId="77777777" w:rsidTr="009765F4">
        <w:tc>
          <w:tcPr>
            <w:tcW w:w="2077" w:type="dxa"/>
          </w:tcPr>
          <w:p w14:paraId="1A68769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349A0ED1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3C8D431" w14:textId="77777777" w:rsidTr="009765F4">
        <w:tc>
          <w:tcPr>
            <w:tcW w:w="2077" w:type="dxa"/>
          </w:tcPr>
          <w:p w14:paraId="0219C27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f.</w:t>
            </w:r>
          </w:p>
        </w:tc>
        <w:tc>
          <w:tcPr>
            <w:tcW w:w="7426" w:type="dxa"/>
          </w:tcPr>
          <w:p w14:paraId="31451F2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4B095843" w14:textId="77777777" w:rsidTr="009765F4">
        <w:tc>
          <w:tcPr>
            <w:tcW w:w="2077" w:type="dxa"/>
          </w:tcPr>
          <w:p w14:paraId="0A812F0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18F6B1A2" w14:textId="5CED911E" w:rsidR="003D782B" w:rsidRPr="00AA5859" w:rsidRDefault="00EF205D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782B" w:rsidRPr="00853B0C" w14:paraId="30B00E11" w14:textId="77777777" w:rsidTr="009765F4">
        <w:tc>
          <w:tcPr>
            <w:tcW w:w="2077" w:type="dxa"/>
          </w:tcPr>
          <w:p w14:paraId="408BD5F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4F9C0D1E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30A4E25B" w14:textId="77777777" w:rsidTr="009765F4">
        <w:tc>
          <w:tcPr>
            <w:tcW w:w="2077" w:type="dxa"/>
          </w:tcPr>
          <w:p w14:paraId="6D1877A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5EB3BEA0" w14:textId="7E40578F" w:rsidR="003D782B" w:rsidRPr="00AA5859" w:rsidRDefault="00EF205D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D782B" w:rsidRPr="00853B0C" w14:paraId="3FA68C22" w14:textId="77777777" w:rsidTr="009765F4">
        <w:tc>
          <w:tcPr>
            <w:tcW w:w="2077" w:type="dxa"/>
          </w:tcPr>
          <w:p w14:paraId="408C9BEB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6D465E8F" w14:textId="1C356CDF" w:rsidR="003D782B" w:rsidRPr="00853B0C" w:rsidRDefault="00EF205D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LO7</w:t>
            </w:r>
          </w:p>
        </w:tc>
      </w:tr>
      <w:tr w:rsidR="003D782B" w:rsidRPr="00853B0C" w14:paraId="476C12D1" w14:textId="77777777" w:rsidTr="009765F4">
        <w:tc>
          <w:tcPr>
            <w:tcW w:w="2077" w:type="dxa"/>
          </w:tcPr>
          <w:p w14:paraId="735ADBA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7FAA683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181AAEE0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7DD315C5" w14:textId="77777777" w:rsidTr="009765F4">
        <w:tc>
          <w:tcPr>
            <w:tcW w:w="2077" w:type="dxa"/>
          </w:tcPr>
          <w:p w14:paraId="52B37DC6" w14:textId="1C1BF50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6</w:t>
            </w:r>
          </w:p>
        </w:tc>
        <w:tc>
          <w:tcPr>
            <w:tcW w:w="7426" w:type="dxa"/>
          </w:tcPr>
          <w:p w14:paraId="507E747C" w14:textId="77777777" w:rsidR="003D782B" w:rsidRDefault="00FC2C5A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Consider the following block:</w:t>
            </w:r>
          </w:p>
          <w:p w14:paraId="62B53F6D" w14:textId="77777777" w:rsidR="00FC2C5A" w:rsidRDefault="00FC2C5A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Transaction…</w:t>
            </w:r>
          </w:p>
          <w:p w14:paraId="49E9174A" w14:textId="77777777" w:rsidR="00FC2C5A" w:rsidRDefault="00FC2C5A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Commit;</w:t>
            </w:r>
          </w:p>
          <w:p w14:paraId="5E710BC8" w14:textId="77777777" w:rsidR="00FC2C5A" w:rsidRDefault="00FC2C5A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Rollback;</w:t>
            </w:r>
          </w:p>
          <w:p w14:paraId="4AECE9D3" w14:textId="4643DD5F" w:rsidR="00FC2C5A" w:rsidRPr="00AA5859" w:rsidRDefault="00FC2C5A" w:rsidP="00AA58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does Rollback do?</w:t>
            </w:r>
          </w:p>
        </w:tc>
      </w:tr>
      <w:tr w:rsidR="003D782B" w:rsidRPr="00853B0C" w14:paraId="1D7FDA0D" w14:textId="77777777" w:rsidTr="009765F4">
        <w:tc>
          <w:tcPr>
            <w:tcW w:w="2077" w:type="dxa"/>
          </w:tcPr>
          <w:p w14:paraId="25F729C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160A2025" w14:textId="7CFD0176" w:rsidR="003D782B" w:rsidRPr="00AA5859" w:rsidRDefault="00FC2C5A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Clears all transactions</w:t>
            </w:r>
          </w:p>
        </w:tc>
      </w:tr>
      <w:tr w:rsidR="003D782B" w:rsidRPr="00853B0C" w14:paraId="3924D103" w14:textId="77777777" w:rsidTr="009765F4">
        <w:tc>
          <w:tcPr>
            <w:tcW w:w="2077" w:type="dxa"/>
          </w:tcPr>
          <w:p w14:paraId="4CDCD77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4F422F7E" w14:textId="3AEE7BA1" w:rsidR="003D782B" w:rsidRPr="00AA5859" w:rsidRDefault="00FC2C5A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Undoes the transactions before commit</w:t>
            </w:r>
          </w:p>
        </w:tc>
      </w:tr>
      <w:tr w:rsidR="003D782B" w:rsidRPr="00853B0C" w14:paraId="4640F328" w14:textId="77777777" w:rsidTr="009765F4">
        <w:tc>
          <w:tcPr>
            <w:tcW w:w="2077" w:type="dxa"/>
          </w:tcPr>
          <w:p w14:paraId="54732A9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6134EBA5" w14:textId="75E81710" w:rsidR="003D782B" w:rsidRPr="00AA5859" w:rsidRDefault="00FC2C5A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Redoes </w:t>
            </w:r>
            <w:r>
              <w:rPr>
                <w:sz w:val="26"/>
                <w:szCs w:val="26"/>
              </w:rPr>
              <w:t>the transactions before commit</w:t>
            </w:r>
          </w:p>
        </w:tc>
      </w:tr>
      <w:tr w:rsidR="008604A1" w:rsidRPr="00853B0C" w14:paraId="7E73CA84" w14:textId="77777777" w:rsidTr="009765F4">
        <w:tc>
          <w:tcPr>
            <w:tcW w:w="2077" w:type="dxa"/>
          </w:tcPr>
          <w:p w14:paraId="44BD13AE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24A8E55C" w14:textId="2BE3DEB4" w:rsidR="008604A1" w:rsidRPr="00AA5859" w:rsidRDefault="00FC2C5A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Nothing</w:t>
            </w:r>
          </w:p>
        </w:tc>
      </w:tr>
      <w:tr w:rsidR="008604A1" w:rsidRPr="00853B0C" w14:paraId="36BCFE8D" w14:textId="77777777" w:rsidTr="009765F4">
        <w:tc>
          <w:tcPr>
            <w:tcW w:w="2077" w:type="dxa"/>
          </w:tcPr>
          <w:p w14:paraId="3B2D30D3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4FB6E6B1" w14:textId="77777777" w:rsidR="008604A1" w:rsidRPr="00AA5859" w:rsidRDefault="008604A1" w:rsidP="008604A1">
            <w:pPr>
              <w:rPr>
                <w:sz w:val="26"/>
                <w:szCs w:val="26"/>
              </w:rPr>
            </w:pPr>
          </w:p>
        </w:tc>
      </w:tr>
      <w:tr w:rsidR="008604A1" w:rsidRPr="00853B0C" w14:paraId="4BDE9EB5" w14:textId="77777777" w:rsidTr="009765F4">
        <w:tc>
          <w:tcPr>
            <w:tcW w:w="2077" w:type="dxa"/>
          </w:tcPr>
          <w:p w14:paraId="0B7E306E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0314B133" w14:textId="77777777" w:rsidR="008604A1" w:rsidRPr="00AA5859" w:rsidRDefault="008604A1" w:rsidP="008604A1">
            <w:pPr>
              <w:rPr>
                <w:sz w:val="26"/>
                <w:szCs w:val="26"/>
              </w:rPr>
            </w:pPr>
          </w:p>
        </w:tc>
      </w:tr>
      <w:tr w:rsidR="008604A1" w:rsidRPr="00853B0C" w14:paraId="3CAA63E3" w14:textId="77777777" w:rsidTr="009765F4">
        <w:tc>
          <w:tcPr>
            <w:tcW w:w="2077" w:type="dxa"/>
          </w:tcPr>
          <w:p w14:paraId="367B73E7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391A2FD9" w14:textId="5FE36932" w:rsidR="008604A1" w:rsidRPr="00AA5859" w:rsidRDefault="00FC2C5A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8604A1" w:rsidRPr="00853B0C" w14:paraId="103A2EBB" w14:textId="77777777" w:rsidTr="009765F4">
        <w:tc>
          <w:tcPr>
            <w:tcW w:w="2077" w:type="dxa"/>
          </w:tcPr>
          <w:p w14:paraId="6FC6BCF3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64BAD0A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8604A1" w:rsidRPr="00853B0C" w14:paraId="3F9215D3" w14:textId="77777777" w:rsidTr="009765F4">
        <w:tc>
          <w:tcPr>
            <w:tcW w:w="2077" w:type="dxa"/>
          </w:tcPr>
          <w:p w14:paraId="231F6419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064FD459" w14:textId="76481E07" w:rsidR="008604A1" w:rsidRPr="00AA5859" w:rsidRDefault="0029313C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8604A1" w:rsidRPr="00853B0C" w14:paraId="2553BE57" w14:textId="77777777" w:rsidTr="009765F4">
        <w:tc>
          <w:tcPr>
            <w:tcW w:w="2077" w:type="dxa"/>
          </w:tcPr>
          <w:p w14:paraId="625C2208" w14:textId="77777777" w:rsidR="008604A1" w:rsidRPr="00853B0C" w:rsidRDefault="008604A1" w:rsidP="008604A1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039279B5" w14:textId="4200671B" w:rsidR="008604A1" w:rsidRPr="00853B0C" w:rsidRDefault="00AE05A0" w:rsidP="00860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</w:t>
            </w:r>
            <w:r w:rsidR="0029313C">
              <w:rPr>
                <w:sz w:val="26"/>
                <w:szCs w:val="26"/>
              </w:rPr>
              <w:t>6</w:t>
            </w:r>
          </w:p>
        </w:tc>
      </w:tr>
      <w:tr w:rsidR="008604A1" w:rsidRPr="00853B0C" w14:paraId="1E85E1FD" w14:textId="77777777" w:rsidTr="009765F4">
        <w:tc>
          <w:tcPr>
            <w:tcW w:w="2077" w:type="dxa"/>
          </w:tcPr>
          <w:p w14:paraId="18B9E22E" w14:textId="77777777" w:rsidR="008604A1" w:rsidRPr="00AA5859" w:rsidRDefault="008604A1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2E26B8A2" w14:textId="57C29AB1" w:rsidR="008604A1" w:rsidRPr="00AA5859" w:rsidRDefault="00FA5E95" w:rsidP="008604A1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8604A1" w:rsidRPr="00AA5859">
              <w:rPr>
                <w:sz w:val="26"/>
                <w:szCs w:val="26"/>
              </w:rPr>
              <w:t>es</w:t>
            </w:r>
          </w:p>
        </w:tc>
      </w:tr>
    </w:tbl>
    <w:p w14:paraId="113B7729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2104A566" w14:textId="77777777" w:rsidTr="009765F4">
        <w:tc>
          <w:tcPr>
            <w:tcW w:w="2077" w:type="dxa"/>
          </w:tcPr>
          <w:p w14:paraId="315727FA" w14:textId="7C23FA2E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7</w:t>
            </w:r>
          </w:p>
        </w:tc>
        <w:tc>
          <w:tcPr>
            <w:tcW w:w="7426" w:type="dxa"/>
          </w:tcPr>
          <w:p w14:paraId="77A5719E" w14:textId="3BA586EE" w:rsidR="003D782B" w:rsidRPr="00853B0C" w:rsidRDefault="005B56DE" w:rsidP="005B56DE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Which of the following clause cannot be used in SQL sub queries?</w:t>
            </w:r>
          </w:p>
        </w:tc>
      </w:tr>
      <w:tr w:rsidR="003D782B" w:rsidRPr="00853B0C" w14:paraId="0C9E873B" w14:textId="77777777" w:rsidTr="009765F4">
        <w:tc>
          <w:tcPr>
            <w:tcW w:w="2077" w:type="dxa"/>
          </w:tcPr>
          <w:p w14:paraId="4A49FC3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135DB2BC" w14:textId="2FF2E216" w:rsidR="003D782B" w:rsidRPr="00853B0C" w:rsidRDefault="005B56DE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GROUP BY</w:t>
            </w:r>
          </w:p>
        </w:tc>
      </w:tr>
      <w:tr w:rsidR="003D782B" w:rsidRPr="00853B0C" w14:paraId="56F7F592" w14:textId="77777777" w:rsidTr="009765F4">
        <w:tc>
          <w:tcPr>
            <w:tcW w:w="2077" w:type="dxa"/>
          </w:tcPr>
          <w:p w14:paraId="38B6870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4D65D70D" w14:textId="1351D8F5" w:rsidR="003D782B" w:rsidRPr="00853B0C" w:rsidRDefault="005B56DE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ORDER BY</w:t>
            </w:r>
          </w:p>
        </w:tc>
      </w:tr>
      <w:tr w:rsidR="003D782B" w:rsidRPr="00853B0C" w14:paraId="3A5BD755" w14:textId="77777777" w:rsidTr="009765F4">
        <w:tc>
          <w:tcPr>
            <w:tcW w:w="2077" w:type="dxa"/>
          </w:tcPr>
          <w:p w14:paraId="0194D8C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464E067E" w14:textId="36DCE2F9" w:rsidR="003D782B" w:rsidRPr="00AA5859" w:rsidRDefault="005B56DE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DELETE</w:t>
            </w:r>
          </w:p>
        </w:tc>
      </w:tr>
      <w:tr w:rsidR="003D782B" w:rsidRPr="00853B0C" w14:paraId="743B4B9C" w14:textId="77777777" w:rsidTr="009765F4">
        <w:tc>
          <w:tcPr>
            <w:tcW w:w="2077" w:type="dxa"/>
          </w:tcPr>
          <w:p w14:paraId="7060A8B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4735C109" w14:textId="58361E25" w:rsidR="003D782B" w:rsidRPr="00AA5859" w:rsidRDefault="005B56DE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FROM</w:t>
            </w:r>
          </w:p>
        </w:tc>
      </w:tr>
      <w:tr w:rsidR="003D782B" w:rsidRPr="00853B0C" w14:paraId="03229FBA" w14:textId="77777777" w:rsidTr="009765F4">
        <w:tc>
          <w:tcPr>
            <w:tcW w:w="2077" w:type="dxa"/>
          </w:tcPr>
          <w:p w14:paraId="21D09B9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5AEE4D91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59A55774" w14:textId="77777777" w:rsidTr="009765F4">
        <w:tc>
          <w:tcPr>
            <w:tcW w:w="2077" w:type="dxa"/>
          </w:tcPr>
          <w:p w14:paraId="6256533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24C2A0F3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0BF8ADEC" w14:textId="77777777" w:rsidTr="009765F4">
        <w:tc>
          <w:tcPr>
            <w:tcW w:w="2077" w:type="dxa"/>
          </w:tcPr>
          <w:p w14:paraId="3718DA6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4F8066E8" w14:textId="00CF1890" w:rsidR="003D782B" w:rsidRPr="00AA5859" w:rsidRDefault="005B56D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782B" w:rsidRPr="00853B0C" w14:paraId="79355512" w14:textId="77777777" w:rsidTr="009765F4">
        <w:tc>
          <w:tcPr>
            <w:tcW w:w="2077" w:type="dxa"/>
          </w:tcPr>
          <w:p w14:paraId="5E34EFD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2FE18197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853B0C" w14:paraId="0D04EADB" w14:textId="77777777" w:rsidTr="009765F4">
        <w:tc>
          <w:tcPr>
            <w:tcW w:w="2077" w:type="dxa"/>
          </w:tcPr>
          <w:p w14:paraId="0E0D7DD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36A25789" w14:textId="7B2FA3B7" w:rsidR="003D782B" w:rsidRPr="00AA5859" w:rsidRDefault="005B56D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D782B" w:rsidRPr="00853B0C" w14:paraId="738DCA97" w14:textId="77777777" w:rsidTr="009765F4">
        <w:tc>
          <w:tcPr>
            <w:tcW w:w="2077" w:type="dxa"/>
          </w:tcPr>
          <w:p w14:paraId="10B27CFF" w14:textId="77777777" w:rsidR="003D782B" w:rsidRPr="00853B0C" w:rsidRDefault="003D782B" w:rsidP="009765F4">
            <w:pPr>
              <w:rPr>
                <w:sz w:val="26"/>
                <w:szCs w:val="26"/>
              </w:rPr>
            </w:pPr>
            <w:r w:rsidRPr="00853B0C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2A720746" w14:textId="40E23363" w:rsidR="003D782B" w:rsidRPr="00853B0C" w:rsidRDefault="005B56D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LO5</w:t>
            </w:r>
          </w:p>
        </w:tc>
      </w:tr>
      <w:tr w:rsidR="003D782B" w:rsidRPr="00853B0C" w14:paraId="196A4E9E" w14:textId="77777777" w:rsidTr="009765F4">
        <w:tc>
          <w:tcPr>
            <w:tcW w:w="2077" w:type="dxa"/>
          </w:tcPr>
          <w:p w14:paraId="21A1EB9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5BD870C0" w14:textId="043537A5" w:rsidR="003D782B" w:rsidRPr="00AA5859" w:rsidRDefault="00FA5E95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1E56C736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853B0C" w14:paraId="365A1A2E" w14:textId="77777777" w:rsidTr="009765F4">
        <w:tc>
          <w:tcPr>
            <w:tcW w:w="2077" w:type="dxa"/>
          </w:tcPr>
          <w:p w14:paraId="022524DC" w14:textId="73CAF87A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8</w:t>
            </w:r>
          </w:p>
        </w:tc>
        <w:tc>
          <w:tcPr>
            <w:tcW w:w="7426" w:type="dxa"/>
          </w:tcPr>
          <w:p w14:paraId="2ABFB9CD" w14:textId="64AA1A08" w:rsidR="00564815" w:rsidRDefault="00564815" w:rsidP="003319A1">
            <w:r>
              <w:t>What does trigger15 do?</w:t>
            </w:r>
          </w:p>
          <w:p w14:paraId="489591AE" w14:textId="77777777" w:rsidR="00564815" w:rsidRDefault="00564815" w:rsidP="003319A1"/>
          <w:p w14:paraId="7647696C" w14:textId="1E72875D" w:rsidR="003319A1" w:rsidRDefault="003319A1" w:rsidP="003319A1">
            <w:r>
              <w:t>CREATE TRIGGER trigger15 ON Logs</w:t>
            </w:r>
          </w:p>
          <w:p w14:paraId="2CA4557D" w14:textId="77777777" w:rsidR="003319A1" w:rsidRDefault="003319A1" w:rsidP="003319A1">
            <w:r>
              <w:t>AFTER INSERT</w:t>
            </w:r>
          </w:p>
          <w:p w14:paraId="37705CA0" w14:textId="77777777" w:rsidR="003319A1" w:rsidRDefault="003319A1" w:rsidP="003319A1">
            <w:r>
              <w:t>AS</w:t>
            </w:r>
          </w:p>
          <w:p w14:paraId="6C9E3326" w14:textId="77777777" w:rsidR="003319A1" w:rsidRDefault="003319A1" w:rsidP="003319A1">
            <w:r>
              <w:lastRenderedPageBreak/>
              <w:tab/>
              <w:t xml:space="preserve">INSERT INTO </w:t>
            </w:r>
            <w:proofErr w:type="spellStart"/>
            <w:r>
              <w:t>NotificationEmails</w:t>
            </w:r>
            <w:proofErr w:type="spellEnd"/>
            <w:r>
              <w:t xml:space="preserve"> (Recipient, Subject, Body)</w:t>
            </w:r>
          </w:p>
          <w:p w14:paraId="0A3F31E4" w14:textId="77777777" w:rsidR="00564815" w:rsidRDefault="003319A1" w:rsidP="003319A1">
            <w:r>
              <w:tab/>
              <w:t xml:space="preserve">SELECT </w:t>
            </w:r>
            <w:proofErr w:type="spellStart"/>
            <w:proofErr w:type="gramStart"/>
            <w:r>
              <w:t>inserted.AccountId</w:t>
            </w:r>
            <w:proofErr w:type="spellEnd"/>
            <w:proofErr w:type="gramEnd"/>
            <w:r>
              <w:t xml:space="preserve">, </w:t>
            </w:r>
          </w:p>
          <w:p w14:paraId="0C1D2E85" w14:textId="6CB581BD" w:rsidR="003319A1" w:rsidRDefault="003319A1" w:rsidP="00564815">
            <w:pPr>
              <w:ind w:firstLine="691"/>
            </w:pPr>
            <w:r>
              <w:t xml:space="preserve">'Balance change for account: '+ </w:t>
            </w:r>
            <w:proofErr w:type="spellStart"/>
            <w:proofErr w:type="gramStart"/>
            <w:r>
              <w:t>inserted.AccountId</w:t>
            </w:r>
            <w:proofErr w:type="spellEnd"/>
            <w:proofErr w:type="gramEnd"/>
            <w:r>
              <w:t xml:space="preserve">, </w:t>
            </w:r>
          </w:p>
          <w:p w14:paraId="568E6594" w14:textId="77777777" w:rsidR="003319A1" w:rsidRDefault="003319A1" w:rsidP="003319A1">
            <w:r>
              <w:tab/>
              <w:t xml:space="preserve">'On '+ </w:t>
            </w:r>
            <w:proofErr w:type="gramStart"/>
            <w:r>
              <w:t>GETDATE(</w:t>
            </w:r>
            <w:proofErr w:type="gramEnd"/>
            <w:r>
              <w:t xml:space="preserve">) + ' your balance was changed from' + </w:t>
            </w:r>
            <w:proofErr w:type="spellStart"/>
            <w:r>
              <w:t>inserted.OldSum</w:t>
            </w:r>
            <w:proofErr w:type="spellEnd"/>
            <w:r>
              <w:t xml:space="preserve"> + ' to ' + </w:t>
            </w:r>
            <w:proofErr w:type="spellStart"/>
            <w:r>
              <w:t>inserted.NewSum</w:t>
            </w:r>
            <w:proofErr w:type="spellEnd"/>
            <w:r>
              <w:t xml:space="preserve"> + '.' </w:t>
            </w:r>
          </w:p>
          <w:p w14:paraId="6603AEE9" w14:textId="2FDBC0A0" w:rsidR="000F7A59" w:rsidRPr="002B7447" w:rsidRDefault="003319A1" w:rsidP="003319A1">
            <w:r>
              <w:tab/>
              <w:t>FROM inserted</w:t>
            </w:r>
          </w:p>
        </w:tc>
      </w:tr>
      <w:tr w:rsidR="003D782B" w:rsidRPr="00853B0C" w14:paraId="275D823A" w14:textId="77777777" w:rsidTr="009765F4">
        <w:tc>
          <w:tcPr>
            <w:tcW w:w="2077" w:type="dxa"/>
          </w:tcPr>
          <w:p w14:paraId="39AB390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a.</w:t>
            </w:r>
          </w:p>
        </w:tc>
        <w:tc>
          <w:tcPr>
            <w:tcW w:w="7426" w:type="dxa"/>
          </w:tcPr>
          <w:p w14:paraId="78B73447" w14:textId="0FE8DFD1" w:rsidR="003D782B" w:rsidRPr="00AA5859" w:rsidRDefault="0092341B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inserts a new record in </w:t>
            </w:r>
            <w:proofErr w:type="spellStart"/>
            <w:r>
              <w:t>NotificationEmails</w:t>
            </w:r>
            <w:proofErr w:type="spellEnd"/>
            <w:r>
              <w:t xml:space="preserve"> table</w:t>
            </w:r>
            <w:r w:rsidRPr="0092341B">
              <w:rPr>
                <w:sz w:val="26"/>
                <w:szCs w:val="26"/>
              </w:rPr>
              <w:t xml:space="preserve"> whenever </w:t>
            </w:r>
            <w:r>
              <w:rPr>
                <w:sz w:val="26"/>
                <w:szCs w:val="26"/>
              </w:rPr>
              <w:t>a new record is inserted in L</w:t>
            </w:r>
            <w:r w:rsidRPr="0092341B">
              <w:rPr>
                <w:sz w:val="26"/>
                <w:szCs w:val="26"/>
              </w:rPr>
              <w:t>ogs table</w:t>
            </w:r>
            <w:r w:rsidR="002B3193">
              <w:rPr>
                <w:sz w:val="26"/>
                <w:szCs w:val="26"/>
              </w:rPr>
              <w:t>.</w:t>
            </w:r>
          </w:p>
        </w:tc>
      </w:tr>
      <w:tr w:rsidR="003D782B" w:rsidRPr="00853B0C" w14:paraId="1705CFC0" w14:textId="77777777" w:rsidTr="009765F4">
        <w:tc>
          <w:tcPr>
            <w:tcW w:w="2077" w:type="dxa"/>
          </w:tcPr>
          <w:p w14:paraId="4959BD6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2C47D41" w14:textId="6F52FEF0" w:rsidR="003D782B" w:rsidRPr="00AA5859" w:rsidRDefault="002B3193" w:rsidP="002B31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inserts a new record in </w:t>
            </w:r>
            <w:proofErr w:type="spellStart"/>
            <w:r>
              <w:t>NotificationEmails</w:t>
            </w:r>
            <w:proofErr w:type="spellEnd"/>
            <w:r>
              <w:t xml:space="preserve"> table</w:t>
            </w:r>
            <w:r w:rsidRPr="0092341B">
              <w:rPr>
                <w:sz w:val="26"/>
                <w:szCs w:val="26"/>
              </w:rPr>
              <w:t xml:space="preserve"> whenever </w:t>
            </w:r>
            <w:r>
              <w:rPr>
                <w:sz w:val="26"/>
                <w:szCs w:val="26"/>
              </w:rPr>
              <w:t>un update takes place</w:t>
            </w:r>
            <w:r>
              <w:rPr>
                <w:sz w:val="26"/>
                <w:szCs w:val="26"/>
              </w:rPr>
              <w:t xml:space="preserve"> in L</w:t>
            </w:r>
            <w:r w:rsidRPr="0092341B">
              <w:rPr>
                <w:sz w:val="26"/>
                <w:szCs w:val="26"/>
              </w:rPr>
              <w:t>ogs table</w:t>
            </w:r>
            <w:r>
              <w:rPr>
                <w:sz w:val="26"/>
                <w:szCs w:val="26"/>
              </w:rPr>
              <w:t>.</w:t>
            </w:r>
          </w:p>
        </w:tc>
      </w:tr>
      <w:tr w:rsidR="003D782B" w:rsidRPr="00853B0C" w14:paraId="697E3A11" w14:textId="77777777" w:rsidTr="009765F4">
        <w:tc>
          <w:tcPr>
            <w:tcW w:w="2077" w:type="dxa"/>
          </w:tcPr>
          <w:p w14:paraId="54FFC7E0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73A3AF05" w14:textId="2210EBF9" w:rsidR="003D782B" w:rsidRPr="00AA5859" w:rsidRDefault="002B3193" w:rsidP="002B31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inserts a new record in </w:t>
            </w:r>
            <w:proofErr w:type="spellStart"/>
            <w:r>
              <w:t>NotificationEmails</w:t>
            </w:r>
            <w:proofErr w:type="spellEnd"/>
            <w:r>
              <w:t xml:space="preserve"> table</w:t>
            </w:r>
            <w:r w:rsidRPr="0092341B">
              <w:rPr>
                <w:sz w:val="26"/>
                <w:szCs w:val="26"/>
              </w:rPr>
              <w:t xml:space="preserve"> whenever </w:t>
            </w:r>
            <w:r>
              <w:rPr>
                <w:sz w:val="26"/>
                <w:szCs w:val="26"/>
              </w:rPr>
              <w:t>a record is deleted from</w:t>
            </w:r>
            <w:r>
              <w:rPr>
                <w:sz w:val="26"/>
                <w:szCs w:val="26"/>
              </w:rPr>
              <w:t xml:space="preserve"> L</w:t>
            </w:r>
            <w:r w:rsidRPr="0092341B">
              <w:rPr>
                <w:sz w:val="26"/>
                <w:szCs w:val="26"/>
              </w:rPr>
              <w:t>ogs table</w:t>
            </w:r>
            <w:r>
              <w:rPr>
                <w:sz w:val="26"/>
                <w:szCs w:val="26"/>
              </w:rPr>
              <w:t>.</w:t>
            </w:r>
          </w:p>
        </w:tc>
      </w:tr>
      <w:tr w:rsidR="003D782B" w:rsidRPr="00853B0C" w14:paraId="51E842F5" w14:textId="77777777" w:rsidTr="009765F4">
        <w:tc>
          <w:tcPr>
            <w:tcW w:w="2077" w:type="dxa"/>
          </w:tcPr>
          <w:p w14:paraId="2A8683B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05776EF4" w14:textId="1BC9B848" w:rsidR="003D782B" w:rsidRPr="00AA5859" w:rsidRDefault="002B3193" w:rsidP="002B31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</w:t>
            </w:r>
            <w:r>
              <w:rPr>
                <w:sz w:val="26"/>
                <w:szCs w:val="26"/>
              </w:rPr>
              <w:t>deletes a record from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t>NotificationEmails</w:t>
            </w:r>
            <w:proofErr w:type="spellEnd"/>
            <w:r>
              <w:t xml:space="preserve"> table</w:t>
            </w:r>
            <w:r w:rsidRPr="0092341B">
              <w:rPr>
                <w:sz w:val="26"/>
                <w:szCs w:val="26"/>
              </w:rPr>
              <w:t xml:space="preserve"> whenever </w:t>
            </w:r>
            <w:r>
              <w:rPr>
                <w:sz w:val="26"/>
                <w:szCs w:val="26"/>
              </w:rPr>
              <w:t>a record is deleted from L</w:t>
            </w:r>
            <w:r w:rsidRPr="0092341B">
              <w:rPr>
                <w:sz w:val="26"/>
                <w:szCs w:val="26"/>
              </w:rPr>
              <w:t>ogs table</w:t>
            </w:r>
            <w:r>
              <w:rPr>
                <w:sz w:val="26"/>
                <w:szCs w:val="26"/>
              </w:rPr>
              <w:t>.</w:t>
            </w:r>
          </w:p>
        </w:tc>
      </w:tr>
      <w:tr w:rsidR="003D782B" w:rsidRPr="00853B0C" w14:paraId="3104C61D" w14:textId="77777777" w:rsidTr="009765F4">
        <w:tc>
          <w:tcPr>
            <w:tcW w:w="2077" w:type="dxa"/>
          </w:tcPr>
          <w:p w14:paraId="565D934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5EE9238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853B0C" w14:paraId="2FDFA767" w14:textId="77777777" w:rsidTr="009765F4">
        <w:tc>
          <w:tcPr>
            <w:tcW w:w="2077" w:type="dxa"/>
          </w:tcPr>
          <w:p w14:paraId="1F3118B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398EA1BD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5A1EC56C" w14:textId="77777777" w:rsidTr="009765F4">
        <w:tc>
          <w:tcPr>
            <w:tcW w:w="2077" w:type="dxa"/>
          </w:tcPr>
          <w:p w14:paraId="3225E8CB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73608D6F" w14:textId="7F25042E" w:rsidR="003D782B" w:rsidRPr="00AA5859" w:rsidRDefault="0092341B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3D782B" w:rsidRPr="00AA5859" w14:paraId="2B9D916C" w14:textId="77777777" w:rsidTr="009765F4">
        <w:tc>
          <w:tcPr>
            <w:tcW w:w="2077" w:type="dxa"/>
          </w:tcPr>
          <w:p w14:paraId="6988A1D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39B68F20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AA5859" w14:paraId="576DBADD" w14:textId="77777777" w:rsidTr="009765F4">
        <w:tc>
          <w:tcPr>
            <w:tcW w:w="2077" w:type="dxa"/>
          </w:tcPr>
          <w:p w14:paraId="56E0AB0F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040F3B97" w14:textId="05CFC325" w:rsidR="003D782B" w:rsidRPr="00AA5859" w:rsidRDefault="0013290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D782B" w:rsidRPr="00AA5859" w14:paraId="524C0D59" w14:textId="77777777" w:rsidTr="009765F4">
        <w:tc>
          <w:tcPr>
            <w:tcW w:w="2077" w:type="dxa"/>
          </w:tcPr>
          <w:p w14:paraId="27A6942B" w14:textId="77777777" w:rsidR="003D782B" w:rsidRPr="0092341B" w:rsidRDefault="003D782B" w:rsidP="009765F4">
            <w:pPr>
              <w:rPr>
                <w:sz w:val="26"/>
                <w:szCs w:val="26"/>
              </w:rPr>
            </w:pPr>
            <w:r w:rsidRPr="0092341B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3C8EEDF8" w14:textId="5274B3A5" w:rsidR="003D782B" w:rsidRPr="0092341B" w:rsidRDefault="0013290E" w:rsidP="009765F4">
            <w:pPr>
              <w:rPr>
                <w:sz w:val="26"/>
                <w:szCs w:val="26"/>
              </w:rPr>
            </w:pPr>
            <w:r w:rsidRPr="0092341B">
              <w:rPr>
                <w:sz w:val="26"/>
                <w:szCs w:val="26"/>
              </w:rPr>
              <w:t>LO</w:t>
            </w:r>
            <w:r w:rsidR="0092341B">
              <w:rPr>
                <w:sz w:val="26"/>
                <w:szCs w:val="26"/>
              </w:rPr>
              <w:t>6</w:t>
            </w:r>
          </w:p>
        </w:tc>
      </w:tr>
      <w:tr w:rsidR="003D782B" w:rsidRPr="00AA5859" w14:paraId="47405A18" w14:textId="77777777" w:rsidTr="009765F4">
        <w:tc>
          <w:tcPr>
            <w:tcW w:w="2077" w:type="dxa"/>
          </w:tcPr>
          <w:p w14:paraId="4AA8E96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4D0EAE45" w14:textId="66997417" w:rsidR="003D782B" w:rsidRPr="00AA5859" w:rsidRDefault="00054B7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0ACD1A12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AA5859" w14:paraId="58DFCE14" w14:textId="77777777" w:rsidTr="009765F4">
        <w:tc>
          <w:tcPr>
            <w:tcW w:w="2077" w:type="dxa"/>
          </w:tcPr>
          <w:p w14:paraId="796DE5B9" w14:textId="49080E92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QN=</w:t>
            </w:r>
            <w:r w:rsidR="005569EA" w:rsidRPr="00AA5859">
              <w:rPr>
                <w:sz w:val="26"/>
                <w:szCs w:val="26"/>
              </w:rPr>
              <w:t>1</w:t>
            </w:r>
            <w:r w:rsidR="00B71393" w:rsidRPr="00AA5859">
              <w:rPr>
                <w:sz w:val="26"/>
                <w:szCs w:val="26"/>
              </w:rPr>
              <w:t>9</w:t>
            </w:r>
          </w:p>
        </w:tc>
        <w:tc>
          <w:tcPr>
            <w:tcW w:w="7426" w:type="dxa"/>
          </w:tcPr>
          <w:p w14:paraId="0812EB76" w14:textId="33522BAF" w:rsidR="001B1B8D" w:rsidRPr="00E863CA" w:rsidRDefault="007621B0" w:rsidP="00E863CA">
            <w:pPr>
              <w:tabs>
                <w:tab w:val="left" w:pos="720"/>
              </w:tabs>
            </w:pPr>
            <w:r w:rsidRPr="007621B0">
              <w:t>Which of the following relation updates all instructors with salary over $100,000 receive a 3 percent raise, whereas all others receive a 5 percent raise</w:t>
            </w:r>
            <w:r>
              <w:t>? Select two.</w:t>
            </w:r>
          </w:p>
        </w:tc>
      </w:tr>
      <w:tr w:rsidR="003D782B" w:rsidRPr="00AA5859" w14:paraId="0DCE04CB" w14:textId="77777777" w:rsidTr="009765F4">
        <w:tc>
          <w:tcPr>
            <w:tcW w:w="2077" w:type="dxa"/>
          </w:tcPr>
          <w:p w14:paraId="1CF1C8A8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12FCCFC3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UPDATE instructor</w:t>
            </w:r>
          </w:p>
          <w:p w14:paraId="07BB2B88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SET salary = salary * 1.03</w:t>
            </w:r>
          </w:p>
          <w:p w14:paraId="3281C305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WHERE salary &gt; 100000;</w:t>
            </w:r>
          </w:p>
          <w:p w14:paraId="37235CA7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UPDATE instructor</w:t>
            </w:r>
          </w:p>
          <w:p w14:paraId="62A6313B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SET salary = salary * 1.05</w:t>
            </w:r>
          </w:p>
          <w:p w14:paraId="02ABA462" w14:textId="25D64056" w:rsidR="003D782B" w:rsidRPr="007621B0" w:rsidRDefault="007621B0" w:rsidP="00E863CA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WHERE salary &lt;= 100000;</w:t>
            </w:r>
          </w:p>
        </w:tc>
      </w:tr>
      <w:tr w:rsidR="003D782B" w:rsidRPr="00AA5859" w14:paraId="78B67C64" w14:textId="77777777" w:rsidTr="009765F4">
        <w:tc>
          <w:tcPr>
            <w:tcW w:w="2077" w:type="dxa"/>
          </w:tcPr>
          <w:p w14:paraId="339A944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49973FFB" w14:textId="7E3C0B30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UPDATE instructor</w:t>
            </w:r>
          </w:p>
          <w:p w14:paraId="4A7E61D1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SET salary = salary * 1.05</w:t>
            </w:r>
          </w:p>
          <w:p w14:paraId="6D7B5C66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 xml:space="preserve">WHERE salary &lt; (SELECT </w:t>
            </w:r>
            <w:proofErr w:type="spellStart"/>
            <w:r w:rsidRPr="007621B0">
              <w:rPr>
                <w:color w:val="000000"/>
                <w:sz w:val="26"/>
                <w:szCs w:val="26"/>
              </w:rPr>
              <w:t>avg</w:t>
            </w:r>
            <w:proofErr w:type="spellEnd"/>
            <w:r w:rsidRPr="007621B0">
              <w:rPr>
                <w:color w:val="000000"/>
                <w:sz w:val="26"/>
                <w:szCs w:val="26"/>
              </w:rPr>
              <w:t xml:space="preserve"> (salary)</w:t>
            </w:r>
          </w:p>
          <w:p w14:paraId="4C371892" w14:textId="3670FCF6" w:rsidR="003D782B" w:rsidRPr="00AA5859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FROM instructor);</w:t>
            </w:r>
          </w:p>
        </w:tc>
      </w:tr>
      <w:tr w:rsidR="003D782B" w:rsidRPr="00AA5859" w14:paraId="19CEEB9F" w14:textId="77777777" w:rsidTr="009765F4">
        <w:tc>
          <w:tcPr>
            <w:tcW w:w="2077" w:type="dxa"/>
          </w:tcPr>
          <w:p w14:paraId="0BCF02F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27A5380B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UPDATE instructor</w:t>
            </w:r>
          </w:p>
          <w:p w14:paraId="0863CD33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SET salary = CASE</w:t>
            </w:r>
          </w:p>
          <w:p w14:paraId="77C3D0C6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WHEN salary &lt;= 100000 THEN salary * 1.05</w:t>
            </w:r>
          </w:p>
          <w:p w14:paraId="2E2D456D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ELSE salary * 1.03</w:t>
            </w:r>
          </w:p>
          <w:p w14:paraId="1FB264BA" w14:textId="19CD2611" w:rsidR="003D782B" w:rsidRPr="00AA5859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END</w:t>
            </w:r>
          </w:p>
        </w:tc>
      </w:tr>
      <w:tr w:rsidR="003D782B" w:rsidRPr="00AA5859" w14:paraId="43CC3B34" w14:textId="77777777" w:rsidTr="009765F4">
        <w:tc>
          <w:tcPr>
            <w:tcW w:w="2077" w:type="dxa"/>
          </w:tcPr>
          <w:p w14:paraId="3231E12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197D4785" w14:textId="77777777" w:rsidR="007621B0" w:rsidRPr="007621B0" w:rsidRDefault="007621B0" w:rsidP="007621B0">
            <w:pPr>
              <w:rPr>
                <w:color w:val="000000"/>
                <w:sz w:val="26"/>
                <w:szCs w:val="26"/>
              </w:rPr>
            </w:pPr>
            <w:r w:rsidRPr="007621B0">
              <w:rPr>
                <w:color w:val="000000"/>
                <w:sz w:val="26"/>
                <w:szCs w:val="26"/>
              </w:rPr>
              <w:t>UPDATE instructor</w:t>
            </w:r>
          </w:p>
          <w:p w14:paraId="3EAB1F9C" w14:textId="77777777" w:rsidR="003D782B" w:rsidRDefault="007621B0" w:rsidP="009765F4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IF </w:t>
            </w:r>
            <w:r w:rsidRPr="007621B0">
              <w:rPr>
                <w:color w:val="000000"/>
                <w:sz w:val="26"/>
                <w:szCs w:val="26"/>
              </w:rPr>
              <w:t>salary &gt; 100000</w:t>
            </w:r>
            <w:r>
              <w:rPr>
                <w:color w:val="000000"/>
                <w:sz w:val="26"/>
                <w:szCs w:val="26"/>
              </w:rPr>
              <w:t xml:space="preserve"> SET </w:t>
            </w:r>
            <w:r w:rsidRPr="007621B0">
              <w:rPr>
                <w:color w:val="000000"/>
                <w:sz w:val="26"/>
                <w:szCs w:val="26"/>
              </w:rPr>
              <w:t>salary = salary * 1.03</w:t>
            </w:r>
          </w:p>
          <w:p w14:paraId="3E970CA0" w14:textId="1B0466E9" w:rsidR="007621B0" w:rsidRPr="00AA5859" w:rsidRDefault="007621B0" w:rsidP="009765F4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ELSE </w:t>
            </w:r>
            <w:r w:rsidRPr="007621B0">
              <w:rPr>
                <w:color w:val="000000"/>
                <w:sz w:val="26"/>
                <w:szCs w:val="26"/>
              </w:rPr>
              <w:t>SET salary = salary * 1.05</w:t>
            </w:r>
          </w:p>
        </w:tc>
      </w:tr>
      <w:tr w:rsidR="003D782B" w:rsidRPr="00AA5859" w14:paraId="39EF21D7" w14:textId="77777777" w:rsidTr="009765F4">
        <w:tc>
          <w:tcPr>
            <w:tcW w:w="2077" w:type="dxa"/>
          </w:tcPr>
          <w:p w14:paraId="0D081502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lastRenderedPageBreak/>
              <w:t>e.</w:t>
            </w:r>
          </w:p>
        </w:tc>
        <w:tc>
          <w:tcPr>
            <w:tcW w:w="7426" w:type="dxa"/>
          </w:tcPr>
          <w:p w14:paraId="0A1A9C69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0F37FE8A" w14:textId="77777777" w:rsidTr="009765F4">
        <w:tc>
          <w:tcPr>
            <w:tcW w:w="2077" w:type="dxa"/>
          </w:tcPr>
          <w:p w14:paraId="25F209B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516AF4A3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0FF337AC" w14:textId="77777777" w:rsidTr="009765F4">
        <w:tc>
          <w:tcPr>
            <w:tcW w:w="2077" w:type="dxa"/>
          </w:tcPr>
          <w:p w14:paraId="722CA82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363AFC70" w14:textId="434D3B4C" w:rsidR="003D782B" w:rsidRPr="00AA5859" w:rsidRDefault="007621B0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</w:t>
            </w:r>
          </w:p>
        </w:tc>
      </w:tr>
      <w:tr w:rsidR="003D782B" w:rsidRPr="00AA5859" w14:paraId="61E9D4F9" w14:textId="77777777" w:rsidTr="009765F4">
        <w:tc>
          <w:tcPr>
            <w:tcW w:w="2077" w:type="dxa"/>
          </w:tcPr>
          <w:p w14:paraId="00AB72F1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4C653688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AA5859" w14:paraId="207C1F8C" w14:textId="77777777" w:rsidTr="009765F4">
        <w:tc>
          <w:tcPr>
            <w:tcW w:w="2077" w:type="dxa"/>
          </w:tcPr>
          <w:p w14:paraId="629C4A6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20DEDAC9" w14:textId="18965368" w:rsidR="003D782B" w:rsidRPr="00AA5859" w:rsidRDefault="00E863CA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D782B" w:rsidRPr="00AA5859" w14:paraId="2B66A348" w14:textId="77777777" w:rsidTr="009765F4">
        <w:tc>
          <w:tcPr>
            <w:tcW w:w="2077" w:type="dxa"/>
          </w:tcPr>
          <w:p w14:paraId="54D2FF1F" w14:textId="77777777" w:rsidR="003D782B" w:rsidRPr="005B56DE" w:rsidRDefault="003D782B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3D922A1E" w14:textId="4FCA79EC" w:rsidR="003D782B" w:rsidRPr="005B56DE" w:rsidRDefault="001D24E0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LO5</w:t>
            </w:r>
          </w:p>
        </w:tc>
      </w:tr>
      <w:tr w:rsidR="003D782B" w:rsidRPr="00AA5859" w14:paraId="35D4A068" w14:textId="77777777" w:rsidTr="009765F4">
        <w:tc>
          <w:tcPr>
            <w:tcW w:w="2077" w:type="dxa"/>
          </w:tcPr>
          <w:p w14:paraId="1B92C79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68FFBBCD" w14:textId="7EDDC6DB" w:rsidR="003D782B" w:rsidRPr="00AA5859" w:rsidRDefault="009002B0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</w:t>
            </w:r>
            <w:r w:rsidR="003D782B" w:rsidRPr="00AA5859">
              <w:rPr>
                <w:sz w:val="26"/>
                <w:szCs w:val="26"/>
              </w:rPr>
              <w:t>es</w:t>
            </w:r>
          </w:p>
        </w:tc>
      </w:tr>
    </w:tbl>
    <w:p w14:paraId="391A9611" w14:textId="77777777" w:rsidR="003D782B" w:rsidRPr="00AA5859" w:rsidRDefault="003D782B">
      <w:pPr>
        <w:rPr>
          <w:sz w:val="26"/>
          <w:szCs w:val="26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3D782B" w:rsidRPr="00AA5859" w14:paraId="23963325" w14:textId="77777777" w:rsidTr="00AF5FB5">
        <w:trPr>
          <w:trHeight w:val="368"/>
        </w:trPr>
        <w:tc>
          <w:tcPr>
            <w:tcW w:w="2077" w:type="dxa"/>
          </w:tcPr>
          <w:p w14:paraId="4BFBCD50" w14:textId="5F247A14" w:rsidR="003D782B" w:rsidRPr="00AA5859" w:rsidRDefault="003D782B" w:rsidP="009765F4">
            <w:pPr>
              <w:rPr>
                <w:sz w:val="26"/>
                <w:szCs w:val="26"/>
              </w:rPr>
            </w:pPr>
            <w:bookmarkStart w:id="0" w:name="_GoBack"/>
            <w:r w:rsidRPr="00AA5859">
              <w:rPr>
                <w:sz w:val="26"/>
                <w:szCs w:val="26"/>
              </w:rPr>
              <w:t>QN=</w:t>
            </w:r>
            <w:bookmarkEnd w:id="0"/>
            <w:r w:rsidR="00B71393" w:rsidRPr="00AA5859">
              <w:rPr>
                <w:sz w:val="26"/>
                <w:szCs w:val="26"/>
              </w:rPr>
              <w:t>20</w:t>
            </w:r>
          </w:p>
        </w:tc>
        <w:tc>
          <w:tcPr>
            <w:tcW w:w="7426" w:type="dxa"/>
          </w:tcPr>
          <w:p w14:paraId="16004650" w14:textId="6C6BC094" w:rsidR="003D782B" w:rsidRPr="00944855" w:rsidRDefault="00AF5FB5" w:rsidP="009448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 will undo all statements up to commit.</w:t>
            </w:r>
          </w:p>
        </w:tc>
      </w:tr>
      <w:tr w:rsidR="003D782B" w:rsidRPr="00AA5859" w14:paraId="7EAFCC0D" w14:textId="77777777" w:rsidTr="009765F4">
        <w:tc>
          <w:tcPr>
            <w:tcW w:w="2077" w:type="dxa"/>
          </w:tcPr>
          <w:p w14:paraId="5434E23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a.</w:t>
            </w:r>
          </w:p>
        </w:tc>
        <w:tc>
          <w:tcPr>
            <w:tcW w:w="7426" w:type="dxa"/>
          </w:tcPr>
          <w:p w14:paraId="0BD82929" w14:textId="3B1FBABC" w:rsidR="003D782B" w:rsidRPr="00AA5859" w:rsidRDefault="00AF5FB5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</w:t>
            </w:r>
          </w:p>
        </w:tc>
      </w:tr>
      <w:tr w:rsidR="003D782B" w:rsidRPr="00AA5859" w14:paraId="2B4E4DF1" w14:textId="77777777" w:rsidTr="009765F4">
        <w:tc>
          <w:tcPr>
            <w:tcW w:w="2077" w:type="dxa"/>
          </w:tcPr>
          <w:p w14:paraId="39341DD6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b.</w:t>
            </w:r>
          </w:p>
        </w:tc>
        <w:tc>
          <w:tcPr>
            <w:tcW w:w="7426" w:type="dxa"/>
          </w:tcPr>
          <w:p w14:paraId="1F697230" w14:textId="2A4674EE" w:rsidR="003D782B" w:rsidRPr="00AA5859" w:rsidRDefault="00AF5FB5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Rollback</w:t>
            </w:r>
          </w:p>
        </w:tc>
      </w:tr>
      <w:tr w:rsidR="003D782B" w:rsidRPr="00AA5859" w14:paraId="34598389" w14:textId="77777777" w:rsidTr="009765F4">
        <w:tc>
          <w:tcPr>
            <w:tcW w:w="2077" w:type="dxa"/>
          </w:tcPr>
          <w:p w14:paraId="7610DA5C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c.</w:t>
            </w:r>
          </w:p>
        </w:tc>
        <w:tc>
          <w:tcPr>
            <w:tcW w:w="7426" w:type="dxa"/>
          </w:tcPr>
          <w:p w14:paraId="7F95E405" w14:textId="6B5668CD" w:rsidR="003D782B" w:rsidRPr="00AA5859" w:rsidRDefault="00AF5FB5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Abort</w:t>
            </w:r>
          </w:p>
        </w:tc>
      </w:tr>
      <w:tr w:rsidR="003D782B" w:rsidRPr="00AA5859" w14:paraId="2C6184FB" w14:textId="77777777" w:rsidTr="009765F4">
        <w:tc>
          <w:tcPr>
            <w:tcW w:w="2077" w:type="dxa"/>
          </w:tcPr>
          <w:p w14:paraId="6917F203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d.</w:t>
            </w:r>
          </w:p>
        </w:tc>
        <w:tc>
          <w:tcPr>
            <w:tcW w:w="7426" w:type="dxa"/>
          </w:tcPr>
          <w:p w14:paraId="56AC55B9" w14:textId="51CD7234" w:rsidR="003D782B" w:rsidRPr="00AA5859" w:rsidRDefault="00AF5FB5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</w:t>
            </w:r>
          </w:p>
        </w:tc>
      </w:tr>
      <w:tr w:rsidR="003D782B" w:rsidRPr="00AA5859" w14:paraId="7600ADA8" w14:textId="77777777" w:rsidTr="009765F4">
        <w:tc>
          <w:tcPr>
            <w:tcW w:w="2077" w:type="dxa"/>
          </w:tcPr>
          <w:p w14:paraId="343764CE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e.</w:t>
            </w:r>
          </w:p>
        </w:tc>
        <w:tc>
          <w:tcPr>
            <w:tcW w:w="7426" w:type="dxa"/>
          </w:tcPr>
          <w:p w14:paraId="4C230196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3231A032" w14:textId="77777777" w:rsidTr="009765F4">
        <w:tc>
          <w:tcPr>
            <w:tcW w:w="2077" w:type="dxa"/>
          </w:tcPr>
          <w:p w14:paraId="131301E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f.</w:t>
            </w:r>
          </w:p>
        </w:tc>
        <w:tc>
          <w:tcPr>
            <w:tcW w:w="7426" w:type="dxa"/>
          </w:tcPr>
          <w:p w14:paraId="5B3C450B" w14:textId="77777777" w:rsidR="003D782B" w:rsidRPr="00AA5859" w:rsidRDefault="003D782B" w:rsidP="009765F4">
            <w:pPr>
              <w:rPr>
                <w:sz w:val="26"/>
                <w:szCs w:val="26"/>
              </w:rPr>
            </w:pPr>
          </w:p>
        </w:tc>
      </w:tr>
      <w:tr w:rsidR="003D782B" w:rsidRPr="00AA5859" w14:paraId="16CA795A" w14:textId="77777777" w:rsidTr="009765F4">
        <w:tc>
          <w:tcPr>
            <w:tcW w:w="2077" w:type="dxa"/>
          </w:tcPr>
          <w:p w14:paraId="34DB78E7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ANSWER:</w:t>
            </w:r>
          </w:p>
        </w:tc>
        <w:tc>
          <w:tcPr>
            <w:tcW w:w="7426" w:type="dxa"/>
          </w:tcPr>
          <w:p w14:paraId="62BA0E7B" w14:textId="516FA928" w:rsidR="003D782B" w:rsidRPr="00AA5859" w:rsidRDefault="00AF5FB5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3D782B" w:rsidRPr="00AA5859" w14:paraId="2F23ECE2" w14:textId="77777777" w:rsidTr="009765F4">
        <w:tc>
          <w:tcPr>
            <w:tcW w:w="2077" w:type="dxa"/>
          </w:tcPr>
          <w:p w14:paraId="709E1E0D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MARK:</w:t>
            </w:r>
          </w:p>
        </w:tc>
        <w:tc>
          <w:tcPr>
            <w:tcW w:w="7426" w:type="dxa"/>
          </w:tcPr>
          <w:p w14:paraId="7CF3C6F0" w14:textId="77777777" w:rsidR="003D782B" w:rsidRPr="00AA5859" w:rsidRDefault="009765F4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1</w:t>
            </w:r>
          </w:p>
        </w:tc>
      </w:tr>
      <w:tr w:rsidR="003D782B" w:rsidRPr="00AA5859" w14:paraId="469894B8" w14:textId="77777777" w:rsidTr="009765F4">
        <w:tc>
          <w:tcPr>
            <w:tcW w:w="2077" w:type="dxa"/>
          </w:tcPr>
          <w:p w14:paraId="10437225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UNIT:</w:t>
            </w:r>
          </w:p>
        </w:tc>
        <w:tc>
          <w:tcPr>
            <w:tcW w:w="7426" w:type="dxa"/>
          </w:tcPr>
          <w:p w14:paraId="067EB955" w14:textId="79087820" w:rsidR="003D782B" w:rsidRPr="00AA5859" w:rsidRDefault="0079096E" w:rsidP="009765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D782B" w:rsidRPr="00AA5859" w14:paraId="2A2B015D" w14:textId="77777777" w:rsidTr="009765F4">
        <w:tc>
          <w:tcPr>
            <w:tcW w:w="2077" w:type="dxa"/>
          </w:tcPr>
          <w:p w14:paraId="668E4270" w14:textId="77777777" w:rsidR="003D782B" w:rsidRPr="005B56DE" w:rsidRDefault="003D782B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LO:</w:t>
            </w:r>
          </w:p>
        </w:tc>
        <w:tc>
          <w:tcPr>
            <w:tcW w:w="7426" w:type="dxa"/>
          </w:tcPr>
          <w:p w14:paraId="7A97BC98" w14:textId="401A0F65" w:rsidR="003D782B" w:rsidRPr="005B56DE" w:rsidRDefault="009C5927" w:rsidP="009765F4">
            <w:pPr>
              <w:rPr>
                <w:sz w:val="26"/>
                <w:szCs w:val="26"/>
              </w:rPr>
            </w:pPr>
            <w:r w:rsidRPr="005B56DE">
              <w:rPr>
                <w:sz w:val="26"/>
                <w:szCs w:val="26"/>
              </w:rPr>
              <w:t>LO6</w:t>
            </w:r>
          </w:p>
        </w:tc>
      </w:tr>
      <w:tr w:rsidR="003D782B" w:rsidRPr="00AA5859" w14:paraId="23EA4FA0" w14:textId="77777777" w:rsidTr="009765F4">
        <w:tc>
          <w:tcPr>
            <w:tcW w:w="2077" w:type="dxa"/>
          </w:tcPr>
          <w:p w14:paraId="4EE02739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MIX CHOICES:</w:t>
            </w:r>
          </w:p>
        </w:tc>
        <w:tc>
          <w:tcPr>
            <w:tcW w:w="7426" w:type="dxa"/>
          </w:tcPr>
          <w:p w14:paraId="084D98C4" w14:textId="77777777" w:rsidR="003D782B" w:rsidRPr="00AA5859" w:rsidRDefault="003D782B" w:rsidP="009765F4">
            <w:pPr>
              <w:rPr>
                <w:sz w:val="26"/>
                <w:szCs w:val="26"/>
              </w:rPr>
            </w:pPr>
            <w:r w:rsidRPr="00AA5859">
              <w:rPr>
                <w:sz w:val="26"/>
                <w:szCs w:val="26"/>
              </w:rPr>
              <w:t>yes</w:t>
            </w:r>
          </w:p>
        </w:tc>
      </w:tr>
    </w:tbl>
    <w:p w14:paraId="6EFD7E58" w14:textId="77777777" w:rsidR="003D782B" w:rsidRPr="00AA5859" w:rsidRDefault="003D782B">
      <w:pPr>
        <w:rPr>
          <w:sz w:val="26"/>
          <w:szCs w:val="26"/>
        </w:rPr>
      </w:pPr>
    </w:p>
    <w:sectPr w:rsidR="003D782B" w:rsidRPr="00AA5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??????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F49"/>
    <w:multiLevelType w:val="multilevel"/>
    <w:tmpl w:val="DB0C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7FC1"/>
    <w:multiLevelType w:val="hybridMultilevel"/>
    <w:tmpl w:val="5E02D150"/>
    <w:lvl w:ilvl="0" w:tplc="6004018A">
      <w:start w:val="1"/>
      <w:numFmt w:val="decimal"/>
      <w:lvlText w:val="%1."/>
      <w:lvlJc w:val="left"/>
      <w:pPr>
        <w:ind w:left="397" w:hanging="246"/>
        <w:jc w:val="right"/>
      </w:pPr>
      <w:rPr>
        <w:rFonts w:hint="default"/>
        <w:color w:val="auto"/>
        <w:w w:val="101"/>
        <w:lang w:val="en-US" w:eastAsia="en-US" w:bidi="ar-SA"/>
      </w:rPr>
    </w:lvl>
    <w:lvl w:ilvl="1" w:tplc="17FEAD66">
      <w:start w:val="1"/>
      <w:numFmt w:val="upperRoman"/>
      <w:lvlText w:val="%2."/>
      <w:lvlJc w:val="left"/>
      <w:pPr>
        <w:ind w:left="397" w:hanging="203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2" w:tplc="C3B0C444">
      <w:numFmt w:val="bullet"/>
      <w:lvlText w:val="•"/>
      <w:lvlJc w:val="left"/>
      <w:pPr>
        <w:ind w:left="2124" w:hanging="203"/>
      </w:pPr>
      <w:rPr>
        <w:rFonts w:hint="default"/>
        <w:lang w:val="en-US" w:eastAsia="en-US" w:bidi="ar-SA"/>
      </w:rPr>
    </w:lvl>
    <w:lvl w:ilvl="3" w:tplc="E1D8B388">
      <w:numFmt w:val="bullet"/>
      <w:lvlText w:val="•"/>
      <w:lvlJc w:val="left"/>
      <w:pPr>
        <w:ind w:left="2986" w:hanging="203"/>
      </w:pPr>
      <w:rPr>
        <w:rFonts w:hint="default"/>
        <w:lang w:val="en-US" w:eastAsia="en-US" w:bidi="ar-SA"/>
      </w:rPr>
    </w:lvl>
    <w:lvl w:ilvl="4" w:tplc="1616A026">
      <w:numFmt w:val="bullet"/>
      <w:lvlText w:val="•"/>
      <w:lvlJc w:val="left"/>
      <w:pPr>
        <w:ind w:left="3848" w:hanging="203"/>
      </w:pPr>
      <w:rPr>
        <w:rFonts w:hint="default"/>
        <w:lang w:val="en-US" w:eastAsia="en-US" w:bidi="ar-SA"/>
      </w:rPr>
    </w:lvl>
    <w:lvl w:ilvl="5" w:tplc="5906B6A6">
      <w:numFmt w:val="bullet"/>
      <w:lvlText w:val="•"/>
      <w:lvlJc w:val="left"/>
      <w:pPr>
        <w:ind w:left="4710" w:hanging="203"/>
      </w:pPr>
      <w:rPr>
        <w:rFonts w:hint="default"/>
        <w:lang w:val="en-US" w:eastAsia="en-US" w:bidi="ar-SA"/>
      </w:rPr>
    </w:lvl>
    <w:lvl w:ilvl="6" w:tplc="846A724C">
      <w:numFmt w:val="bullet"/>
      <w:lvlText w:val="•"/>
      <w:lvlJc w:val="left"/>
      <w:pPr>
        <w:ind w:left="5572" w:hanging="203"/>
      </w:pPr>
      <w:rPr>
        <w:rFonts w:hint="default"/>
        <w:lang w:val="en-US" w:eastAsia="en-US" w:bidi="ar-SA"/>
      </w:rPr>
    </w:lvl>
    <w:lvl w:ilvl="7" w:tplc="5C7EA54A">
      <w:numFmt w:val="bullet"/>
      <w:lvlText w:val="•"/>
      <w:lvlJc w:val="left"/>
      <w:pPr>
        <w:ind w:left="6434" w:hanging="203"/>
      </w:pPr>
      <w:rPr>
        <w:rFonts w:hint="default"/>
        <w:lang w:val="en-US" w:eastAsia="en-US" w:bidi="ar-SA"/>
      </w:rPr>
    </w:lvl>
    <w:lvl w:ilvl="8" w:tplc="963CE556">
      <w:numFmt w:val="bullet"/>
      <w:lvlText w:val="•"/>
      <w:lvlJc w:val="left"/>
      <w:pPr>
        <w:ind w:left="7296" w:hanging="203"/>
      </w:pPr>
      <w:rPr>
        <w:rFonts w:hint="default"/>
        <w:lang w:val="en-US" w:eastAsia="en-US" w:bidi="ar-SA"/>
      </w:rPr>
    </w:lvl>
  </w:abstractNum>
  <w:abstractNum w:abstractNumId="2" w15:restartNumberingAfterBreak="0">
    <w:nsid w:val="55B00EDC"/>
    <w:multiLevelType w:val="multilevel"/>
    <w:tmpl w:val="870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15B98"/>
    <w:multiLevelType w:val="hybridMultilevel"/>
    <w:tmpl w:val="D99CEBE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96"/>
    <w:rsid w:val="00044827"/>
    <w:rsid w:val="00054B7B"/>
    <w:rsid w:val="00070CB3"/>
    <w:rsid w:val="00090EE0"/>
    <w:rsid w:val="000F7A59"/>
    <w:rsid w:val="00101512"/>
    <w:rsid w:val="001172FE"/>
    <w:rsid w:val="0013290E"/>
    <w:rsid w:val="0016069F"/>
    <w:rsid w:val="001B080A"/>
    <w:rsid w:val="001B1B8D"/>
    <w:rsid w:val="001C0136"/>
    <w:rsid w:val="001C303D"/>
    <w:rsid w:val="001D21A7"/>
    <w:rsid w:val="001D24E0"/>
    <w:rsid w:val="001E4B68"/>
    <w:rsid w:val="002771A2"/>
    <w:rsid w:val="00284944"/>
    <w:rsid w:val="00292589"/>
    <w:rsid w:val="0029313C"/>
    <w:rsid w:val="002A0F9C"/>
    <w:rsid w:val="002B3193"/>
    <w:rsid w:val="002B39AE"/>
    <w:rsid w:val="002B7447"/>
    <w:rsid w:val="002C0AE1"/>
    <w:rsid w:val="002C2724"/>
    <w:rsid w:val="002D32FC"/>
    <w:rsid w:val="002E0408"/>
    <w:rsid w:val="002E3D8B"/>
    <w:rsid w:val="00311402"/>
    <w:rsid w:val="003145A2"/>
    <w:rsid w:val="003319A1"/>
    <w:rsid w:val="0033474D"/>
    <w:rsid w:val="0039708F"/>
    <w:rsid w:val="003A7EE7"/>
    <w:rsid w:val="003B0C75"/>
    <w:rsid w:val="003B11B2"/>
    <w:rsid w:val="003D782B"/>
    <w:rsid w:val="003E4954"/>
    <w:rsid w:val="003F31CB"/>
    <w:rsid w:val="004071E7"/>
    <w:rsid w:val="00411858"/>
    <w:rsid w:val="004123CF"/>
    <w:rsid w:val="00414A6E"/>
    <w:rsid w:val="004502B7"/>
    <w:rsid w:val="00454DC8"/>
    <w:rsid w:val="0046609F"/>
    <w:rsid w:val="004754DD"/>
    <w:rsid w:val="00481687"/>
    <w:rsid w:val="004853AD"/>
    <w:rsid w:val="004902E4"/>
    <w:rsid w:val="004B0A76"/>
    <w:rsid w:val="004B46EA"/>
    <w:rsid w:val="004B5D9E"/>
    <w:rsid w:val="004D6730"/>
    <w:rsid w:val="004F2E0A"/>
    <w:rsid w:val="004F56DA"/>
    <w:rsid w:val="004F587B"/>
    <w:rsid w:val="00503B7E"/>
    <w:rsid w:val="00517927"/>
    <w:rsid w:val="0053640C"/>
    <w:rsid w:val="00537806"/>
    <w:rsid w:val="0055599A"/>
    <w:rsid w:val="005569EA"/>
    <w:rsid w:val="00564815"/>
    <w:rsid w:val="005A0E42"/>
    <w:rsid w:val="005A1FE3"/>
    <w:rsid w:val="005A39BE"/>
    <w:rsid w:val="005B277C"/>
    <w:rsid w:val="005B56DE"/>
    <w:rsid w:val="005D2279"/>
    <w:rsid w:val="005F660F"/>
    <w:rsid w:val="00601768"/>
    <w:rsid w:val="00610DA5"/>
    <w:rsid w:val="00641347"/>
    <w:rsid w:val="0065394A"/>
    <w:rsid w:val="00666B04"/>
    <w:rsid w:val="00674A96"/>
    <w:rsid w:val="006768D9"/>
    <w:rsid w:val="006A28CB"/>
    <w:rsid w:val="006A41BF"/>
    <w:rsid w:val="006D684B"/>
    <w:rsid w:val="006D6E20"/>
    <w:rsid w:val="007125F6"/>
    <w:rsid w:val="00721A92"/>
    <w:rsid w:val="00746183"/>
    <w:rsid w:val="0075747D"/>
    <w:rsid w:val="007621B0"/>
    <w:rsid w:val="00771C3F"/>
    <w:rsid w:val="00772013"/>
    <w:rsid w:val="00784DC6"/>
    <w:rsid w:val="0079096E"/>
    <w:rsid w:val="00790D19"/>
    <w:rsid w:val="007E6DA1"/>
    <w:rsid w:val="007F0D85"/>
    <w:rsid w:val="007F24EE"/>
    <w:rsid w:val="00803C22"/>
    <w:rsid w:val="00821591"/>
    <w:rsid w:val="008325D0"/>
    <w:rsid w:val="0085000E"/>
    <w:rsid w:val="00853B0C"/>
    <w:rsid w:val="008604A1"/>
    <w:rsid w:val="00895BC1"/>
    <w:rsid w:val="008A606C"/>
    <w:rsid w:val="008C13D7"/>
    <w:rsid w:val="008C3E0D"/>
    <w:rsid w:val="008D02F0"/>
    <w:rsid w:val="009002B0"/>
    <w:rsid w:val="00914A76"/>
    <w:rsid w:val="00915E0C"/>
    <w:rsid w:val="0092341B"/>
    <w:rsid w:val="0093630C"/>
    <w:rsid w:val="0094018B"/>
    <w:rsid w:val="009412AE"/>
    <w:rsid w:val="00944855"/>
    <w:rsid w:val="00954CC6"/>
    <w:rsid w:val="009701F1"/>
    <w:rsid w:val="00974C3D"/>
    <w:rsid w:val="009765F4"/>
    <w:rsid w:val="009A7567"/>
    <w:rsid w:val="009C0FBF"/>
    <w:rsid w:val="009C5927"/>
    <w:rsid w:val="009D2065"/>
    <w:rsid w:val="009E0739"/>
    <w:rsid w:val="009E1EED"/>
    <w:rsid w:val="00A13DBE"/>
    <w:rsid w:val="00A274FA"/>
    <w:rsid w:val="00A46D21"/>
    <w:rsid w:val="00A57E22"/>
    <w:rsid w:val="00A618C2"/>
    <w:rsid w:val="00A81954"/>
    <w:rsid w:val="00A93706"/>
    <w:rsid w:val="00AA5859"/>
    <w:rsid w:val="00AB0728"/>
    <w:rsid w:val="00AD344A"/>
    <w:rsid w:val="00AE05A0"/>
    <w:rsid w:val="00AF57E8"/>
    <w:rsid w:val="00AF5FB5"/>
    <w:rsid w:val="00B160A6"/>
    <w:rsid w:val="00B31DDE"/>
    <w:rsid w:val="00B33B13"/>
    <w:rsid w:val="00B34541"/>
    <w:rsid w:val="00B37F0B"/>
    <w:rsid w:val="00B43FC3"/>
    <w:rsid w:val="00B67C69"/>
    <w:rsid w:val="00B71338"/>
    <w:rsid w:val="00B71393"/>
    <w:rsid w:val="00B94346"/>
    <w:rsid w:val="00BA53DE"/>
    <w:rsid w:val="00BD556D"/>
    <w:rsid w:val="00BF593E"/>
    <w:rsid w:val="00C205F2"/>
    <w:rsid w:val="00C333C3"/>
    <w:rsid w:val="00C51D34"/>
    <w:rsid w:val="00C5346A"/>
    <w:rsid w:val="00C60F8D"/>
    <w:rsid w:val="00CB0AC1"/>
    <w:rsid w:val="00CB6AFB"/>
    <w:rsid w:val="00CB7AF7"/>
    <w:rsid w:val="00CF5677"/>
    <w:rsid w:val="00D12C36"/>
    <w:rsid w:val="00D16239"/>
    <w:rsid w:val="00D24D6E"/>
    <w:rsid w:val="00D26271"/>
    <w:rsid w:val="00D558B9"/>
    <w:rsid w:val="00D646EC"/>
    <w:rsid w:val="00D87C81"/>
    <w:rsid w:val="00D907CA"/>
    <w:rsid w:val="00DA1FBC"/>
    <w:rsid w:val="00DB5720"/>
    <w:rsid w:val="00DD0E36"/>
    <w:rsid w:val="00DD378A"/>
    <w:rsid w:val="00DE61F1"/>
    <w:rsid w:val="00E2375E"/>
    <w:rsid w:val="00E36ED9"/>
    <w:rsid w:val="00E47AC5"/>
    <w:rsid w:val="00E56488"/>
    <w:rsid w:val="00E83ADE"/>
    <w:rsid w:val="00E863CA"/>
    <w:rsid w:val="00EA31AB"/>
    <w:rsid w:val="00EB3563"/>
    <w:rsid w:val="00EB49A7"/>
    <w:rsid w:val="00EB75E9"/>
    <w:rsid w:val="00EE5468"/>
    <w:rsid w:val="00EF205D"/>
    <w:rsid w:val="00EF7708"/>
    <w:rsid w:val="00F348F5"/>
    <w:rsid w:val="00F35DEC"/>
    <w:rsid w:val="00F369EA"/>
    <w:rsid w:val="00F50BAA"/>
    <w:rsid w:val="00F52956"/>
    <w:rsid w:val="00F659BB"/>
    <w:rsid w:val="00F76D18"/>
    <w:rsid w:val="00F77882"/>
    <w:rsid w:val="00FA5E95"/>
    <w:rsid w:val="00FC2C5A"/>
    <w:rsid w:val="00FC5E55"/>
    <w:rsid w:val="00FE63B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10EBD"/>
  <w15:chartTrackingRefBased/>
  <w15:docId w15:val="{D1162839-A69D-4F3A-A96D-31723B15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1B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333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E040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2E040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D32FC"/>
    <w:rPr>
      <w:rFonts w:ascii="Arial??????" w:hAnsi="Arial??????" w:hint="default"/>
      <w:b w:val="0"/>
      <w:bCs w:val="0"/>
      <w:i/>
      <w:iCs/>
      <w:color w:val="000000"/>
      <w:sz w:val="24"/>
      <w:szCs w:val="24"/>
    </w:rPr>
  </w:style>
  <w:style w:type="character" w:customStyle="1" w:styleId="l11">
    <w:name w:val="l11"/>
    <w:basedOn w:val="DefaultParagraphFont"/>
    <w:rsid w:val="0094018B"/>
  </w:style>
  <w:style w:type="paragraph" w:styleId="ListParagraph">
    <w:name w:val="List Paragraph"/>
    <w:basedOn w:val="Normal"/>
    <w:uiPriority w:val="34"/>
    <w:qFormat/>
    <w:rsid w:val="0094018B"/>
    <w:pPr>
      <w:widowControl w:val="0"/>
      <w:autoSpaceDE w:val="0"/>
      <w:autoSpaceDN w:val="0"/>
      <w:ind w:left="697" w:hanging="301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333C3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C303D"/>
    <w:pPr>
      <w:spacing w:before="100" w:beforeAutospacing="1" w:after="100" w:afterAutospacing="1"/>
    </w:pPr>
  </w:style>
  <w:style w:type="character" w:customStyle="1" w:styleId="toggle-control-label">
    <w:name w:val="toggle-control-label"/>
    <w:basedOn w:val="DefaultParagraphFont"/>
    <w:rsid w:val="001C3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78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QB_Template_M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QB_Template_MC.dotx</Template>
  <TotalTime>4047</TotalTime>
  <Pages>9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Admin</dc:creator>
  <cp:keywords/>
  <cp:lastModifiedBy>HP</cp:lastModifiedBy>
  <cp:revision>56</cp:revision>
  <dcterms:created xsi:type="dcterms:W3CDTF">2023-03-06T08:18:00Z</dcterms:created>
  <dcterms:modified xsi:type="dcterms:W3CDTF">2023-03-24T04:06:00Z</dcterms:modified>
</cp:coreProperties>
</file>