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B1A14" w14:textId="33BB2332" w:rsidR="004902E4" w:rsidRPr="00AA5859" w:rsidRDefault="004902E4">
      <w:pPr>
        <w:rPr>
          <w:sz w:val="26"/>
          <w:szCs w:val="26"/>
        </w:rPr>
      </w:pPr>
      <w:r w:rsidRPr="00AA5859">
        <w:rPr>
          <w:sz w:val="26"/>
          <w:szCs w:val="26"/>
        </w:rPr>
        <w:t xml:space="preserve">Subject: </w:t>
      </w:r>
      <w:r w:rsidR="00641347">
        <w:rPr>
          <w:b/>
          <w:sz w:val="26"/>
          <w:szCs w:val="26"/>
        </w:rPr>
        <w:t>DBI202- Database System</w:t>
      </w:r>
    </w:p>
    <w:p w14:paraId="65F4305A" w14:textId="77777777" w:rsidR="004902E4" w:rsidRPr="00AA5859" w:rsidRDefault="004902E4">
      <w:pPr>
        <w:rPr>
          <w:sz w:val="26"/>
          <w:szCs w:val="26"/>
        </w:rPr>
      </w:pPr>
      <w:r w:rsidRPr="00AA5859">
        <w:rPr>
          <w:sz w:val="26"/>
          <w:szCs w:val="26"/>
        </w:rPr>
        <w:t xml:space="preserve">Number of question: </w:t>
      </w:r>
      <w:r w:rsidR="00A93706" w:rsidRPr="00AA5859">
        <w:rPr>
          <w:sz w:val="26"/>
          <w:szCs w:val="26"/>
        </w:rPr>
        <w:t>2</w:t>
      </w:r>
      <w:r w:rsidR="00B94346" w:rsidRPr="00AA5859">
        <w:rPr>
          <w:sz w:val="26"/>
          <w:szCs w:val="26"/>
        </w:rPr>
        <w:t>0</w:t>
      </w:r>
    </w:p>
    <w:p w14:paraId="63EFEAA6" w14:textId="77777777" w:rsidR="001E4B68" w:rsidRPr="00AA5859" w:rsidRDefault="001E4B68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RPr="00853B0C" w14:paraId="61912602" w14:textId="77777777" w:rsidTr="002B39AE">
        <w:tc>
          <w:tcPr>
            <w:tcW w:w="2077" w:type="dxa"/>
          </w:tcPr>
          <w:p w14:paraId="0609C91C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QN=1</w:t>
            </w:r>
          </w:p>
        </w:tc>
        <w:tc>
          <w:tcPr>
            <w:tcW w:w="7426" w:type="dxa"/>
          </w:tcPr>
          <w:p w14:paraId="4074F2BD" w14:textId="4A245EE1" w:rsidR="00C51D34" w:rsidRPr="00AA5859" w:rsidRDefault="00284944" w:rsidP="00C51D34">
            <w:pPr>
              <w:rPr>
                <w:sz w:val="26"/>
                <w:szCs w:val="26"/>
              </w:rPr>
            </w:pPr>
            <w:r w:rsidRPr="00284944">
              <w:rPr>
                <w:sz w:val="26"/>
                <w:szCs w:val="26"/>
              </w:rPr>
              <w:t>Which of the following is NOT a component of a DBMS architecture?</w:t>
            </w:r>
          </w:p>
        </w:tc>
      </w:tr>
      <w:tr w:rsidR="00C51D34" w:rsidRPr="00853B0C" w14:paraId="4DCB8613" w14:textId="77777777" w:rsidTr="002B39AE">
        <w:tc>
          <w:tcPr>
            <w:tcW w:w="2077" w:type="dxa"/>
          </w:tcPr>
          <w:p w14:paraId="186C0367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02CB56BF" w14:textId="2FCBE66E" w:rsidR="00C51D34" w:rsidRPr="00AA5859" w:rsidRDefault="00284944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Query compiler</w:t>
            </w:r>
          </w:p>
        </w:tc>
      </w:tr>
      <w:tr w:rsidR="00C51D34" w:rsidRPr="00853B0C" w14:paraId="4F001304" w14:textId="77777777" w:rsidTr="002B39AE">
        <w:tc>
          <w:tcPr>
            <w:tcW w:w="2077" w:type="dxa"/>
          </w:tcPr>
          <w:p w14:paraId="13E35296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12E3FA25" w14:textId="3D424D57" w:rsidR="00C51D34" w:rsidRPr="00AA5859" w:rsidRDefault="00284944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 manager</w:t>
            </w:r>
          </w:p>
        </w:tc>
      </w:tr>
      <w:tr w:rsidR="00C51D34" w:rsidRPr="00853B0C" w14:paraId="406EEDDE" w14:textId="77777777" w:rsidTr="002B39AE">
        <w:tc>
          <w:tcPr>
            <w:tcW w:w="2077" w:type="dxa"/>
          </w:tcPr>
          <w:p w14:paraId="50E6556C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2F67E953" w14:textId="38D59A3B" w:rsidR="00C51D34" w:rsidRPr="00AA5859" w:rsidRDefault="00284944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DDL compiler</w:t>
            </w:r>
          </w:p>
        </w:tc>
      </w:tr>
      <w:tr w:rsidR="00C51D34" w:rsidRPr="00853B0C" w14:paraId="74EFA3AB" w14:textId="77777777" w:rsidTr="002B39AE">
        <w:tc>
          <w:tcPr>
            <w:tcW w:w="2077" w:type="dxa"/>
          </w:tcPr>
          <w:p w14:paraId="7AA839E2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22C183F2" w14:textId="6717A5D1" w:rsidR="00C51D34" w:rsidRPr="00AA5859" w:rsidRDefault="009E1EED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Operating</w:t>
            </w:r>
            <w:r w:rsidR="00284944">
              <w:rPr>
                <w:sz w:val="26"/>
                <w:szCs w:val="26"/>
              </w:rPr>
              <w:t xml:space="preserve"> system</w:t>
            </w:r>
          </w:p>
        </w:tc>
      </w:tr>
      <w:tr w:rsidR="00C51D34" w:rsidRPr="00853B0C" w14:paraId="7B33DCE1" w14:textId="77777777" w:rsidTr="002B39AE">
        <w:tc>
          <w:tcPr>
            <w:tcW w:w="2077" w:type="dxa"/>
          </w:tcPr>
          <w:p w14:paraId="2866BF46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08C4A67E" w14:textId="77777777" w:rsidR="00C51D34" w:rsidRPr="00AA5859" w:rsidRDefault="00C51D34" w:rsidP="00C51D34">
            <w:pPr>
              <w:rPr>
                <w:sz w:val="26"/>
                <w:szCs w:val="26"/>
              </w:rPr>
            </w:pPr>
          </w:p>
        </w:tc>
      </w:tr>
      <w:tr w:rsidR="00C51D34" w:rsidRPr="00853B0C" w14:paraId="7D26EA7B" w14:textId="77777777" w:rsidTr="002B39AE">
        <w:tc>
          <w:tcPr>
            <w:tcW w:w="2077" w:type="dxa"/>
          </w:tcPr>
          <w:p w14:paraId="0FAD8AEB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0FB7117F" w14:textId="77777777" w:rsidR="00C51D34" w:rsidRPr="00AA5859" w:rsidRDefault="00C51D34" w:rsidP="00C51D34">
            <w:pPr>
              <w:rPr>
                <w:sz w:val="26"/>
                <w:szCs w:val="26"/>
              </w:rPr>
            </w:pPr>
          </w:p>
        </w:tc>
      </w:tr>
      <w:tr w:rsidR="00C51D34" w:rsidRPr="00853B0C" w14:paraId="1588239C" w14:textId="77777777" w:rsidTr="002B39AE">
        <w:tc>
          <w:tcPr>
            <w:tcW w:w="2077" w:type="dxa"/>
          </w:tcPr>
          <w:p w14:paraId="58FE7D79" w14:textId="77777777" w:rsidR="00C51D34" w:rsidRPr="00AA5859" w:rsidRDefault="00D558B9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</w:t>
            </w:r>
            <w:r w:rsidR="005B277C" w:rsidRPr="00AA5859">
              <w:rPr>
                <w:sz w:val="26"/>
                <w:szCs w:val="26"/>
              </w:rPr>
              <w:t>:</w:t>
            </w:r>
          </w:p>
        </w:tc>
        <w:tc>
          <w:tcPr>
            <w:tcW w:w="7426" w:type="dxa"/>
          </w:tcPr>
          <w:p w14:paraId="3620707C" w14:textId="29F99DE6" w:rsidR="00C51D34" w:rsidRPr="00AA5859" w:rsidRDefault="00284944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C51D34" w:rsidRPr="00853B0C" w14:paraId="02D7EAD0" w14:textId="77777777" w:rsidTr="002B39AE">
        <w:tc>
          <w:tcPr>
            <w:tcW w:w="2077" w:type="dxa"/>
          </w:tcPr>
          <w:p w14:paraId="22CAD3FE" w14:textId="77777777" w:rsidR="00C51D34" w:rsidRPr="00AA5859" w:rsidRDefault="004754DD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</w:t>
            </w:r>
            <w:r w:rsidR="00C51D34" w:rsidRPr="00AA5859">
              <w:rPr>
                <w:sz w:val="26"/>
                <w:szCs w:val="26"/>
              </w:rPr>
              <w:t>:</w:t>
            </w:r>
          </w:p>
        </w:tc>
        <w:tc>
          <w:tcPr>
            <w:tcW w:w="7426" w:type="dxa"/>
          </w:tcPr>
          <w:p w14:paraId="5A337337" w14:textId="00F18150" w:rsidR="00C51D34" w:rsidRPr="00AA5859" w:rsidRDefault="00AA5859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51D34" w:rsidRPr="00853B0C" w14:paraId="1940DD26" w14:textId="77777777" w:rsidTr="002B39AE">
        <w:tc>
          <w:tcPr>
            <w:tcW w:w="2077" w:type="dxa"/>
          </w:tcPr>
          <w:p w14:paraId="3057DB45" w14:textId="77777777" w:rsidR="00C51D34" w:rsidRPr="00AA5859" w:rsidRDefault="004754DD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</w:t>
            </w:r>
            <w:r w:rsidR="00C51D34" w:rsidRPr="00AA5859">
              <w:rPr>
                <w:sz w:val="26"/>
                <w:szCs w:val="26"/>
              </w:rPr>
              <w:t>:</w:t>
            </w:r>
          </w:p>
        </w:tc>
        <w:tc>
          <w:tcPr>
            <w:tcW w:w="7426" w:type="dxa"/>
          </w:tcPr>
          <w:p w14:paraId="3583B844" w14:textId="4BFA96E7" w:rsidR="00C51D34" w:rsidRPr="00AA5859" w:rsidRDefault="00AA5859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B39AE" w:rsidRPr="00853B0C" w14:paraId="5488B1B7" w14:textId="77777777" w:rsidTr="002B39AE">
        <w:tc>
          <w:tcPr>
            <w:tcW w:w="2077" w:type="dxa"/>
          </w:tcPr>
          <w:p w14:paraId="6870C97A" w14:textId="77777777" w:rsidR="002B39AE" w:rsidRPr="00853B0C" w:rsidRDefault="002B39AE" w:rsidP="006A41BF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49EE42E2" w14:textId="0953215F" w:rsidR="002B39AE" w:rsidRPr="00853B0C" w:rsidRDefault="00AB0728" w:rsidP="006A41BF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LO1</w:t>
            </w:r>
          </w:p>
        </w:tc>
      </w:tr>
      <w:tr w:rsidR="006A41BF" w:rsidRPr="00853B0C" w14:paraId="339B0CB3" w14:textId="77777777" w:rsidTr="002B39AE">
        <w:tc>
          <w:tcPr>
            <w:tcW w:w="2077" w:type="dxa"/>
          </w:tcPr>
          <w:p w14:paraId="1B169C9D" w14:textId="77777777" w:rsidR="006A41BF" w:rsidRPr="00AA5859" w:rsidRDefault="006A41BF" w:rsidP="006A41BF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D82F26D" w14:textId="62546511" w:rsidR="006A41BF" w:rsidRPr="00AA5859" w:rsidRDefault="00284944" w:rsidP="006A41BF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CB6AFB" w:rsidRPr="00AA5859">
              <w:rPr>
                <w:sz w:val="26"/>
                <w:szCs w:val="26"/>
              </w:rPr>
              <w:t>es</w:t>
            </w:r>
          </w:p>
        </w:tc>
      </w:tr>
    </w:tbl>
    <w:p w14:paraId="5E430558" w14:textId="677C08A3" w:rsidR="00C51D34" w:rsidRDefault="00C51D34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BA53DE" w:rsidRPr="00853B0C" w14:paraId="660CFE28" w14:textId="77777777" w:rsidTr="002771A2">
        <w:tc>
          <w:tcPr>
            <w:tcW w:w="2077" w:type="dxa"/>
          </w:tcPr>
          <w:p w14:paraId="16876E0F" w14:textId="1C78D784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A1FE3" w:rsidRPr="00AA5859">
              <w:rPr>
                <w:sz w:val="26"/>
                <w:szCs w:val="26"/>
              </w:rPr>
              <w:t>2</w:t>
            </w:r>
          </w:p>
        </w:tc>
        <w:tc>
          <w:tcPr>
            <w:tcW w:w="7426" w:type="dxa"/>
          </w:tcPr>
          <w:p w14:paraId="6495E8B3" w14:textId="2F223500" w:rsidR="00BA53DE" w:rsidRPr="00AA5859" w:rsidRDefault="00EB3563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Which of the following are </w:t>
            </w:r>
            <w:r w:rsidR="007F0D85" w:rsidRPr="00D26271">
              <w:rPr>
                <w:sz w:val="26"/>
                <w:szCs w:val="26"/>
              </w:rPr>
              <w:t>type</w:t>
            </w:r>
            <w:r>
              <w:rPr>
                <w:sz w:val="26"/>
                <w:szCs w:val="26"/>
              </w:rPr>
              <w:t>s</w:t>
            </w:r>
            <w:r w:rsidR="007F0D85" w:rsidRPr="00D26271">
              <w:rPr>
                <w:sz w:val="26"/>
                <w:szCs w:val="26"/>
              </w:rPr>
              <w:t xml:space="preserve"> of database constraint?</w:t>
            </w:r>
            <w:r>
              <w:rPr>
                <w:sz w:val="26"/>
                <w:szCs w:val="26"/>
              </w:rPr>
              <w:t xml:space="preserve"> Select three.</w:t>
            </w:r>
          </w:p>
        </w:tc>
      </w:tr>
      <w:tr w:rsidR="00BA53DE" w:rsidRPr="00853B0C" w14:paraId="47AC4D14" w14:textId="77777777" w:rsidTr="002771A2">
        <w:tc>
          <w:tcPr>
            <w:tcW w:w="2077" w:type="dxa"/>
          </w:tcPr>
          <w:p w14:paraId="1B7F2A49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7885FF9E" w14:textId="376103DD" w:rsidR="00BA53DE" w:rsidRPr="00AA5859" w:rsidRDefault="00D26271" w:rsidP="002771A2">
            <w:pPr>
              <w:rPr>
                <w:sz w:val="26"/>
                <w:szCs w:val="26"/>
              </w:rPr>
            </w:pPr>
            <w:r w:rsidRPr="00D26271">
              <w:rPr>
                <w:sz w:val="26"/>
                <w:szCs w:val="26"/>
              </w:rPr>
              <w:t xml:space="preserve">Primary key constraint </w:t>
            </w:r>
          </w:p>
        </w:tc>
      </w:tr>
      <w:tr w:rsidR="00BA53DE" w:rsidRPr="00853B0C" w14:paraId="676E6513" w14:textId="77777777" w:rsidTr="002771A2">
        <w:tc>
          <w:tcPr>
            <w:tcW w:w="2077" w:type="dxa"/>
          </w:tcPr>
          <w:p w14:paraId="3815DBB2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399A16ED" w14:textId="13ACC4D9" w:rsidR="00BA53DE" w:rsidRPr="00AA5859" w:rsidRDefault="00D26271" w:rsidP="002771A2">
            <w:pPr>
              <w:rPr>
                <w:sz w:val="26"/>
                <w:szCs w:val="26"/>
              </w:rPr>
            </w:pPr>
            <w:r w:rsidRPr="00D26271">
              <w:rPr>
                <w:sz w:val="26"/>
                <w:szCs w:val="26"/>
              </w:rPr>
              <w:t xml:space="preserve">Unique constraint </w:t>
            </w:r>
          </w:p>
        </w:tc>
      </w:tr>
      <w:tr w:rsidR="00BA53DE" w:rsidRPr="00853B0C" w14:paraId="2C56C007" w14:textId="77777777" w:rsidTr="002771A2">
        <w:tc>
          <w:tcPr>
            <w:tcW w:w="2077" w:type="dxa"/>
          </w:tcPr>
          <w:p w14:paraId="11288816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AF962F9" w14:textId="17F96414" w:rsidR="00BA53DE" w:rsidRPr="00AA5859" w:rsidRDefault="00D26271" w:rsidP="002771A2">
            <w:pPr>
              <w:rPr>
                <w:sz w:val="26"/>
                <w:szCs w:val="26"/>
              </w:rPr>
            </w:pPr>
            <w:r w:rsidRPr="00D26271">
              <w:rPr>
                <w:sz w:val="26"/>
                <w:szCs w:val="26"/>
              </w:rPr>
              <w:t xml:space="preserve">Foreign key constraint </w:t>
            </w:r>
          </w:p>
        </w:tc>
      </w:tr>
      <w:tr w:rsidR="00BA53DE" w:rsidRPr="00853B0C" w14:paraId="1BE09588" w14:textId="77777777" w:rsidTr="002771A2">
        <w:tc>
          <w:tcPr>
            <w:tcW w:w="2077" w:type="dxa"/>
          </w:tcPr>
          <w:p w14:paraId="171190A8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17E734C8" w14:textId="702BF798" w:rsidR="00BA53DE" w:rsidRPr="00AA5859" w:rsidRDefault="00954CC6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Domain</w:t>
            </w:r>
            <w:r w:rsidR="00D26271" w:rsidRPr="00D26271">
              <w:rPr>
                <w:sz w:val="26"/>
                <w:szCs w:val="26"/>
              </w:rPr>
              <w:t xml:space="preserve"> constraint</w:t>
            </w:r>
          </w:p>
        </w:tc>
      </w:tr>
      <w:tr w:rsidR="00BA53DE" w:rsidRPr="00853B0C" w14:paraId="23A72ADE" w14:textId="77777777" w:rsidTr="002771A2">
        <w:tc>
          <w:tcPr>
            <w:tcW w:w="2077" w:type="dxa"/>
          </w:tcPr>
          <w:p w14:paraId="11D530B7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3ABA99B3" w14:textId="77777777" w:rsidR="00BA53DE" w:rsidRPr="00AA5859" w:rsidRDefault="00BA53DE" w:rsidP="002771A2">
            <w:pPr>
              <w:rPr>
                <w:sz w:val="26"/>
                <w:szCs w:val="26"/>
              </w:rPr>
            </w:pPr>
          </w:p>
        </w:tc>
      </w:tr>
      <w:tr w:rsidR="00BA53DE" w:rsidRPr="00853B0C" w14:paraId="715CC6AF" w14:textId="77777777" w:rsidTr="002771A2">
        <w:tc>
          <w:tcPr>
            <w:tcW w:w="2077" w:type="dxa"/>
          </w:tcPr>
          <w:p w14:paraId="5F243B06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0BF92DC0" w14:textId="77777777" w:rsidR="00BA53DE" w:rsidRPr="00AA5859" w:rsidRDefault="00BA53DE" w:rsidP="002771A2">
            <w:pPr>
              <w:rPr>
                <w:sz w:val="26"/>
                <w:szCs w:val="26"/>
              </w:rPr>
            </w:pPr>
          </w:p>
        </w:tc>
      </w:tr>
      <w:tr w:rsidR="00BA53DE" w:rsidRPr="00853B0C" w14:paraId="13206783" w14:textId="77777777" w:rsidTr="002771A2">
        <w:tc>
          <w:tcPr>
            <w:tcW w:w="2077" w:type="dxa"/>
          </w:tcPr>
          <w:p w14:paraId="0F3F20A9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03D4BB41" w14:textId="4117C94A" w:rsidR="00BA53DE" w:rsidRPr="00AA5859" w:rsidRDefault="00D26271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</w:t>
            </w:r>
          </w:p>
        </w:tc>
      </w:tr>
      <w:tr w:rsidR="00BA53DE" w:rsidRPr="00853B0C" w14:paraId="0E591820" w14:textId="77777777" w:rsidTr="002771A2">
        <w:tc>
          <w:tcPr>
            <w:tcW w:w="2077" w:type="dxa"/>
          </w:tcPr>
          <w:p w14:paraId="5D2FB739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0A94ED1D" w14:textId="682B7B9B" w:rsidR="00BA53DE" w:rsidRPr="00AA5859" w:rsidRDefault="00AA5859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3DE" w:rsidRPr="00853B0C" w14:paraId="310869C9" w14:textId="77777777" w:rsidTr="002771A2">
        <w:tc>
          <w:tcPr>
            <w:tcW w:w="2077" w:type="dxa"/>
          </w:tcPr>
          <w:p w14:paraId="0AFF4C02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F13AE08" w14:textId="4CB737E1" w:rsidR="00BA53DE" w:rsidRPr="00AA5859" w:rsidRDefault="00AB0728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3DE" w:rsidRPr="00853B0C" w14:paraId="6D37FAF8" w14:textId="77777777" w:rsidTr="002771A2">
        <w:tc>
          <w:tcPr>
            <w:tcW w:w="2077" w:type="dxa"/>
          </w:tcPr>
          <w:p w14:paraId="2ACF07AE" w14:textId="77777777" w:rsidR="00BA53DE" w:rsidRPr="00853B0C" w:rsidRDefault="00BA53DE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636678DF" w14:textId="72767441" w:rsidR="00BA53DE" w:rsidRPr="00853B0C" w:rsidRDefault="00AB0728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</w:t>
            </w:r>
            <w:r w:rsidR="00D26271">
              <w:rPr>
                <w:sz w:val="26"/>
                <w:szCs w:val="26"/>
              </w:rPr>
              <w:t>2</w:t>
            </w:r>
          </w:p>
        </w:tc>
      </w:tr>
      <w:tr w:rsidR="00BA53DE" w:rsidRPr="00853B0C" w14:paraId="0A52CD60" w14:textId="77777777" w:rsidTr="002771A2">
        <w:tc>
          <w:tcPr>
            <w:tcW w:w="2077" w:type="dxa"/>
          </w:tcPr>
          <w:p w14:paraId="17A3F4E2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07F62E17" w14:textId="24303900" w:rsidR="00BA53DE" w:rsidRPr="00AA5859" w:rsidRDefault="00D26271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BA53DE" w:rsidRPr="00AA5859">
              <w:rPr>
                <w:sz w:val="26"/>
                <w:szCs w:val="26"/>
              </w:rPr>
              <w:t>es</w:t>
            </w:r>
          </w:p>
        </w:tc>
      </w:tr>
    </w:tbl>
    <w:p w14:paraId="4CBACD45" w14:textId="3561B778" w:rsidR="00BA53DE" w:rsidRPr="00AA5859" w:rsidRDefault="00BA53DE" w:rsidP="00C51D34">
      <w:pPr>
        <w:rPr>
          <w:sz w:val="26"/>
          <w:szCs w:val="26"/>
        </w:rPr>
      </w:pPr>
    </w:p>
    <w:p w14:paraId="00C8438D" w14:textId="1DD41A3E" w:rsidR="00BA53DE" w:rsidRPr="00AA5859" w:rsidRDefault="00BA53DE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BA53DE" w:rsidRPr="00853B0C" w14:paraId="5D8C60D7" w14:textId="77777777" w:rsidTr="002771A2">
        <w:tc>
          <w:tcPr>
            <w:tcW w:w="2077" w:type="dxa"/>
          </w:tcPr>
          <w:p w14:paraId="6D28BBA5" w14:textId="43BF0083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A1FE3" w:rsidRPr="00AA5859">
              <w:rPr>
                <w:sz w:val="26"/>
                <w:szCs w:val="26"/>
              </w:rPr>
              <w:t>3</w:t>
            </w:r>
          </w:p>
        </w:tc>
        <w:tc>
          <w:tcPr>
            <w:tcW w:w="7426" w:type="dxa"/>
          </w:tcPr>
          <w:p w14:paraId="4EB3A9F8" w14:textId="3E7CA9A1" w:rsidR="00BA53DE" w:rsidRPr="00AA5859" w:rsidRDefault="009E0739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Which of the following are</w:t>
            </w:r>
            <w:r w:rsidR="00954CC6" w:rsidRPr="00F659BB">
              <w:rPr>
                <w:sz w:val="26"/>
                <w:szCs w:val="26"/>
              </w:rPr>
              <w:t xml:space="preserve"> type</w:t>
            </w:r>
            <w:r>
              <w:rPr>
                <w:sz w:val="26"/>
                <w:szCs w:val="26"/>
              </w:rPr>
              <w:t>s</w:t>
            </w:r>
            <w:r w:rsidR="00954CC6" w:rsidRPr="00F659BB">
              <w:rPr>
                <w:sz w:val="26"/>
                <w:szCs w:val="26"/>
              </w:rPr>
              <w:t xml:space="preserve"> of attribute in a data model?</w:t>
            </w:r>
            <w:r>
              <w:rPr>
                <w:sz w:val="26"/>
                <w:szCs w:val="26"/>
              </w:rPr>
              <w:t xml:space="preserve"> Select three.</w:t>
            </w:r>
          </w:p>
        </w:tc>
      </w:tr>
      <w:tr w:rsidR="00BA53DE" w:rsidRPr="00853B0C" w14:paraId="28B12A72" w14:textId="77777777" w:rsidTr="002771A2">
        <w:tc>
          <w:tcPr>
            <w:tcW w:w="2077" w:type="dxa"/>
          </w:tcPr>
          <w:p w14:paraId="6D6BF876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6227B755" w14:textId="4D5BCB1D" w:rsidR="00BA53DE" w:rsidRPr="00AA5859" w:rsidRDefault="00954CC6" w:rsidP="002771A2">
            <w:pPr>
              <w:rPr>
                <w:sz w:val="26"/>
                <w:szCs w:val="26"/>
              </w:rPr>
            </w:pPr>
            <w:r w:rsidRPr="00F659BB">
              <w:rPr>
                <w:sz w:val="26"/>
                <w:szCs w:val="26"/>
              </w:rPr>
              <w:t>Multivalued attribute</w:t>
            </w:r>
          </w:p>
        </w:tc>
      </w:tr>
      <w:tr w:rsidR="00BA53DE" w:rsidRPr="00853B0C" w14:paraId="7281B71B" w14:textId="77777777" w:rsidTr="002771A2">
        <w:tc>
          <w:tcPr>
            <w:tcW w:w="2077" w:type="dxa"/>
          </w:tcPr>
          <w:p w14:paraId="2FB626D7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79FCCE42" w14:textId="5B9535CD" w:rsidR="00BA53DE" w:rsidRPr="00AA5859" w:rsidRDefault="00954CC6" w:rsidP="002771A2">
            <w:pPr>
              <w:rPr>
                <w:sz w:val="26"/>
                <w:szCs w:val="26"/>
              </w:rPr>
            </w:pPr>
            <w:r w:rsidRPr="00F659BB">
              <w:rPr>
                <w:sz w:val="26"/>
                <w:szCs w:val="26"/>
              </w:rPr>
              <w:t>Derived attribute</w:t>
            </w:r>
          </w:p>
        </w:tc>
      </w:tr>
      <w:tr w:rsidR="00BA53DE" w:rsidRPr="00853B0C" w14:paraId="5D6AA9E9" w14:textId="77777777" w:rsidTr="002771A2">
        <w:tc>
          <w:tcPr>
            <w:tcW w:w="2077" w:type="dxa"/>
          </w:tcPr>
          <w:p w14:paraId="755A6DD5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29347B4B" w14:textId="4F3F7C93" w:rsidR="00BA53DE" w:rsidRPr="00AA5859" w:rsidRDefault="00954CC6" w:rsidP="002771A2">
            <w:pPr>
              <w:rPr>
                <w:sz w:val="26"/>
                <w:szCs w:val="26"/>
              </w:rPr>
            </w:pPr>
            <w:r w:rsidRPr="00F659BB">
              <w:rPr>
                <w:sz w:val="26"/>
                <w:szCs w:val="26"/>
              </w:rPr>
              <w:t>Composite attribute</w:t>
            </w:r>
          </w:p>
        </w:tc>
      </w:tr>
      <w:tr w:rsidR="00BA53DE" w:rsidRPr="00853B0C" w14:paraId="08107DCB" w14:textId="77777777" w:rsidTr="002771A2">
        <w:tc>
          <w:tcPr>
            <w:tcW w:w="2077" w:type="dxa"/>
          </w:tcPr>
          <w:p w14:paraId="60053C4A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43E6CB42" w14:textId="5CABA20E" w:rsidR="00BA53DE" w:rsidRPr="00AA5859" w:rsidRDefault="00F659BB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Black</w:t>
            </w:r>
            <w:r w:rsidR="00954CC6" w:rsidRPr="00F659BB">
              <w:rPr>
                <w:sz w:val="26"/>
                <w:szCs w:val="26"/>
              </w:rPr>
              <w:t xml:space="preserve"> attribute</w:t>
            </w:r>
          </w:p>
        </w:tc>
      </w:tr>
      <w:tr w:rsidR="00BA53DE" w:rsidRPr="00853B0C" w14:paraId="37260678" w14:textId="77777777" w:rsidTr="002771A2">
        <w:tc>
          <w:tcPr>
            <w:tcW w:w="2077" w:type="dxa"/>
          </w:tcPr>
          <w:p w14:paraId="7BB68DEA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256F3A8D" w14:textId="77777777" w:rsidR="00BA53DE" w:rsidRPr="00AA5859" w:rsidRDefault="00BA53DE" w:rsidP="002771A2">
            <w:pPr>
              <w:rPr>
                <w:sz w:val="26"/>
                <w:szCs w:val="26"/>
              </w:rPr>
            </w:pPr>
          </w:p>
        </w:tc>
      </w:tr>
      <w:tr w:rsidR="00BA53DE" w:rsidRPr="00853B0C" w14:paraId="06146B13" w14:textId="77777777" w:rsidTr="002771A2">
        <w:tc>
          <w:tcPr>
            <w:tcW w:w="2077" w:type="dxa"/>
          </w:tcPr>
          <w:p w14:paraId="48D2FBDD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6115380E" w14:textId="77777777" w:rsidR="00BA53DE" w:rsidRPr="00AA5859" w:rsidRDefault="00BA53DE" w:rsidP="002771A2">
            <w:pPr>
              <w:rPr>
                <w:sz w:val="26"/>
                <w:szCs w:val="26"/>
              </w:rPr>
            </w:pPr>
          </w:p>
        </w:tc>
      </w:tr>
      <w:tr w:rsidR="00BA53DE" w:rsidRPr="00853B0C" w14:paraId="33554138" w14:textId="77777777" w:rsidTr="002771A2">
        <w:tc>
          <w:tcPr>
            <w:tcW w:w="2077" w:type="dxa"/>
          </w:tcPr>
          <w:p w14:paraId="585C604A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6AE6CD0C" w14:textId="4EE11B58" w:rsidR="00BA53DE" w:rsidRPr="00AA5859" w:rsidRDefault="00F659BB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</w:t>
            </w:r>
          </w:p>
        </w:tc>
      </w:tr>
      <w:tr w:rsidR="00BA53DE" w:rsidRPr="00853B0C" w14:paraId="39DC558B" w14:textId="77777777" w:rsidTr="002771A2">
        <w:tc>
          <w:tcPr>
            <w:tcW w:w="2077" w:type="dxa"/>
          </w:tcPr>
          <w:p w14:paraId="68B3BE8F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52A25D26" w14:textId="62A88A4F" w:rsidR="00BA53DE" w:rsidRPr="00AA5859" w:rsidRDefault="00F659BB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BA53DE" w:rsidRPr="00853B0C" w14:paraId="412E8D42" w14:textId="77777777" w:rsidTr="002771A2">
        <w:tc>
          <w:tcPr>
            <w:tcW w:w="2077" w:type="dxa"/>
          </w:tcPr>
          <w:p w14:paraId="54CA8E0F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UNIT:</w:t>
            </w:r>
          </w:p>
        </w:tc>
        <w:tc>
          <w:tcPr>
            <w:tcW w:w="7426" w:type="dxa"/>
          </w:tcPr>
          <w:p w14:paraId="79B8CA1C" w14:textId="7C5DDC9C" w:rsidR="00BA53DE" w:rsidRPr="00AA5859" w:rsidRDefault="00AA5859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3DE" w:rsidRPr="00853B0C" w14:paraId="11CF5E37" w14:textId="77777777" w:rsidTr="002771A2">
        <w:tc>
          <w:tcPr>
            <w:tcW w:w="2077" w:type="dxa"/>
          </w:tcPr>
          <w:p w14:paraId="31EDE4D5" w14:textId="77777777" w:rsidR="00BA53DE" w:rsidRPr="00853B0C" w:rsidRDefault="00BA53DE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E70A0A4" w14:textId="62AC703C" w:rsidR="00BA53DE" w:rsidRPr="00853B0C" w:rsidRDefault="00BA53DE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</w:t>
            </w:r>
            <w:r w:rsidR="00AB0728" w:rsidRPr="00853B0C">
              <w:rPr>
                <w:sz w:val="26"/>
                <w:szCs w:val="26"/>
              </w:rPr>
              <w:t>2</w:t>
            </w:r>
            <w:r w:rsidR="00070CB3">
              <w:rPr>
                <w:sz w:val="26"/>
                <w:szCs w:val="26"/>
              </w:rPr>
              <w:t>4</w:t>
            </w:r>
          </w:p>
        </w:tc>
      </w:tr>
      <w:tr w:rsidR="00BA53DE" w:rsidRPr="00853B0C" w14:paraId="4B1A36F2" w14:textId="77777777" w:rsidTr="002771A2">
        <w:tc>
          <w:tcPr>
            <w:tcW w:w="2077" w:type="dxa"/>
          </w:tcPr>
          <w:p w14:paraId="5B5E2504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5BEFDC5" w14:textId="0B53E463" w:rsidR="00BA53DE" w:rsidRPr="00AA5859" w:rsidRDefault="00070CB3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BA53DE" w:rsidRPr="00AA5859">
              <w:rPr>
                <w:sz w:val="26"/>
                <w:szCs w:val="26"/>
              </w:rPr>
              <w:t>es</w:t>
            </w:r>
          </w:p>
        </w:tc>
      </w:tr>
    </w:tbl>
    <w:p w14:paraId="6CFF81D5" w14:textId="47BACD96" w:rsidR="00BA53DE" w:rsidRPr="00AA5859" w:rsidRDefault="00BA53DE" w:rsidP="00C51D34">
      <w:pPr>
        <w:rPr>
          <w:sz w:val="26"/>
          <w:szCs w:val="26"/>
        </w:rPr>
      </w:pPr>
    </w:p>
    <w:p w14:paraId="17432B0A" w14:textId="06D6EA04" w:rsidR="00BA53DE" w:rsidRPr="00AA5859" w:rsidRDefault="00BA53DE" w:rsidP="00C51D34">
      <w:pPr>
        <w:rPr>
          <w:sz w:val="26"/>
          <w:szCs w:val="26"/>
        </w:rPr>
      </w:pPr>
    </w:p>
    <w:p w14:paraId="7DDC4496" w14:textId="77777777" w:rsidR="00BA53DE" w:rsidRPr="00AA5859" w:rsidRDefault="00BA53DE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EE5468" w:rsidRPr="00853B0C" w14:paraId="4219FEAA" w14:textId="77777777" w:rsidTr="00EE5468">
        <w:tc>
          <w:tcPr>
            <w:tcW w:w="2077" w:type="dxa"/>
          </w:tcPr>
          <w:p w14:paraId="4C30E466" w14:textId="7AB30D2F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A1FE3" w:rsidRPr="00AA5859">
              <w:rPr>
                <w:sz w:val="26"/>
                <w:szCs w:val="26"/>
              </w:rPr>
              <w:t>4</w:t>
            </w:r>
          </w:p>
        </w:tc>
        <w:tc>
          <w:tcPr>
            <w:tcW w:w="7426" w:type="dxa"/>
          </w:tcPr>
          <w:p w14:paraId="760BE9EC" w14:textId="7E864ED4" w:rsidR="005569EA" w:rsidRPr="008325D0" w:rsidRDefault="00070CB3" w:rsidP="00853B0C">
            <w:pPr>
              <w:rPr>
                <w:sz w:val="26"/>
                <w:szCs w:val="26"/>
              </w:rPr>
            </w:pPr>
            <w:r w:rsidRPr="008325D0">
              <w:rPr>
                <w:sz w:val="26"/>
                <w:szCs w:val="26"/>
              </w:rPr>
              <w:t>What is a Cartesian product operation in Algebraic Query Language?</w:t>
            </w:r>
          </w:p>
        </w:tc>
      </w:tr>
      <w:tr w:rsidR="008C3E0D" w:rsidRPr="00853B0C" w14:paraId="3F59C2A9" w14:textId="77777777" w:rsidTr="00EE5468">
        <w:tc>
          <w:tcPr>
            <w:tcW w:w="2077" w:type="dxa"/>
          </w:tcPr>
          <w:p w14:paraId="7A4BAA61" w14:textId="77777777" w:rsidR="008C3E0D" w:rsidRPr="00AA5859" w:rsidRDefault="008C3E0D" w:rsidP="008C3E0D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43D43749" w14:textId="11624A33" w:rsidR="008C3E0D" w:rsidRPr="008325D0" w:rsidRDefault="00DD378A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Comparing</w:t>
            </w:r>
            <w:r w:rsidR="00771C3F" w:rsidRPr="008325D0">
              <w:rPr>
                <w:sz w:val="26"/>
                <w:szCs w:val="26"/>
              </w:rPr>
              <w:t xml:space="preserve"> two or more tables </w:t>
            </w:r>
          </w:p>
        </w:tc>
      </w:tr>
      <w:tr w:rsidR="008C3E0D" w:rsidRPr="00853B0C" w14:paraId="3936AF2C" w14:textId="77777777" w:rsidTr="00EE5468">
        <w:tc>
          <w:tcPr>
            <w:tcW w:w="2077" w:type="dxa"/>
          </w:tcPr>
          <w:p w14:paraId="718DB0BF" w14:textId="77777777" w:rsidR="008C3E0D" w:rsidRPr="00AA5859" w:rsidRDefault="008C3E0D" w:rsidP="008C3E0D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63C28A0B" w14:textId="3D72BD5F" w:rsidR="008C3E0D" w:rsidRPr="008325D0" w:rsidRDefault="00DD378A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Removing</w:t>
            </w:r>
            <w:r w:rsidR="00771C3F" w:rsidRPr="008325D0">
              <w:rPr>
                <w:sz w:val="26"/>
                <w:szCs w:val="26"/>
              </w:rPr>
              <w:t xml:space="preserve"> duplicate tuples from a relation </w:t>
            </w:r>
          </w:p>
        </w:tc>
      </w:tr>
      <w:tr w:rsidR="008C3E0D" w:rsidRPr="00853B0C" w14:paraId="591F58E0" w14:textId="77777777" w:rsidTr="00EE5468">
        <w:tc>
          <w:tcPr>
            <w:tcW w:w="2077" w:type="dxa"/>
          </w:tcPr>
          <w:p w14:paraId="01EB0966" w14:textId="77777777" w:rsidR="008C3E0D" w:rsidRPr="00AA5859" w:rsidRDefault="008C3E0D" w:rsidP="008C3E0D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30D43C70" w14:textId="4E0A3F13" w:rsidR="008C3E0D" w:rsidRPr="008325D0" w:rsidRDefault="00DD378A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Filtering</w:t>
            </w:r>
            <w:r w:rsidR="00771C3F" w:rsidRPr="008325D0">
              <w:rPr>
                <w:sz w:val="26"/>
                <w:szCs w:val="26"/>
              </w:rPr>
              <w:t xml:space="preserve"> rows from a relation based on a condition </w:t>
            </w:r>
          </w:p>
        </w:tc>
      </w:tr>
      <w:tr w:rsidR="008C3E0D" w:rsidRPr="00853B0C" w14:paraId="14B34E13" w14:textId="77777777" w:rsidTr="00EE5468">
        <w:tc>
          <w:tcPr>
            <w:tcW w:w="2077" w:type="dxa"/>
          </w:tcPr>
          <w:p w14:paraId="22A15F18" w14:textId="77777777" w:rsidR="008C3E0D" w:rsidRPr="00AA5859" w:rsidRDefault="008C3E0D" w:rsidP="008C3E0D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23C9EDC4" w14:textId="50EBF1F3" w:rsidR="008C3E0D" w:rsidRPr="008325D0" w:rsidRDefault="00DD378A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Multiplying</w:t>
            </w:r>
            <w:r w:rsidR="00771C3F" w:rsidRPr="008325D0">
              <w:rPr>
                <w:sz w:val="26"/>
                <w:szCs w:val="26"/>
              </w:rPr>
              <w:t xml:space="preserve"> two relations together</w:t>
            </w:r>
          </w:p>
        </w:tc>
      </w:tr>
      <w:tr w:rsidR="00EE5468" w:rsidRPr="00853B0C" w14:paraId="4A0AD311" w14:textId="77777777" w:rsidTr="00EE5468">
        <w:tc>
          <w:tcPr>
            <w:tcW w:w="2077" w:type="dxa"/>
          </w:tcPr>
          <w:p w14:paraId="3DC6E886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12D32A4F" w14:textId="77777777" w:rsidR="00EE5468" w:rsidRPr="00AA5859" w:rsidRDefault="00EE5468" w:rsidP="00EE5468">
            <w:pPr>
              <w:rPr>
                <w:sz w:val="26"/>
                <w:szCs w:val="26"/>
              </w:rPr>
            </w:pPr>
          </w:p>
        </w:tc>
      </w:tr>
      <w:tr w:rsidR="00EE5468" w:rsidRPr="00853B0C" w14:paraId="4C6A3322" w14:textId="77777777" w:rsidTr="00EE5468">
        <w:tc>
          <w:tcPr>
            <w:tcW w:w="2077" w:type="dxa"/>
          </w:tcPr>
          <w:p w14:paraId="1C502020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48ED2326" w14:textId="77777777" w:rsidR="00EE5468" w:rsidRPr="00AA5859" w:rsidRDefault="00EE5468" w:rsidP="00EE5468">
            <w:pPr>
              <w:rPr>
                <w:sz w:val="26"/>
                <w:szCs w:val="26"/>
              </w:rPr>
            </w:pPr>
          </w:p>
        </w:tc>
      </w:tr>
      <w:tr w:rsidR="00EE5468" w:rsidRPr="00853B0C" w14:paraId="579B96D9" w14:textId="77777777" w:rsidTr="00EE5468">
        <w:tc>
          <w:tcPr>
            <w:tcW w:w="2077" w:type="dxa"/>
          </w:tcPr>
          <w:p w14:paraId="21388063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0FA21210" w14:textId="4E14FA78" w:rsidR="00EE5468" w:rsidRPr="00AA5859" w:rsidRDefault="00771C3F" w:rsidP="00EE54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EE5468" w:rsidRPr="00853B0C" w14:paraId="0E4B3A64" w14:textId="77777777" w:rsidTr="00EE5468">
        <w:tc>
          <w:tcPr>
            <w:tcW w:w="2077" w:type="dxa"/>
          </w:tcPr>
          <w:p w14:paraId="06F6F507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4B22BA20" w14:textId="263E7CF9" w:rsidR="00EE5468" w:rsidRPr="00AA5859" w:rsidRDefault="00AA5859" w:rsidP="00EE54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5468" w:rsidRPr="00853B0C" w14:paraId="2CAF80D5" w14:textId="77777777" w:rsidTr="00EE5468">
        <w:tc>
          <w:tcPr>
            <w:tcW w:w="2077" w:type="dxa"/>
          </w:tcPr>
          <w:p w14:paraId="770BBCDB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1859160C" w14:textId="464D3506" w:rsidR="00EE5468" w:rsidRPr="00AA5859" w:rsidRDefault="00AA5859" w:rsidP="00EE54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BF593E" w:rsidRPr="00853B0C" w14:paraId="133868E5" w14:textId="77777777" w:rsidTr="00B43FC3">
        <w:tc>
          <w:tcPr>
            <w:tcW w:w="2077" w:type="dxa"/>
          </w:tcPr>
          <w:p w14:paraId="63EE473D" w14:textId="77777777" w:rsidR="00BF593E" w:rsidRPr="00853B0C" w:rsidRDefault="00BF593E" w:rsidP="00B43FC3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472FE386" w14:textId="1E16BCC4" w:rsidR="00BF593E" w:rsidRPr="00853B0C" w:rsidRDefault="00BF593E" w:rsidP="00B43FC3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</w:t>
            </w:r>
            <w:r w:rsidR="008C3E0D" w:rsidRPr="00853B0C">
              <w:rPr>
                <w:sz w:val="26"/>
                <w:szCs w:val="26"/>
              </w:rPr>
              <w:t>5</w:t>
            </w:r>
          </w:p>
        </w:tc>
      </w:tr>
      <w:tr w:rsidR="00EE5468" w:rsidRPr="00853B0C" w14:paraId="42A03879" w14:textId="77777777" w:rsidTr="00EE5468">
        <w:tc>
          <w:tcPr>
            <w:tcW w:w="2077" w:type="dxa"/>
          </w:tcPr>
          <w:p w14:paraId="761CCB2A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9AB1061" w14:textId="050C63FC" w:rsidR="00EE5468" w:rsidRPr="00AA5859" w:rsidRDefault="005569EA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EE5468" w:rsidRPr="00AA5859">
              <w:rPr>
                <w:sz w:val="26"/>
                <w:szCs w:val="26"/>
              </w:rPr>
              <w:t>es</w:t>
            </w:r>
            <w:r w:rsidRPr="00AA5859">
              <w:rPr>
                <w:sz w:val="26"/>
                <w:szCs w:val="26"/>
              </w:rPr>
              <w:t xml:space="preserve"> </w:t>
            </w:r>
          </w:p>
        </w:tc>
      </w:tr>
    </w:tbl>
    <w:p w14:paraId="17A34EA1" w14:textId="394AF6C3" w:rsidR="00EE5468" w:rsidRPr="00AA5859" w:rsidRDefault="00EE5468" w:rsidP="00C51D34">
      <w:pPr>
        <w:rPr>
          <w:sz w:val="26"/>
          <w:szCs w:val="26"/>
        </w:rPr>
      </w:pPr>
    </w:p>
    <w:p w14:paraId="0BE95EA0" w14:textId="12DFD40E" w:rsidR="002D32FC" w:rsidRPr="00AA5859" w:rsidRDefault="002D32FC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2D32FC" w:rsidRPr="00853B0C" w14:paraId="691A5336" w14:textId="77777777" w:rsidTr="002771A2">
        <w:tc>
          <w:tcPr>
            <w:tcW w:w="2077" w:type="dxa"/>
          </w:tcPr>
          <w:p w14:paraId="6F3811A3" w14:textId="23AE7ADF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A1FE3" w:rsidRPr="00AA5859">
              <w:rPr>
                <w:sz w:val="26"/>
                <w:szCs w:val="26"/>
              </w:rPr>
              <w:t>5</w:t>
            </w:r>
          </w:p>
        </w:tc>
        <w:tc>
          <w:tcPr>
            <w:tcW w:w="7426" w:type="dxa"/>
          </w:tcPr>
          <w:p w14:paraId="7642DF81" w14:textId="7C79E048" w:rsidR="008C3E0D" w:rsidRPr="00853B0C" w:rsidRDefault="00F77882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Suppose we have</w:t>
            </w:r>
            <w:r w:rsidR="008C3E0D" w:rsidRPr="00853B0C">
              <w:rPr>
                <w:sz w:val="26"/>
                <w:szCs w:val="26"/>
              </w:rPr>
              <w:t xml:space="preserve"> t</w:t>
            </w:r>
            <w:r w:rsidR="002C2724">
              <w:rPr>
                <w:sz w:val="26"/>
                <w:szCs w:val="26"/>
              </w:rPr>
              <w:t xml:space="preserve">hree </w:t>
            </w:r>
            <w:r w:rsidR="008C3E0D" w:rsidRPr="00853B0C">
              <w:rPr>
                <w:sz w:val="26"/>
                <w:szCs w:val="26"/>
              </w:rPr>
              <w:t>relations R</w:t>
            </w:r>
            <w:r w:rsidR="0046609F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="0046609F">
              <w:rPr>
                <w:sz w:val="26"/>
                <w:szCs w:val="26"/>
              </w:rPr>
              <w:t>S</w:t>
            </w:r>
            <w:r w:rsidR="008C3E0D" w:rsidRPr="00853B0C">
              <w:rPr>
                <w:sz w:val="26"/>
                <w:szCs w:val="26"/>
              </w:rPr>
              <w:t xml:space="preserve"> and </w:t>
            </w:r>
            <w:r w:rsidR="0046609F">
              <w:rPr>
                <w:sz w:val="26"/>
                <w:szCs w:val="26"/>
              </w:rPr>
              <w:t>T</w:t>
            </w:r>
            <w:r w:rsidR="008C3E0D" w:rsidRPr="00853B0C">
              <w:rPr>
                <w:sz w:val="26"/>
                <w:szCs w:val="26"/>
              </w:rPr>
              <w:t>,</w:t>
            </w:r>
          </w:p>
          <w:p w14:paraId="5B1B163F" w14:textId="77777777" w:rsidR="0046609F" w:rsidRDefault="0046609F" w:rsidP="008C3E0D">
            <w:pPr>
              <w:rPr>
                <w:noProof/>
              </w:rPr>
            </w:pPr>
          </w:p>
          <w:p w14:paraId="22D71741" w14:textId="39314D39" w:rsidR="008C3E0D" w:rsidRDefault="0046609F" w:rsidP="008C3E0D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3FFEC8C" wp14:editId="4D3C5033">
                  <wp:extent cx="3479800" cy="252095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604" b="15532"/>
                          <a:stretch/>
                        </pic:blipFill>
                        <pic:spPr bwMode="auto">
                          <a:xfrm>
                            <a:off x="0" y="0"/>
                            <a:ext cx="3479800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6C517C" w14:textId="5D7ECA5A" w:rsidR="0046609F" w:rsidRDefault="0046609F" w:rsidP="008C3E0D">
            <w:pPr>
              <w:rPr>
                <w:sz w:val="26"/>
                <w:szCs w:val="26"/>
              </w:rPr>
            </w:pPr>
          </w:p>
          <w:p w14:paraId="79F9A3E9" w14:textId="1EDD5E77" w:rsidR="0046609F" w:rsidRDefault="0046609F" w:rsidP="0046609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46609F">
              <w:rPr>
                <w:sz w:val="26"/>
                <w:szCs w:val="26"/>
              </w:rPr>
              <w:t>How many rows are there in the re</w:t>
            </w:r>
            <w:r w:rsidR="00F50BAA">
              <w:rPr>
                <w:sz w:val="26"/>
                <w:szCs w:val="26"/>
              </w:rPr>
              <w:t>sult of the following statement?</w:t>
            </w:r>
          </w:p>
          <w:p w14:paraId="6E5E6970" w14:textId="3EE5339B" w:rsidR="0046609F" w:rsidRDefault="0046609F" w:rsidP="004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</w:p>
          <w:p w14:paraId="36FFDD08" w14:textId="50812088" w:rsidR="0046609F" w:rsidRDefault="0046609F" w:rsidP="004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77882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77882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</w:p>
          <w:p w14:paraId="55098403" w14:textId="10CF52C0" w:rsidR="008C3E0D" w:rsidRPr="00853B0C" w:rsidRDefault="0046609F" w:rsidP="0046609F">
            <w:pPr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</w:p>
        </w:tc>
      </w:tr>
      <w:tr w:rsidR="002D32FC" w:rsidRPr="00853B0C" w14:paraId="3750E1B9" w14:textId="77777777" w:rsidTr="002771A2">
        <w:tc>
          <w:tcPr>
            <w:tcW w:w="2077" w:type="dxa"/>
          </w:tcPr>
          <w:p w14:paraId="31F71C94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70102B0F" w14:textId="1069089A" w:rsidR="002D32FC" w:rsidRPr="00853B0C" w:rsidRDefault="00772013" w:rsidP="002D32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2D32FC" w:rsidRPr="00853B0C" w14:paraId="7791E52C" w14:textId="77777777" w:rsidTr="002771A2">
        <w:tc>
          <w:tcPr>
            <w:tcW w:w="2077" w:type="dxa"/>
          </w:tcPr>
          <w:p w14:paraId="34F0590A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3949E84" w14:textId="2F1370BB" w:rsidR="002D32FC" w:rsidRPr="00853B0C" w:rsidRDefault="00772013" w:rsidP="002D32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2D32FC" w:rsidRPr="00853B0C" w14:paraId="3EB63CE3" w14:textId="77777777" w:rsidTr="002771A2">
        <w:tc>
          <w:tcPr>
            <w:tcW w:w="2077" w:type="dxa"/>
          </w:tcPr>
          <w:p w14:paraId="3311C42B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c.</w:t>
            </w:r>
          </w:p>
        </w:tc>
        <w:tc>
          <w:tcPr>
            <w:tcW w:w="7426" w:type="dxa"/>
          </w:tcPr>
          <w:p w14:paraId="4B9F70C6" w14:textId="26C97334" w:rsidR="002D32FC" w:rsidRPr="00853B0C" w:rsidRDefault="001C0136" w:rsidP="002D32FC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3</w:t>
            </w:r>
          </w:p>
        </w:tc>
      </w:tr>
      <w:tr w:rsidR="002D32FC" w:rsidRPr="00853B0C" w14:paraId="306EF3B6" w14:textId="77777777" w:rsidTr="002771A2">
        <w:tc>
          <w:tcPr>
            <w:tcW w:w="2077" w:type="dxa"/>
          </w:tcPr>
          <w:p w14:paraId="704AABF3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7BB38129" w14:textId="68BD3FDC" w:rsidR="002D32FC" w:rsidRPr="00853B0C" w:rsidRDefault="00772013" w:rsidP="002D32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2D32FC" w:rsidRPr="00853B0C" w14:paraId="5DA1110C" w14:textId="77777777" w:rsidTr="002771A2">
        <w:tc>
          <w:tcPr>
            <w:tcW w:w="2077" w:type="dxa"/>
          </w:tcPr>
          <w:p w14:paraId="2B8863A9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2A641C5E" w14:textId="76D67F58" w:rsidR="002D32FC" w:rsidRPr="00AA5859" w:rsidRDefault="002D32FC" w:rsidP="002D32FC">
            <w:pPr>
              <w:rPr>
                <w:sz w:val="26"/>
                <w:szCs w:val="26"/>
              </w:rPr>
            </w:pPr>
          </w:p>
        </w:tc>
      </w:tr>
      <w:tr w:rsidR="002D32FC" w:rsidRPr="00853B0C" w14:paraId="1431B1F1" w14:textId="77777777" w:rsidTr="002771A2">
        <w:tc>
          <w:tcPr>
            <w:tcW w:w="2077" w:type="dxa"/>
          </w:tcPr>
          <w:p w14:paraId="0717DD78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3997EB7B" w14:textId="77777777" w:rsidR="002D32FC" w:rsidRPr="00AA5859" w:rsidRDefault="002D32FC" w:rsidP="002771A2">
            <w:pPr>
              <w:rPr>
                <w:sz w:val="26"/>
                <w:szCs w:val="26"/>
              </w:rPr>
            </w:pPr>
          </w:p>
        </w:tc>
      </w:tr>
      <w:tr w:rsidR="002D32FC" w:rsidRPr="00853B0C" w14:paraId="2BE7BD67" w14:textId="77777777" w:rsidTr="002771A2">
        <w:tc>
          <w:tcPr>
            <w:tcW w:w="2077" w:type="dxa"/>
          </w:tcPr>
          <w:p w14:paraId="51841F60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54B481E3" w14:textId="40A75EF5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</w:t>
            </w:r>
          </w:p>
        </w:tc>
      </w:tr>
      <w:tr w:rsidR="002D32FC" w:rsidRPr="00853B0C" w14:paraId="21AB99E1" w14:textId="77777777" w:rsidTr="002771A2">
        <w:tc>
          <w:tcPr>
            <w:tcW w:w="2077" w:type="dxa"/>
          </w:tcPr>
          <w:p w14:paraId="7459ED62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8F4C80E" w14:textId="1AF7F57B" w:rsidR="002D32FC" w:rsidRPr="00AA5859" w:rsidRDefault="00AA5859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D32FC" w:rsidRPr="00853B0C" w14:paraId="2EBB0764" w14:textId="77777777" w:rsidTr="002771A2">
        <w:tc>
          <w:tcPr>
            <w:tcW w:w="2077" w:type="dxa"/>
          </w:tcPr>
          <w:p w14:paraId="4F3B0994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26EB5F7D" w14:textId="73D87F29" w:rsidR="002D32FC" w:rsidRPr="00AA5859" w:rsidRDefault="001C0136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D32FC" w:rsidRPr="00853B0C" w14:paraId="0174373B" w14:textId="77777777" w:rsidTr="002771A2">
        <w:tc>
          <w:tcPr>
            <w:tcW w:w="2077" w:type="dxa"/>
          </w:tcPr>
          <w:p w14:paraId="58175E05" w14:textId="77777777" w:rsidR="002D32FC" w:rsidRPr="00853B0C" w:rsidRDefault="002D32FC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137EC5BA" w14:textId="22D85DB9" w:rsidR="002D32FC" w:rsidRPr="00853B0C" w:rsidRDefault="00772013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LO5</w:t>
            </w:r>
          </w:p>
        </w:tc>
      </w:tr>
      <w:tr w:rsidR="002D32FC" w:rsidRPr="00853B0C" w14:paraId="2BCF8F35" w14:textId="77777777" w:rsidTr="002771A2">
        <w:tc>
          <w:tcPr>
            <w:tcW w:w="2077" w:type="dxa"/>
          </w:tcPr>
          <w:p w14:paraId="627790EC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1FFF9A4F" w14:textId="78EBD841" w:rsidR="002D32FC" w:rsidRPr="00AA5859" w:rsidRDefault="00772013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2D32FC" w:rsidRPr="00AA5859">
              <w:rPr>
                <w:sz w:val="26"/>
                <w:szCs w:val="26"/>
              </w:rPr>
              <w:t>es</w:t>
            </w:r>
          </w:p>
        </w:tc>
      </w:tr>
    </w:tbl>
    <w:p w14:paraId="2FD6CBD8" w14:textId="5E56DE21" w:rsidR="002D32FC" w:rsidRPr="00AA5859" w:rsidRDefault="002D32FC" w:rsidP="00C51D34">
      <w:pPr>
        <w:rPr>
          <w:sz w:val="26"/>
          <w:szCs w:val="26"/>
        </w:rPr>
      </w:pPr>
    </w:p>
    <w:p w14:paraId="45948ED3" w14:textId="77777777" w:rsidR="002D32FC" w:rsidRPr="00AA5859" w:rsidRDefault="002D32FC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367A098" w14:textId="77777777" w:rsidTr="009765F4">
        <w:tc>
          <w:tcPr>
            <w:tcW w:w="2077" w:type="dxa"/>
          </w:tcPr>
          <w:p w14:paraId="6F0C33B4" w14:textId="0BCB77D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599A" w:rsidRPr="00AA5859">
              <w:rPr>
                <w:sz w:val="26"/>
                <w:szCs w:val="26"/>
              </w:rPr>
              <w:t>6</w:t>
            </w:r>
          </w:p>
        </w:tc>
        <w:tc>
          <w:tcPr>
            <w:tcW w:w="7426" w:type="dxa"/>
          </w:tcPr>
          <w:p w14:paraId="5326BE21" w14:textId="77777777" w:rsidR="00772013" w:rsidRPr="00853B0C" w:rsidRDefault="00772013" w:rsidP="00772013">
            <w:pPr>
              <w:rPr>
                <w:sz w:val="26"/>
                <w:szCs w:val="26"/>
              </w:rPr>
            </w:pPr>
          </w:p>
          <w:p w14:paraId="7FD5C260" w14:textId="189B2C3B" w:rsidR="00772013" w:rsidRPr="00853B0C" w:rsidRDefault="00803C22" w:rsidP="007720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Suppose we have </w:t>
            </w:r>
            <w:r w:rsidR="00772013" w:rsidRPr="00853B0C">
              <w:rPr>
                <w:sz w:val="26"/>
                <w:szCs w:val="26"/>
              </w:rPr>
              <w:t>t</w:t>
            </w:r>
            <w:r w:rsidR="00772013">
              <w:rPr>
                <w:sz w:val="26"/>
                <w:szCs w:val="26"/>
              </w:rPr>
              <w:t xml:space="preserve">hree </w:t>
            </w:r>
            <w:r w:rsidR="00772013" w:rsidRPr="00853B0C">
              <w:rPr>
                <w:sz w:val="26"/>
                <w:szCs w:val="26"/>
              </w:rPr>
              <w:t>relations R</w:t>
            </w:r>
            <w:r w:rsidR="00772013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="00772013">
              <w:rPr>
                <w:sz w:val="26"/>
                <w:szCs w:val="26"/>
              </w:rPr>
              <w:t>S</w:t>
            </w:r>
            <w:r w:rsidR="00772013" w:rsidRPr="00853B0C">
              <w:rPr>
                <w:sz w:val="26"/>
                <w:szCs w:val="26"/>
              </w:rPr>
              <w:t xml:space="preserve"> and </w:t>
            </w:r>
            <w:r w:rsidR="00772013">
              <w:rPr>
                <w:sz w:val="26"/>
                <w:szCs w:val="26"/>
              </w:rPr>
              <w:t>T</w:t>
            </w:r>
            <w:r w:rsidR="00772013" w:rsidRPr="00853B0C">
              <w:rPr>
                <w:sz w:val="26"/>
                <w:szCs w:val="26"/>
              </w:rPr>
              <w:t>,</w:t>
            </w:r>
          </w:p>
          <w:p w14:paraId="1058D6ED" w14:textId="77777777" w:rsidR="00772013" w:rsidRDefault="00772013" w:rsidP="00772013">
            <w:pPr>
              <w:rPr>
                <w:noProof/>
              </w:rPr>
            </w:pPr>
          </w:p>
          <w:p w14:paraId="3B39FAE5" w14:textId="77777777" w:rsidR="00772013" w:rsidRDefault="00772013" w:rsidP="00772013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8297E4F" wp14:editId="1ADF78CA">
                  <wp:extent cx="3479800" cy="25209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604" b="15532"/>
                          <a:stretch/>
                        </pic:blipFill>
                        <pic:spPr bwMode="auto">
                          <a:xfrm>
                            <a:off x="0" y="0"/>
                            <a:ext cx="3479800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5AF0E5" w14:textId="77777777" w:rsidR="00772013" w:rsidRDefault="00772013" w:rsidP="00772013">
            <w:pPr>
              <w:rPr>
                <w:sz w:val="26"/>
                <w:szCs w:val="26"/>
              </w:rPr>
            </w:pPr>
          </w:p>
          <w:p w14:paraId="4DD84287" w14:textId="1FE0A7AD" w:rsidR="00772013" w:rsidRDefault="00D12C36" w:rsidP="0077201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is t</w:t>
            </w:r>
            <w:r w:rsidR="00772013" w:rsidRPr="0046609F">
              <w:rPr>
                <w:sz w:val="26"/>
                <w:szCs w:val="26"/>
              </w:rPr>
              <w:t>he re</w:t>
            </w:r>
            <w:r>
              <w:rPr>
                <w:sz w:val="26"/>
                <w:szCs w:val="26"/>
              </w:rPr>
              <w:t>sult of the following statement?</w:t>
            </w:r>
          </w:p>
          <w:p w14:paraId="1F3EF925" w14:textId="77777777" w:rsidR="00772013" w:rsidRDefault="00772013" w:rsidP="007720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DE8CFB7" w14:textId="25C8F241" w:rsidR="00772013" w:rsidRDefault="00772013" w:rsidP="007720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D12C36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D12C36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</w:p>
          <w:p w14:paraId="7775800F" w14:textId="77777777" w:rsidR="00772013" w:rsidRDefault="00772013" w:rsidP="007720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</w:p>
          <w:p w14:paraId="42286997" w14:textId="71BEC4D2" w:rsidR="003D782B" w:rsidRPr="00772013" w:rsidRDefault="00772013" w:rsidP="007720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</w:p>
        </w:tc>
      </w:tr>
      <w:tr w:rsidR="003D782B" w:rsidRPr="00853B0C" w14:paraId="1B402C83" w14:textId="77777777" w:rsidTr="009765F4">
        <w:tc>
          <w:tcPr>
            <w:tcW w:w="2077" w:type="dxa"/>
          </w:tcPr>
          <w:p w14:paraId="5988BFC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6E325051" w14:textId="3875EA7B" w:rsidR="003D782B" w:rsidRPr="00853B0C" w:rsidRDefault="003A7EE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(0,2)</w:t>
            </w:r>
            <w:r w:rsidR="00772013"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t xml:space="preserve"> </w:t>
            </w:r>
            <w:r w:rsidR="00772013">
              <w:rPr>
                <w:sz w:val="26"/>
                <w:szCs w:val="26"/>
              </w:rPr>
              <w:t>(1,4)</w:t>
            </w:r>
          </w:p>
        </w:tc>
      </w:tr>
      <w:tr w:rsidR="003D782B" w:rsidRPr="00853B0C" w14:paraId="6725427B" w14:textId="77777777" w:rsidTr="009765F4">
        <w:tc>
          <w:tcPr>
            <w:tcW w:w="2077" w:type="dxa"/>
          </w:tcPr>
          <w:p w14:paraId="07F8657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5F58A7AB" w14:textId="1EB1413C" w:rsidR="003D782B" w:rsidRPr="00853B0C" w:rsidRDefault="00772013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(0,3);</w:t>
            </w:r>
            <w:r w:rsidR="003A7EE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(1,3)</w:t>
            </w:r>
          </w:p>
        </w:tc>
      </w:tr>
      <w:tr w:rsidR="003D782B" w:rsidRPr="00853B0C" w14:paraId="70FC944B" w14:textId="77777777" w:rsidTr="009765F4">
        <w:tc>
          <w:tcPr>
            <w:tcW w:w="2077" w:type="dxa"/>
          </w:tcPr>
          <w:p w14:paraId="1B74501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83128F1" w14:textId="11205864" w:rsidR="003D782B" w:rsidRPr="00853B0C" w:rsidRDefault="00772013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(0,4);</w:t>
            </w:r>
            <w:r w:rsidR="003A7EE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(1,4)</w:t>
            </w:r>
          </w:p>
        </w:tc>
      </w:tr>
      <w:tr w:rsidR="003D782B" w:rsidRPr="00853B0C" w14:paraId="163C2100" w14:textId="77777777" w:rsidTr="009765F4">
        <w:tc>
          <w:tcPr>
            <w:tcW w:w="2077" w:type="dxa"/>
          </w:tcPr>
          <w:p w14:paraId="24D1ECE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247ACDF6" w14:textId="20EBB3A5" w:rsidR="003D782B" w:rsidRPr="00853B0C" w:rsidRDefault="00772013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(0,1);</w:t>
            </w:r>
            <w:r w:rsidR="003A7EE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(1,5)</w:t>
            </w:r>
          </w:p>
        </w:tc>
      </w:tr>
      <w:tr w:rsidR="003D782B" w:rsidRPr="00853B0C" w14:paraId="652EFB79" w14:textId="77777777" w:rsidTr="009765F4">
        <w:tc>
          <w:tcPr>
            <w:tcW w:w="2077" w:type="dxa"/>
          </w:tcPr>
          <w:p w14:paraId="1BCAAD2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49628FAF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6CF36E10" w14:textId="77777777" w:rsidTr="009765F4">
        <w:tc>
          <w:tcPr>
            <w:tcW w:w="2077" w:type="dxa"/>
          </w:tcPr>
          <w:p w14:paraId="5672350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766A7410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3A6CE5B3" w14:textId="77777777" w:rsidTr="009765F4">
        <w:tc>
          <w:tcPr>
            <w:tcW w:w="2077" w:type="dxa"/>
          </w:tcPr>
          <w:p w14:paraId="51D25D8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0E5A549E" w14:textId="65A0BB73" w:rsidR="003D782B" w:rsidRPr="00AA5859" w:rsidRDefault="00772013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D782B" w:rsidRPr="00853B0C" w14:paraId="56042634" w14:textId="77777777" w:rsidTr="009765F4">
        <w:tc>
          <w:tcPr>
            <w:tcW w:w="2077" w:type="dxa"/>
          </w:tcPr>
          <w:p w14:paraId="7EB4D59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7A742D8B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7AF60DDB" w14:textId="77777777" w:rsidTr="009765F4">
        <w:tc>
          <w:tcPr>
            <w:tcW w:w="2077" w:type="dxa"/>
          </w:tcPr>
          <w:p w14:paraId="783A8AB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8E81838" w14:textId="77305E14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D782B" w:rsidRPr="00853B0C" w14:paraId="02890C5C" w14:textId="77777777" w:rsidTr="009765F4">
        <w:tc>
          <w:tcPr>
            <w:tcW w:w="2077" w:type="dxa"/>
          </w:tcPr>
          <w:p w14:paraId="4C7E91F4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2EB2202C" w14:textId="0E9ED90C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LO2</w:t>
            </w:r>
          </w:p>
        </w:tc>
      </w:tr>
      <w:tr w:rsidR="003D782B" w:rsidRPr="00853B0C" w14:paraId="1CEDA4ED" w14:textId="77777777" w:rsidTr="009765F4">
        <w:tc>
          <w:tcPr>
            <w:tcW w:w="2077" w:type="dxa"/>
          </w:tcPr>
          <w:p w14:paraId="5EABC6C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MIX CHOICES:</w:t>
            </w:r>
          </w:p>
        </w:tc>
        <w:tc>
          <w:tcPr>
            <w:tcW w:w="7426" w:type="dxa"/>
          </w:tcPr>
          <w:p w14:paraId="7EF52086" w14:textId="4CECF007" w:rsidR="003D782B" w:rsidRPr="00AA5859" w:rsidRDefault="00772013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63DCCF78" w14:textId="77777777" w:rsidR="00C51D34" w:rsidRPr="00AA5859" w:rsidRDefault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2315804" w14:textId="77777777" w:rsidTr="009765F4">
        <w:tc>
          <w:tcPr>
            <w:tcW w:w="2077" w:type="dxa"/>
          </w:tcPr>
          <w:p w14:paraId="2910115A" w14:textId="6670C521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599A" w:rsidRPr="00AA5859">
              <w:rPr>
                <w:sz w:val="26"/>
                <w:szCs w:val="26"/>
              </w:rPr>
              <w:t>7</w:t>
            </w:r>
          </w:p>
        </w:tc>
        <w:tc>
          <w:tcPr>
            <w:tcW w:w="7426" w:type="dxa"/>
          </w:tcPr>
          <w:p w14:paraId="68766C9B" w14:textId="1B5C1F68" w:rsidR="003D782B" w:rsidRPr="00853B0C" w:rsidRDefault="004123CF" w:rsidP="004123CF">
            <w:pPr>
              <w:rPr>
                <w:sz w:val="26"/>
                <w:szCs w:val="26"/>
              </w:rPr>
            </w:pPr>
            <w:r w:rsidRPr="004123CF">
              <w:rPr>
                <w:sz w:val="26"/>
                <w:szCs w:val="26"/>
              </w:rPr>
              <w:t xml:space="preserve">What </w:t>
            </w:r>
            <w:r w:rsidR="00D12C36">
              <w:rPr>
                <w:sz w:val="26"/>
                <w:szCs w:val="26"/>
              </w:rPr>
              <w:t xml:space="preserve">is a set difference operation </w:t>
            </w:r>
            <w:r w:rsidR="00D12C36" w:rsidRPr="008325D0">
              <w:rPr>
                <w:sz w:val="26"/>
                <w:szCs w:val="26"/>
              </w:rPr>
              <w:t>in Algebraic Query Language</w:t>
            </w:r>
            <w:r w:rsidRPr="004123CF">
              <w:rPr>
                <w:sz w:val="26"/>
                <w:szCs w:val="26"/>
              </w:rPr>
              <w:t>?</w:t>
            </w:r>
          </w:p>
        </w:tc>
      </w:tr>
      <w:tr w:rsidR="0055599A" w:rsidRPr="00853B0C" w14:paraId="396061A2" w14:textId="77777777" w:rsidTr="009765F4">
        <w:tc>
          <w:tcPr>
            <w:tcW w:w="2077" w:type="dxa"/>
          </w:tcPr>
          <w:p w14:paraId="5A0A65E5" w14:textId="77777777" w:rsidR="0055599A" w:rsidRPr="00AA5859" w:rsidRDefault="0055599A" w:rsidP="0055599A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5BF3F73A" w14:textId="1E7F995A" w:rsidR="0055599A" w:rsidRPr="00853B0C" w:rsidRDefault="00D12C36" w:rsidP="004123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Combining</w:t>
            </w:r>
            <w:r w:rsidR="004123CF" w:rsidRPr="004123CF">
              <w:rPr>
                <w:sz w:val="26"/>
                <w:szCs w:val="26"/>
              </w:rPr>
              <w:t xml:space="preserve"> two or more tables</w:t>
            </w:r>
          </w:p>
        </w:tc>
      </w:tr>
      <w:tr w:rsidR="0055599A" w:rsidRPr="00853B0C" w14:paraId="7B038C2C" w14:textId="77777777" w:rsidTr="009765F4">
        <w:tc>
          <w:tcPr>
            <w:tcW w:w="2077" w:type="dxa"/>
          </w:tcPr>
          <w:p w14:paraId="418E5D77" w14:textId="77777777" w:rsidR="0055599A" w:rsidRPr="00AA5859" w:rsidRDefault="0055599A" w:rsidP="0055599A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DA4815D" w14:textId="3BD84DB1" w:rsidR="0055599A" w:rsidRPr="00853B0C" w:rsidRDefault="00D12C36" w:rsidP="004123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Removing</w:t>
            </w:r>
            <w:r w:rsidR="004123CF" w:rsidRPr="004123CF">
              <w:rPr>
                <w:sz w:val="26"/>
                <w:szCs w:val="26"/>
              </w:rPr>
              <w:t xml:space="preserve"> duplicate tuples from a relation</w:t>
            </w:r>
          </w:p>
        </w:tc>
      </w:tr>
      <w:tr w:rsidR="0055599A" w:rsidRPr="00853B0C" w14:paraId="6114C504" w14:textId="77777777" w:rsidTr="009765F4">
        <w:tc>
          <w:tcPr>
            <w:tcW w:w="2077" w:type="dxa"/>
          </w:tcPr>
          <w:p w14:paraId="52256773" w14:textId="77777777" w:rsidR="0055599A" w:rsidRPr="00AA5859" w:rsidRDefault="0055599A" w:rsidP="0055599A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7FFE7D2B" w14:textId="50E77C2F" w:rsidR="0055599A" w:rsidRPr="00853B0C" w:rsidRDefault="00D12C36" w:rsidP="004123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Filtering</w:t>
            </w:r>
            <w:r w:rsidR="004123CF" w:rsidRPr="004123CF">
              <w:rPr>
                <w:sz w:val="26"/>
                <w:szCs w:val="26"/>
              </w:rPr>
              <w:t xml:space="preserve"> rows from a relation based on a condition</w:t>
            </w:r>
          </w:p>
        </w:tc>
      </w:tr>
      <w:tr w:rsidR="0055599A" w:rsidRPr="00853B0C" w14:paraId="06B42EDF" w14:textId="77777777" w:rsidTr="009765F4">
        <w:tc>
          <w:tcPr>
            <w:tcW w:w="2077" w:type="dxa"/>
          </w:tcPr>
          <w:p w14:paraId="74D727F5" w14:textId="77777777" w:rsidR="0055599A" w:rsidRPr="00AA5859" w:rsidRDefault="0055599A" w:rsidP="0055599A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7D24C55B" w14:textId="17E7A4B5" w:rsidR="0055599A" w:rsidRPr="00853B0C" w:rsidRDefault="004123CF" w:rsidP="00D12C36">
            <w:pPr>
              <w:rPr>
                <w:sz w:val="26"/>
                <w:szCs w:val="26"/>
              </w:rPr>
            </w:pPr>
            <w:r w:rsidRPr="004123CF">
              <w:rPr>
                <w:sz w:val="26"/>
                <w:szCs w:val="26"/>
              </w:rPr>
              <w:t>Subtract</w:t>
            </w:r>
            <w:r w:rsidR="00D12C36">
              <w:rPr>
                <w:sz w:val="26"/>
                <w:szCs w:val="26"/>
              </w:rPr>
              <w:t>ing</w:t>
            </w:r>
            <w:r w:rsidRPr="004123CF">
              <w:rPr>
                <w:sz w:val="26"/>
                <w:szCs w:val="26"/>
              </w:rPr>
              <w:t xml:space="preserve"> one relation from another</w:t>
            </w:r>
          </w:p>
        </w:tc>
      </w:tr>
      <w:tr w:rsidR="003D782B" w:rsidRPr="00853B0C" w14:paraId="788F7432" w14:textId="77777777" w:rsidTr="009765F4">
        <w:tc>
          <w:tcPr>
            <w:tcW w:w="2077" w:type="dxa"/>
          </w:tcPr>
          <w:p w14:paraId="4976C96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6D192438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618B1455" w14:textId="77777777" w:rsidTr="009765F4">
        <w:tc>
          <w:tcPr>
            <w:tcW w:w="2077" w:type="dxa"/>
          </w:tcPr>
          <w:p w14:paraId="3269AC1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1AFC7116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20D71F3D" w14:textId="77777777" w:rsidTr="009765F4">
        <w:tc>
          <w:tcPr>
            <w:tcW w:w="2077" w:type="dxa"/>
          </w:tcPr>
          <w:p w14:paraId="2F97FBB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749F5D9C" w14:textId="6F39E37E" w:rsidR="003D782B" w:rsidRPr="00AA5859" w:rsidRDefault="004123CF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3D782B" w:rsidRPr="00853B0C" w14:paraId="30A9FA13" w14:textId="77777777" w:rsidTr="009765F4">
        <w:tc>
          <w:tcPr>
            <w:tcW w:w="2077" w:type="dxa"/>
          </w:tcPr>
          <w:p w14:paraId="77D61A7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6BC2F125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656635FC" w14:textId="77777777" w:rsidTr="009765F4">
        <w:tc>
          <w:tcPr>
            <w:tcW w:w="2077" w:type="dxa"/>
          </w:tcPr>
          <w:p w14:paraId="03EB787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B78D3E7" w14:textId="10D00AAD" w:rsidR="003D782B" w:rsidRPr="00AA5859" w:rsidRDefault="00AA585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D782B" w:rsidRPr="00853B0C" w14:paraId="77C8EE22" w14:textId="77777777" w:rsidTr="009765F4">
        <w:tc>
          <w:tcPr>
            <w:tcW w:w="2077" w:type="dxa"/>
          </w:tcPr>
          <w:p w14:paraId="1D31E222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1DBD072C" w14:textId="1A82D6AF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4123CF">
              <w:rPr>
                <w:sz w:val="26"/>
                <w:szCs w:val="26"/>
              </w:rPr>
              <w:t>2</w:t>
            </w:r>
          </w:p>
        </w:tc>
      </w:tr>
      <w:tr w:rsidR="003D782B" w:rsidRPr="00853B0C" w14:paraId="72205BCB" w14:textId="77777777" w:rsidTr="009765F4">
        <w:tc>
          <w:tcPr>
            <w:tcW w:w="2077" w:type="dxa"/>
          </w:tcPr>
          <w:p w14:paraId="726495A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17CEC320" w14:textId="4C919922" w:rsidR="003D782B" w:rsidRPr="00AA5859" w:rsidRDefault="00914A76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5E6E6B49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63EBD3BF" w14:textId="77777777" w:rsidTr="009765F4">
        <w:tc>
          <w:tcPr>
            <w:tcW w:w="2077" w:type="dxa"/>
          </w:tcPr>
          <w:p w14:paraId="4D16C921" w14:textId="29BFDF13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6D6E20" w:rsidRPr="00AA5859">
              <w:rPr>
                <w:sz w:val="26"/>
                <w:szCs w:val="26"/>
              </w:rPr>
              <w:t>8</w:t>
            </w:r>
          </w:p>
        </w:tc>
        <w:tc>
          <w:tcPr>
            <w:tcW w:w="7426" w:type="dxa"/>
          </w:tcPr>
          <w:p w14:paraId="7E2EC942" w14:textId="44B4F1F2" w:rsidR="003D782B" w:rsidRPr="00853B0C" w:rsidRDefault="00914A76" w:rsidP="00914A76">
            <w:pPr>
              <w:rPr>
                <w:sz w:val="26"/>
                <w:szCs w:val="26"/>
              </w:rPr>
            </w:pPr>
            <w:r w:rsidRPr="00914A76">
              <w:rPr>
                <w:sz w:val="26"/>
                <w:szCs w:val="26"/>
              </w:rPr>
              <w:t>What is the purpose of the inserted and deleted tables in a trigger?</w:t>
            </w:r>
          </w:p>
        </w:tc>
      </w:tr>
      <w:tr w:rsidR="003D782B" w:rsidRPr="00853B0C" w14:paraId="2FE38966" w14:textId="77777777" w:rsidTr="009765F4">
        <w:tc>
          <w:tcPr>
            <w:tcW w:w="2077" w:type="dxa"/>
          </w:tcPr>
          <w:p w14:paraId="6927407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21E02B22" w14:textId="57E5A8D1" w:rsidR="003D782B" w:rsidRPr="00AA5859" w:rsidRDefault="00914A76" w:rsidP="00914A76">
            <w:pPr>
              <w:rPr>
                <w:sz w:val="26"/>
                <w:szCs w:val="26"/>
              </w:rPr>
            </w:pPr>
            <w:r w:rsidRPr="00914A76">
              <w:rPr>
                <w:sz w:val="26"/>
                <w:szCs w:val="26"/>
              </w:rPr>
              <w:t>They store the new and old values of the affected rows</w:t>
            </w:r>
          </w:p>
        </w:tc>
      </w:tr>
      <w:tr w:rsidR="003D782B" w:rsidRPr="00853B0C" w14:paraId="2F6FC479" w14:textId="77777777" w:rsidTr="009765F4">
        <w:tc>
          <w:tcPr>
            <w:tcW w:w="2077" w:type="dxa"/>
          </w:tcPr>
          <w:p w14:paraId="471AE3E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6DA6B4B7" w14:textId="4D1DCE52" w:rsidR="003D782B" w:rsidRPr="00AA5859" w:rsidRDefault="00914A76" w:rsidP="00914A76">
            <w:pPr>
              <w:rPr>
                <w:sz w:val="26"/>
                <w:szCs w:val="26"/>
              </w:rPr>
            </w:pPr>
            <w:r w:rsidRPr="00914A76">
              <w:rPr>
                <w:sz w:val="26"/>
                <w:szCs w:val="26"/>
              </w:rPr>
              <w:t>They store the primary keys of the affected rows</w:t>
            </w:r>
          </w:p>
        </w:tc>
      </w:tr>
      <w:tr w:rsidR="003D782B" w:rsidRPr="00853B0C" w14:paraId="390AF61E" w14:textId="77777777" w:rsidTr="009765F4">
        <w:tc>
          <w:tcPr>
            <w:tcW w:w="2077" w:type="dxa"/>
          </w:tcPr>
          <w:p w14:paraId="6DD1105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086C2D1A" w14:textId="2A1A9C87" w:rsidR="003D782B" w:rsidRPr="00AA5859" w:rsidRDefault="00914A76" w:rsidP="00914A76">
            <w:pPr>
              <w:rPr>
                <w:sz w:val="26"/>
                <w:szCs w:val="26"/>
              </w:rPr>
            </w:pPr>
            <w:r w:rsidRPr="00914A76">
              <w:rPr>
                <w:sz w:val="26"/>
                <w:szCs w:val="26"/>
              </w:rPr>
              <w:t>They store the foreign keys of the affected rows</w:t>
            </w:r>
          </w:p>
        </w:tc>
      </w:tr>
      <w:tr w:rsidR="003D782B" w:rsidRPr="00853B0C" w14:paraId="2E99E0A4" w14:textId="77777777" w:rsidTr="009765F4">
        <w:tc>
          <w:tcPr>
            <w:tcW w:w="2077" w:type="dxa"/>
          </w:tcPr>
          <w:p w14:paraId="7490B52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6E82E50C" w14:textId="073FEB41" w:rsidR="003D782B" w:rsidRPr="00AA5859" w:rsidRDefault="00914A76" w:rsidP="009765F4">
            <w:pPr>
              <w:rPr>
                <w:sz w:val="26"/>
                <w:szCs w:val="26"/>
              </w:rPr>
            </w:pPr>
            <w:r w:rsidRPr="00914A76">
              <w:rPr>
                <w:sz w:val="26"/>
                <w:szCs w:val="26"/>
              </w:rPr>
              <w:t>They store the transaction log of the affected rows</w:t>
            </w:r>
          </w:p>
        </w:tc>
      </w:tr>
      <w:tr w:rsidR="003D782B" w:rsidRPr="00853B0C" w14:paraId="402D2B09" w14:textId="77777777" w:rsidTr="009765F4">
        <w:tc>
          <w:tcPr>
            <w:tcW w:w="2077" w:type="dxa"/>
          </w:tcPr>
          <w:p w14:paraId="604BC0FA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55372903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05CE5299" w14:textId="77777777" w:rsidTr="009765F4">
        <w:tc>
          <w:tcPr>
            <w:tcW w:w="2077" w:type="dxa"/>
          </w:tcPr>
          <w:p w14:paraId="1FD8D50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5C7168CC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05FF3A48" w14:textId="77777777" w:rsidTr="009765F4">
        <w:tc>
          <w:tcPr>
            <w:tcW w:w="2077" w:type="dxa"/>
          </w:tcPr>
          <w:p w14:paraId="57436E0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50E1EAF3" w14:textId="3B922B01" w:rsidR="003D782B" w:rsidRPr="00AA5859" w:rsidRDefault="00914A76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D782B" w:rsidRPr="00853B0C" w14:paraId="0C918A27" w14:textId="77777777" w:rsidTr="009765F4">
        <w:tc>
          <w:tcPr>
            <w:tcW w:w="2077" w:type="dxa"/>
          </w:tcPr>
          <w:p w14:paraId="2B6B930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58F365B4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0980A8C6" w14:textId="77777777" w:rsidTr="009765F4">
        <w:tc>
          <w:tcPr>
            <w:tcW w:w="2077" w:type="dxa"/>
          </w:tcPr>
          <w:p w14:paraId="466DB2E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9749B8F" w14:textId="00116EE7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D782B" w:rsidRPr="00853B0C" w14:paraId="41CD981A" w14:textId="77777777" w:rsidTr="009765F4">
        <w:tc>
          <w:tcPr>
            <w:tcW w:w="2077" w:type="dxa"/>
          </w:tcPr>
          <w:p w14:paraId="27D77618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FDA391C" w14:textId="200B8E2E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914A76">
              <w:rPr>
                <w:sz w:val="26"/>
                <w:szCs w:val="26"/>
              </w:rPr>
              <w:t>6</w:t>
            </w:r>
          </w:p>
        </w:tc>
      </w:tr>
      <w:tr w:rsidR="003D782B" w:rsidRPr="00853B0C" w14:paraId="0EB249F4" w14:textId="77777777" w:rsidTr="009765F4">
        <w:tc>
          <w:tcPr>
            <w:tcW w:w="2077" w:type="dxa"/>
          </w:tcPr>
          <w:p w14:paraId="0750E86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5EF76ED" w14:textId="5607A128" w:rsidR="003D782B" w:rsidRPr="00AA5859" w:rsidRDefault="00B34541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68CBBFAC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3721FB7" w14:textId="77777777" w:rsidTr="009765F4">
        <w:tc>
          <w:tcPr>
            <w:tcW w:w="2077" w:type="dxa"/>
          </w:tcPr>
          <w:p w14:paraId="6B8525DD" w14:textId="1D3440F6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B33B13" w:rsidRPr="00AA5859">
              <w:rPr>
                <w:sz w:val="26"/>
                <w:szCs w:val="26"/>
              </w:rPr>
              <w:t>9</w:t>
            </w:r>
          </w:p>
        </w:tc>
        <w:tc>
          <w:tcPr>
            <w:tcW w:w="7426" w:type="dxa"/>
          </w:tcPr>
          <w:p w14:paraId="6E0A7D34" w14:textId="1E272D7A" w:rsidR="003D782B" w:rsidRPr="00853B0C" w:rsidRDefault="00B34541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 w:rsidRPr="002A0F9C">
              <w:rPr>
                <w:sz w:val="26"/>
                <w:szCs w:val="26"/>
              </w:rPr>
              <w:t xml:space="preserve">What is the syntax for calling a stored procedure in SQL Server? </w:t>
            </w:r>
          </w:p>
        </w:tc>
      </w:tr>
      <w:tr w:rsidR="003D782B" w:rsidRPr="00853B0C" w14:paraId="3D1432F5" w14:textId="77777777" w:rsidTr="009765F4">
        <w:tc>
          <w:tcPr>
            <w:tcW w:w="2077" w:type="dxa"/>
          </w:tcPr>
          <w:p w14:paraId="6C3771A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260F8954" w14:textId="25586F3D" w:rsidR="003D782B" w:rsidRPr="00AA5859" w:rsidRDefault="00B34541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 w:rsidRPr="002A0F9C">
              <w:rPr>
                <w:sz w:val="26"/>
                <w:szCs w:val="26"/>
              </w:rPr>
              <w:t xml:space="preserve">EXECUTE </w:t>
            </w:r>
            <w:proofErr w:type="spellStart"/>
            <w:r w:rsidRPr="002A0F9C">
              <w:rPr>
                <w:sz w:val="26"/>
                <w:szCs w:val="26"/>
              </w:rPr>
              <w:t>procedure_name</w:t>
            </w:r>
            <w:proofErr w:type="spellEnd"/>
            <w:r w:rsidRPr="002A0F9C">
              <w:rPr>
                <w:sz w:val="26"/>
                <w:szCs w:val="26"/>
              </w:rPr>
              <w:t xml:space="preserve"> </w:t>
            </w:r>
          </w:p>
        </w:tc>
      </w:tr>
      <w:tr w:rsidR="003D782B" w:rsidRPr="00853B0C" w14:paraId="25B857E4" w14:textId="77777777" w:rsidTr="009765F4">
        <w:tc>
          <w:tcPr>
            <w:tcW w:w="2077" w:type="dxa"/>
          </w:tcPr>
          <w:p w14:paraId="4AF3B9D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32E63D3" w14:textId="05E2350B" w:rsidR="003D782B" w:rsidRPr="00AA5859" w:rsidRDefault="00B34541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 w:rsidRPr="002A0F9C">
              <w:rPr>
                <w:sz w:val="26"/>
                <w:szCs w:val="26"/>
              </w:rPr>
              <w:t xml:space="preserve">CALL </w:t>
            </w:r>
            <w:proofErr w:type="spellStart"/>
            <w:r w:rsidRPr="002A0F9C">
              <w:rPr>
                <w:sz w:val="26"/>
                <w:szCs w:val="26"/>
              </w:rPr>
              <w:t>procedure_name</w:t>
            </w:r>
            <w:proofErr w:type="spellEnd"/>
            <w:r w:rsidRPr="002A0F9C">
              <w:rPr>
                <w:sz w:val="26"/>
                <w:szCs w:val="26"/>
              </w:rPr>
              <w:t xml:space="preserve"> </w:t>
            </w:r>
          </w:p>
        </w:tc>
      </w:tr>
      <w:tr w:rsidR="003D782B" w:rsidRPr="00853B0C" w14:paraId="6B47A17C" w14:textId="77777777" w:rsidTr="009765F4">
        <w:tc>
          <w:tcPr>
            <w:tcW w:w="2077" w:type="dxa"/>
          </w:tcPr>
          <w:p w14:paraId="2C108F3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1251E840" w14:textId="7F5BE9B1" w:rsidR="003D782B" w:rsidRPr="00AA5859" w:rsidRDefault="00EF7708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 w:rsidRPr="002A0F9C">
              <w:rPr>
                <w:sz w:val="26"/>
                <w:szCs w:val="26"/>
              </w:rPr>
              <w:t xml:space="preserve">RUN </w:t>
            </w:r>
            <w:proofErr w:type="spellStart"/>
            <w:r w:rsidRPr="002A0F9C">
              <w:rPr>
                <w:sz w:val="26"/>
                <w:szCs w:val="26"/>
              </w:rPr>
              <w:t>procedure_name</w:t>
            </w:r>
            <w:proofErr w:type="spellEnd"/>
            <w:r w:rsidRPr="002A0F9C">
              <w:rPr>
                <w:sz w:val="26"/>
                <w:szCs w:val="26"/>
              </w:rPr>
              <w:t xml:space="preserve"> </w:t>
            </w:r>
          </w:p>
        </w:tc>
      </w:tr>
      <w:tr w:rsidR="003D782B" w:rsidRPr="00853B0C" w14:paraId="0A3F010D" w14:textId="77777777" w:rsidTr="009765F4">
        <w:tc>
          <w:tcPr>
            <w:tcW w:w="2077" w:type="dxa"/>
          </w:tcPr>
          <w:p w14:paraId="360B01C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5F4F8F72" w14:textId="254CC72B" w:rsidR="003D782B" w:rsidRPr="002A0F9C" w:rsidRDefault="00EF7708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 w:rsidRPr="002A0F9C">
              <w:rPr>
                <w:sz w:val="26"/>
                <w:szCs w:val="26"/>
              </w:rPr>
              <w:t xml:space="preserve">GO </w:t>
            </w:r>
            <w:proofErr w:type="spellStart"/>
            <w:r w:rsidRPr="002A0F9C">
              <w:rPr>
                <w:sz w:val="26"/>
                <w:szCs w:val="26"/>
              </w:rPr>
              <w:t>procedure_name</w:t>
            </w:r>
            <w:proofErr w:type="spellEnd"/>
          </w:p>
        </w:tc>
      </w:tr>
      <w:tr w:rsidR="003D782B" w:rsidRPr="00853B0C" w14:paraId="7D423234" w14:textId="77777777" w:rsidTr="009765F4">
        <w:tc>
          <w:tcPr>
            <w:tcW w:w="2077" w:type="dxa"/>
          </w:tcPr>
          <w:p w14:paraId="2E181422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6CC92FF8" w14:textId="3B59EDDF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242AB9EA" w14:textId="77777777" w:rsidTr="009765F4">
        <w:tc>
          <w:tcPr>
            <w:tcW w:w="2077" w:type="dxa"/>
          </w:tcPr>
          <w:p w14:paraId="6F8CF17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0D1971AD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BE91849" w14:textId="77777777" w:rsidTr="009765F4">
        <w:tc>
          <w:tcPr>
            <w:tcW w:w="2077" w:type="dxa"/>
          </w:tcPr>
          <w:p w14:paraId="162B051A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0B6F67AD" w14:textId="2B68B1B2" w:rsidR="003D782B" w:rsidRPr="00AA5859" w:rsidRDefault="00EF7708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D782B" w:rsidRPr="00853B0C" w14:paraId="568E7F4C" w14:textId="77777777" w:rsidTr="009765F4">
        <w:tc>
          <w:tcPr>
            <w:tcW w:w="2077" w:type="dxa"/>
          </w:tcPr>
          <w:p w14:paraId="48558A7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14AD4721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21ED6E13" w14:textId="77777777" w:rsidTr="009765F4">
        <w:tc>
          <w:tcPr>
            <w:tcW w:w="2077" w:type="dxa"/>
          </w:tcPr>
          <w:p w14:paraId="33B67D4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AF19BA8" w14:textId="7D5D74B3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D782B" w:rsidRPr="00853B0C" w14:paraId="2B89263B" w14:textId="77777777" w:rsidTr="009765F4">
        <w:tc>
          <w:tcPr>
            <w:tcW w:w="2077" w:type="dxa"/>
          </w:tcPr>
          <w:p w14:paraId="2CA49410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40D0F664" w14:textId="40D3407D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EF7708">
              <w:rPr>
                <w:sz w:val="26"/>
                <w:szCs w:val="26"/>
              </w:rPr>
              <w:t>6</w:t>
            </w:r>
          </w:p>
        </w:tc>
      </w:tr>
      <w:tr w:rsidR="003D782B" w:rsidRPr="00853B0C" w14:paraId="7E9B92B9" w14:textId="77777777" w:rsidTr="009765F4">
        <w:tc>
          <w:tcPr>
            <w:tcW w:w="2077" w:type="dxa"/>
          </w:tcPr>
          <w:p w14:paraId="478C7F5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73FE51F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3158B852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7462089" w14:textId="77777777" w:rsidTr="009765F4">
        <w:tc>
          <w:tcPr>
            <w:tcW w:w="2077" w:type="dxa"/>
          </w:tcPr>
          <w:p w14:paraId="33A3F808" w14:textId="7146F9E1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QN=</w:t>
            </w:r>
            <w:r w:rsidR="00B33B13" w:rsidRPr="00AA5859">
              <w:rPr>
                <w:sz w:val="26"/>
                <w:szCs w:val="26"/>
              </w:rPr>
              <w:t>10</w:t>
            </w:r>
          </w:p>
        </w:tc>
        <w:tc>
          <w:tcPr>
            <w:tcW w:w="7426" w:type="dxa"/>
          </w:tcPr>
          <w:p w14:paraId="346F275E" w14:textId="29255ADF" w:rsidR="003D782B" w:rsidRPr="00853B0C" w:rsidRDefault="007125F6" w:rsidP="00853B0C">
            <w:pPr>
              <w:rPr>
                <w:sz w:val="26"/>
                <w:szCs w:val="26"/>
              </w:rPr>
            </w:pPr>
            <w:r w:rsidRPr="007125F6">
              <w:rPr>
                <w:sz w:val="26"/>
                <w:szCs w:val="26"/>
              </w:rPr>
              <w:t>What is Ternary relationship?</w:t>
            </w:r>
          </w:p>
        </w:tc>
      </w:tr>
      <w:tr w:rsidR="003D782B" w:rsidRPr="00853B0C" w14:paraId="6E37998B" w14:textId="77777777" w:rsidTr="009765F4">
        <w:tc>
          <w:tcPr>
            <w:tcW w:w="2077" w:type="dxa"/>
          </w:tcPr>
          <w:p w14:paraId="485AE40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61EA226D" w14:textId="4EF5C01E" w:rsidR="003D782B" w:rsidRPr="00AA5859" w:rsidRDefault="007125F6" w:rsidP="009765F4">
            <w:pPr>
              <w:rPr>
                <w:sz w:val="26"/>
                <w:szCs w:val="26"/>
              </w:rPr>
            </w:pPr>
            <w:r w:rsidRPr="007125F6">
              <w:rPr>
                <w:sz w:val="26"/>
                <w:szCs w:val="26"/>
              </w:rPr>
              <w:t>A ternary relationship is a type of relationship in a relational database model that involves three entities or tables</w:t>
            </w:r>
          </w:p>
        </w:tc>
      </w:tr>
      <w:tr w:rsidR="003D782B" w:rsidRPr="00853B0C" w14:paraId="2D0CA641" w14:textId="77777777" w:rsidTr="009765F4">
        <w:tc>
          <w:tcPr>
            <w:tcW w:w="2077" w:type="dxa"/>
          </w:tcPr>
          <w:p w14:paraId="660A638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379A1461" w14:textId="4AA8B499" w:rsidR="003D782B" w:rsidRPr="00AA5859" w:rsidRDefault="007125F6" w:rsidP="009765F4">
            <w:pPr>
              <w:rPr>
                <w:sz w:val="26"/>
                <w:szCs w:val="26"/>
              </w:rPr>
            </w:pPr>
            <w:r w:rsidRPr="007125F6">
              <w:rPr>
                <w:sz w:val="26"/>
                <w:szCs w:val="26"/>
              </w:rPr>
              <w:t xml:space="preserve">A ternary relationship is a type of relationship in a relational database model that involves </w:t>
            </w:r>
            <w:r>
              <w:rPr>
                <w:sz w:val="26"/>
                <w:szCs w:val="26"/>
              </w:rPr>
              <w:t>two</w:t>
            </w:r>
            <w:r w:rsidRPr="007125F6">
              <w:rPr>
                <w:sz w:val="26"/>
                <w:szCs w:val="26"/>
              </w:rPr>
              <w:t xml:space="preserve"> entities or tables</w:t>
            </w:r>
          </w:p>
        </w:tc>
      </w:tr>
      <w:tr w:rsidR="003D782B" w:rsidRPr="00853B0C" w14:paraId="1B28ACC3" w14:textId="77777777" w:rsidTr="009765F4">
        <w:tc>
          <w:tcPr>
            <w:tcW w:w="2077" w:type="dxa"/>
          </w:tcPr>
          <w:p w14:paraId="5952DD5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B02F2C7" w14:textId="1F9256AF" w:rsidR="003D782B" w:rsidRPr="00AA5859" w:rsidRDefault="007125F6" w:rsidP="009765F4">
            <w:pPr>
              <w:rPr>
                <w:sz w:val="26"/>
                <w:szCs w:val="26"/>
              </w:rPr>
            </w:pPr>
            <w:r w:rsidRPr="007125F6">
              <w:rPr>
                <w:sz w:val="26"/>
                <w:szCs w:val="26"/>
              </w:rPr>
              <w:t xml:space="preserve">A ternary relationship is a type of relationship in a relational database model that involves </w:t>
            </w:r>
            <w:r>
              <w:rPr>
                <w:sz w:val="26"/>
                <w:szCs w:val="26"/>
              </w:rPr>
              <w:t>one</w:t>
            </w:r>
            <w:r w:rsidRPr="007125F6">
              <w:rPr>
                <w:sz w:val="26"/>
                <w:szCs w:val="26"/>
              </w:rPr>
              <w:t xml:space="preserve"> entit</w:t>
            </w:r>
            <w:r>
              <w:rPr>
                <w:sz w:val="26"/>
                <w:szCs w:val="26"/>
              </w:rPr>
              <w:t>y</w:t>
            </w:r>
            <w:r w:rsidRPr="007125F6">
              <w:rPr>
                <w:sz w:val="26"/>
                <w:szCs w:val="26"/>
              </w:rPr>
              <w:t xml:space="preserve"> or table</w:t>
            </w:r>
          </w:p>
        </w:tc>
      </w:tr>
      <w:tr w:rsidR="003D782B" w:rsidRPr="00853B0C" w14:paraId="4D4F5780" w14:textId="77777777" w:rsidTr="009765F4">
        <w:tc>
          <w:tcPr>
            <w:tcW w:w="2077" w:type="dxa"/>
          </w:tcPr>
          <w:p w14:paraId="027880F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63F8728C" w14:textId="688F2249" w:rsidR="003D782B" w:rsidRPr="00AA5859" w:rsidRDefault="007125F6" w:rsidP="009765F4">
            <w:pPr>
              <w:rPr>
                <w:sz w:val="26"/>
                <w:szCs w:val="26"/>
              </w:rPr>
            </w:pPr>
            <w:r w:rsidRPr="007125F6">
              <w:rPr>
                <w:sz w:val="26"/>
                <w:szCs w:val="26"/>
              </w:rPr>
              <w:t>This type is not available</w:t>
            </w:r>
          </w:p>
        </w:tc>
      </w:tr>
      <w:tr w:rsidR="003D782B" w:rsidRPr="00853B0C" w14:paraId="555AFCB8" w14:textId="77777777" w:rsidTr="009765F4">
        <w:tc>
          <w:tcPr>
            <w:tcW w:w="2077" w:type="dxa"/>
          </w:tcPr>
          <w:p w14:paraId="77DCB6E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69615085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C439755" w14:textId="77777777" w:rsidTr="009765F4">
        <w:tc>
          <w:tcPr>
            <w:tcW w:w="2077" w:type="dxa"/>
          </w:tcPr>
          <w:p w14:paraId="1E9E091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2FCFA6ED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1DA8EF87" w14:textId="77777777" w:rsidTr="009765F4">
        <w:tc>
          <w:tcPr>
            <w:tcW w:w="2077" w:type="dxa"/>
          </w:tcPr>
          <w:p w14:paraId="58116B6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2F52FC61" w14:textId="2110A2BD" w:rsidR="003D782B" w:rsidRPr="00AA5859" w:rsidRDefault="007125F6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D782B" w:rsidRPr="00853B0C" w14:paraId="76876847" w14:textId="77777777" w:rsidTr="009765F4">
        <w:tc>
          <w:tcPr>
            <w:tcW w:w="2077" w:type="dxa"/>
          </w:tcPr>
          <w:p w14:paraId="74F9E32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18C82EC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5EC53211" w14:textId="77777777" w:rsidTr="009765F4">
        <w:tc>
          <w:tcPr>
            <w:tcW w:w="2077" w:type="dxa"/>
          </w:tcPr>
          <w:p w14:paraId="43B8761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1697F601" w14:textId="51C8A4AB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D782B" w:rsidRPr="00853B0C" w14:paraId="5FE82B2F" w14:textId="77777777" w:rsidTr="009765F4">
        <w:tc>
          <w:tcPr>
            <w:tcW w:w="2077" w:type="dxa"/>
          </w:tcPr>
          <w:p w14:paraId="4E1EAEBC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A22461B" w14:textId="3113DEF6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LO3</w:t>
            </w:r>
          </w:p>
        </w:tc>
      </w:tr>
      <w:tr w:rsidR="003D782B" w:rsidRPr="00853B0C" w14:paraId="7BE96058" w14:textId="77777777" w:rsidTr="009765F4">
        <w:tc>
          <w:tcPr>
            <w:tcW w:w="2077" w:type="dxa"/>
          </w:tcPr>
          <w:p w14:paraId="68CD9EC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33526B41" w14:textId="179BB2A3" w:rsidR="003D782B" w:rsidRPr="00AA5859" w:rsidRDefault="00A57E22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432217F7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6C04EB6F" w14:textId="77777777" w:rsidTr="009765F4">
        <w:tc>
          <w:tcPr>
            <w:tcW w:w="2077" w:type="dxa"/>
          </w:tcPr>
          <w:p w14:paraId="0DFE2C49" w14:textId="24F08191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C60F8D" w:rsidRPr="00AA5859">
              <w:rPr>
                <w:sz w:val="26"/>
                <w:szCs w:val="26"/>
              </w:rPr>
              <w:t>11</w:t>
            </w:r>
          </w:p>
        </w:tc>
        <w:tc>
          <w:tcPr>
            <w:tcW w:w="7426" w:type="dxa"/>
          </w:tcPr>
          <w:p w14:paraId="1201F02E" w14:textId="048F378D" w:rsidR="00B31DDE" w:rsidRPr="00853B0C" w:rsidRDefault="00B31DDE" w:rsidP="00853B0C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Consider the following table</w:t>
            </w:r>
            <w:r w:rsidR="004071E7">
              <w:rPr>
                <w:sz w:val="26"/>
                <w:szCs w:val="26"/>
              </w:rPr>
              <w:t>,</w:t>
            </w:r>
            <w:r w:rsidRPr="00853B0C">
              <w:rPr>
                <w:sz w:val="26"/>
                <w:szCs w:val="26"/>
              </w:rPr>
              <w:t xml:space="preserve"> which of the following affirmations applies the best:</w:t>
            </w:r>
          </w:p>
          <w:p w14:paraId="6AF59FEB" w14:textId="7DA831E3" w:rsidR="003D782B" w:rsidRPr="00853B0C" w:rsidRDefault="00B31DDE" w:rsidP="00853B0C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ID(Key Field) | FIRSTNAME | LASTNAME | BIRTHDATE | GENDER | CITYOFBIRTH | STATE</w:t>
            </w:r>
          </w:p>
        </w:tc>
      </w:tr>
      <w:tr w:rsidR="003D782B" w:rsidRPr="00853B0C" w14:paraId="1543F947" w14:textId="77777777" w:rsidTr="009765F4">
        <w:tc>
          <w:tcPr>
            <w:tcW w:w="2077" w:type="dxa"/>
          </w:tcPr>
          <w:p w14:paraId="13C9054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21DC2353" w14:textId="38A47201" w:rsidR="003D782B" w:rsidRPr="00AA5859" w:rsidRDefault="00B31DD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table is in first normal form</w:t>
            </w:r>
          </w:p>
        </w:tc>
      </w:tr>
      <w:tr w:rsidR="003D782B" w:rsidRPr="00853B0C" w14:paraId="46ED6BD3" w14:textId="77777777" w:rsidTr="009765F4">
        <w:tc>
          <w:tcPr>
            <w:tcW w:w="2077" w:type="dxa"/>
          </w:tcPr>
          <w:p w14:paraId="6BBECF4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12223F91" w14:textId="20546B93" w:rsidR="003D782B" w:rsidRPr="00AA5859" w:rsidRDefault="00B31DD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table is in second normal form</w:t>
            </w:r>
          </w:p>
        </w:tc>
      </w:tr>
      <w:tr w:rsidR="003D782B" w:rsidRPr="00853B0C" w14:paraId="6D7AD18B" w14:textId="77777777" w:rsidTr="009765F4">
        <w:tc>
          <w:tcPr>
            <w:tcW w:w="2077" w:type="dxa"/>
          </w:tcPr>
          <w:p w14:paraId="1D4E68C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64175092" w14:textId="14029FE3" w:rsidR="003D782B" w:rsidRPr="00AA5859" w:rsidRDefault="00B31DDE" w:rsidP="009401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table is in third normal form</w:t>
            </w:r>
          </w:p>
        </w:tc>
      </w:tr>
      <w:tr w:rsidR="003D782B" w:rsidRPr="00853B0C" w14:paraId="5110BBE9" w14:textId="77777777" w:rsidTr="009765F4">
        <w:tc>
          <w:tcPr>
            <w:tcW w:w="2077" w:type="dxa"/>
          </w:tcPr>
          <w:p w14:paraId="1BC5BFE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0C5FC4E2" w14:textId="2CC072DA" w:rsidR="003D782B" w:rsidRPr="00AA5859" w:rsidRDefault="00B31DD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table is in fourth normal form</w:t>
            </w:r>
          </w:p>
        </w:tc>
      </w:tr>
      <w:tr w:rsidR="003D782B" w:rsidRPr="00853B0C" w14:paraId="25644D56" w14:textId="77777777" w:rsidTr="009765F4">
        <w:tc>
          <w:tcPr>
            <w:tcW w:w="2077" w:type="dxa"/>
          </w:tcPr>
          <w:p w14:paraId="0A05C12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19CE962F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76DBFC6" w14:textId="77777777" w:rsidTr="009765F4">
        <w:tc>
          <w:tcPr>
            <w:tcW w:w="2077" w:type="dxa"/>
          </w:tcPr>
          <w:p w14:paraId="13F7A1E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1E0BD818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738A49D" w14:textId="77777777" w:rsidTr="009765F4">
        <w:tc>
          <w:tcPr>
            <w:tcW w:w="2077" w:type="dxa"/>
          </w:tcPr>
          <w:p w14:paraId="5862EB7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65F01A95" w14:textId="4E22208C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3D782B" w:rsidRPr="00853B0C" w14:paraId="3D258804" w14:textId="77777777" w:rsidTr="009765F4">
        <w:tc>
          <w:tcPr>
            <w:tcW w:w="2077" w:type="dxa"/>
          </w:tcPr>
          <w:p w14:paraId="630FF6B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7679E3D0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09BF84D3" w14:textId="77777777" w:rsidTr="009765F4">
        <w:tc>
          <w:tcPr>
            <w:tcW w:w="2077" w:type="dxa"/>
          </w:tcPr>
          <w:p w14:paraId="63DFD93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1D9C218B" w14:textId="2092A0D5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D782B" w:rsidRPr="00853B0C" w14:paraId="656FBC0E" w14:textId="77777777" w:rsidTr="009765F4">
        <w:tc>
          <w:tcPr>
            <w:tcW w:w="2077" w:type="dxa"/>
          </w:tcPr>
          <w:p w14:paraId="13575664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1899F599" w14:textId="3BA5DA63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LO3</w:t>
            </w:r>
          </w:p>
        </w:tc>
      </w:tr>
      <w:tr w:rsidR="003D782B" w:rsidRPr="00853B0C" w14:paraId="46C4D441" w14:textId="77777777" w:rsidTr="009765F4">
        <w:tc>
          <w:tcPr>
            <w:tcW w:w="2077" w:type="dxa"/>
          </w:tcPr>
          <w:p w14:paraId="0A8E5E4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12C265B7" w14:textId="6A611DBF" w:rsidR="003D782B" w:rsidRPr="00AA5859" w:rsidRDefault="00A57E22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080F92FD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4BDA7DF4" w14:textId="77777777" w:rsidTr="009765F4">
        <w:tc>
          <w:tcPr>
            <w:tcW w:w="2077" w:type="dxa"/>
          </w:tcPr>
          <w:p w14:paraId="5886B16D" w14:textId="4FDC9765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9D2065" w:rsidRPr="00AA5859">
              <w:rPr>
                <w:sz w:val="26"/>
                <w:szCs w:val="26"/>
              </w:rPr>
              <w:t>12</w:t>
            </w:r>
          </w:p>
        </w:tc>
        <w:tc>
          <w:tcPr>
            <w:tcW w:w="7426" w:type="dxa"/>
          </w:tcPr>
          <w:p w14:paraId="3E876448" w14:textId="3C18628C" w:rsidR="003D782B" w:rsidRPr="000F7A59" w:rsidRDefault="004071E7" w:rsidP="00AA58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Which attribute is a</w:t>
            </w:r>
            <w:r w:rsidR="00A57E22" w:rsidRPr="000F7A59">
              <w:rPr>
                <w:sz w:val="26"/>
                <w:szCs w:val="26"/>
              </w:rPr>
              <w:t xml:space="preserve"> </w:t>
            </w:r>
            <w:r w:rsidR="00A57E22" w:rsidRPr="00A57E22">
              <w:rPr>
                <w:sz w:val="26"/>
                <w:szCs w:val="26"/>
                <w:lang w:val="vi-VN"/>
              </w:rPr>
              <w:t>DERIVED</w:t>
            </w:r>
            <w:r w:rsidR="00A57E22" w:rsidRPr="00A57E22">
              <w:rPr>
                <w:sz w:val="26"/>
                <w:szCs w:val="26"/>
              </w:rPr>
              <w:t xml:space="preserve"> </w:t>
            </w:r>
            <w:r w:rsidR="00BD556D" w:rsidRPr="000F7A59">
              <w:rPr>
                <w:sz w:val="26"/>
                <w:szCs w:val="26"/>
              </w:rPr>
              <w:t>ATTRIBUTE?</w:t>
            </w:r>
          </w:p>
          <w:p w14:paraId="5D82A1B5" w14:textId="77777777" w:rsidR="00BD556D" w:rsidRDefault="00BD556D" w:rsidP="00AA5859">
            <w:pPr>
              <w:rPr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DB784" wp14:editId="44670A18">
                  <wp:extent cx="3810000" cy="236140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030" cy="236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8D42C" w14:textId="77777777" w:rsidR="000F7A59" w:rsidRDefault="000F7A59" w:rsidP="00AA5859">
            <w:pPr>
              <w:rPr>
                <w:sz w:val="26"/>
                <w:szCs w:val="26"/>
              </w:rPr>
            </w:pPr>
          </w:p>
          <w:p w14:paraId="7C0091FE" w14:textId="78EC26A3" w:rsidR="000F7A59" w:rsidRPr="00853B0C" w:rsidRDefault="000F7A59" w:rsidP="000F7A59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[</w:t>
            </w:r>
            <w:proofErr w:type="gramStart"/>
            <w:r w:rsidRPr="00853B0C">
              <w:rPr>
                <w:sz w:val="26"/>
                <w:szCs w:val="26"/>
              </w:rPr>
              <w:t>File:QN</w:t>
            </w:r>
            <w:r>
              <w:rPr>
                <w:sz w:val="26"/>
                <w:szCs w:val="26"/>
              </w:rPr>
              <w:t>6</w:t>
            </w:r>
            <w:r w:rsidR="004071E7">
              <w:rPr>
                <w:sz w:val="26"/>
                <w:szCs w:val="26"/>
              </w:rPr>
              <w:t>.p</w:t>
            </w:r>
            <w:r w:rsidRPr="00853B0C">
              <w:rPr>
                <w:sz w:val="26"/>
                <w:szCs w:val="26"/>
              </w:rPr>
              <w:t>n</w:t>
            </w:r>
            <w:r w:rsidR="004071E7">
              <w:rPr>
                <w:sz w:val="26"/>
                <w:szCs w:val="26"/>
              </w:rPr>
              <w:t>g</w:t>
            </w:r>
            <w:proofErr w:type="gramEnd"/>
            <w:r w:rsidRPr="00853B0C">
              <w:rPr>
                <w:sz w:val="26"/>
                <w:szCs w:val="26"/>
              </w:rPr>
              <w:t>]</w:t>
            </w:r>
          </w:p>
          <w:p w14:paraId="4251814F" w14:textId="7782782A" w:rsidR="000F7A59" w:rsidRPr="00AA5859" w:rsidRDefault="000F7A59" w:rsidP="00AA5859">
            <w:pPr>
              <w:rPr>
                <w:sz w:val="26"/>
                <w:szCs w:val="26"/>
              </w:rPr>
            </w:pPr>
          </w:p>
        </w:tc>
      </w:tr>
      <w:tr w:rsidR="00F348F5" w:rsidRPr="00853B0C" w14:paraId="02C2A520" w14:textId="77777777" w:rsidTr="009765F4">
        <w:tc>
          <w:tcPr>
            <w:tcW w:w="2077" w:type="dxa"/>
          </w:tcPr>
          <w:p w14:paraId="181ED3B5" w14:textId="77777777" w:rsidR="00F348F5" w:rsidRPr="00AA5859" w:rsidRDefault="00F348F5" w:rsidP="00F348F5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a.</w:t>
            </w:r>
          </w:p>
        </w:tc>
        <w:tc>
          <w:tcPr>
            <w:tcW w:w="7426" w:type="dxa"/>
          </w:tcPr>
          <w:p w14:paraId="71AC86F7" w14:textId="3ACD51F0" w:rsidR="00F348F5" w:rsidRPr="00AA5859" w:rsidRDefault="00A57E22" w:rsidP="00F348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Degree</w:t>
            </w:r>
          </w:p>
        </w:tc>
      </w:tr>
      <w:tr w:rsidR="00F348F5" w:rsidRPr="00853B0C" w14:paraId="2700F198" w14:textId="77777777" w:rsidTr="009765F4">
        <w:tc>
          <w:tcPr>
            <w:tcW w:w="2077" w:type="dxa"/>
          </w:tcPr>
          <w:p w14:paraId="0045659D" w14:textId="77777777" w:rsidR="00F348F5" w:rsidRPr="00AA5859" w:rsidRDefault="00F348F5" w:rsidP="00F348F5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157F93B" w14:textId="09A845DB" w:rsidR="00F348F5" w:rsidRPr="00AA5859" w:rsidRDefault="00BD556D" w:rsidP="00F348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Age</w:t>
            </w:r>
          </w:p>
        </w:tc>
      </w:tr>
      <w:tr w:rsidR="00F348F5" w:rsidRPr="00853B0C" w14:paraId="49C7173C" w14:textId="77777777" w:rsidTr="009765F4">
        <w:tc>
          <w:tcPr>
            <w:tcW w:w="2077" w:type="dxa"/>
          </w:tcPr>
          <w:p w14:paraId="6A412167" w14:textId="77777777" w:rsidR="00F348F5" w:rsidRPr="00AA5859" w:rsidRDefault="00F348F5" w:rsidP="00F348F5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FAB4D73" w14:textId="7EA9EDE6" w:rsidR="00F348F5" w:rsidRPr="00AA5859" w:rsidRDefault="00BD556D" w:rsidP="00F348F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EmpID</w:t>
            </w:r>
            <w:proofErr w:type="spellEnd"/>
          </w:p>
        </w:tc>
      </w:tr>
      <w:tr w:rsidR="00F348F5" w:rsidRPr="00853B0C" w14:paraId="39FDFC01" w14:textId="77777777" w:rsidTr="009765F4">
        <w:tc>
          <w:tcPr>
            <w:tcW w:w="2077" w:type="dxa"/>
          </w:tcPr>
          <w:p w14:paraId="75D32632" w14:textId="77777777" w:rsidR="00F348F5" w:rsidRPr="00AA5859" w:rsidRDefault="00F348F5" w:rsidP="00F348F5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406D3E5B" w14:textId="259E29B9" w:rsidR="00F348F5" w:rsidRPr="00AA5859" w:rsidRDefault="00BD556D" w:rsidP="00F348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</w:tr>
      <w:tr w:rsidR="003D782B" w:rsidRPr="00853B0C" w14:paraId="668C2770" w14:textId="77777777" w:rsidTr="009765F4">
        <w:tc>
          <w:tcPr>
            <w:tcW w:w="2077" w:type="dxa"/>
          </w:tcPr>
          <w:p w14:paraId="5FB98F1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6CB49384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605227F" w14:textId="77777777" w:rsidTr="009765F4">
        <w:tc>
          <w:tcPr>
            <w:tcW w:w="2077" w:type="dxa"/>
          </w:tcPr>
          <w:p w14:paraId="29D1D08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7139808A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5E893D22" w14:textId="77777777" w:rsidTr="009765F4">
        <w:tc>
          <w:tcPr>
            <w:tcW w:w="2077" w:type="dxa"/>
          </w:tcPr>
          <w:p w14:paraId="4E093F6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53D2F18B" w14:textId="6B87F6DF" w:rsidR="003D782B" w:rsidRPr="00AA5859" w:rsidRDefault="004071E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3D782B" w:rsidRPr="00853B0C" w14:paraId="24401926" w14:textId="77777777" w:rsidTr="009765F4">
        <w:tc>
          <w:tcPr>
            <w:tcW w:w="2077" w:type="dxa"/>
          </w:tcPr>
          <w:p w14:paraId="51FB20C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2A268EC6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4D0FB75A" w14:textId="77777777" w:rsidTr="009765F4">
        <w:tc>
          <w:tcPr>
            <w:tcW w:w="2077" w:type="dxa"/>
          </w:tcPr>
          <w:p w14:paraId="4A118AC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1E055161" w14:textId="0ECB5EA0" w:rsidR="003D782B" w:rsidRPr="00AA5859" w:rsidRDefault="00AA585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3,4</w:t>
            </w:r>
          </w:p>
        </w:tc>
      </w:tr>
      <w:tr w:rsidR="003D782B" w:rsidRPr="00853B0C" w14:paraId="62288927" w14:textId="77777777" w:rsidTr="009765F4">
        <w:tc>
          <w:tcPr>
            <w:tcW w:w="2077" w:type="dxa"/>
          </w:tcPr>
          <w:p w14:paraId="6EF9CB9D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00530AA" w14:textId="67CBAF77" w:rsidR="003D782B" w:rsidRPr="00853B0C" w:rsidRDefault="00AE05A0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LO4</w:t>
            </w:r>
          </w:p>
        </w:tc>
      </w:tr>
      <w:tr w:rsidR="003D782B" w:rsidRPr="00853B0C" w14:paraId="7272FF81" w14:textId="77777777" w:rsidTr="009765F4">
        <w:tc>
          <w:tcPr>
            <w:tcW w:w="2077" w:type="dxa"/>
          </w:tcPr>
          <w:p w14:paraId="48227B2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6DDA802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40C0DFA4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58DAA3B8" w14:textId="77777777" w:rsidTr="009765F4">
        <w:tc>
          <w:tcPr>
            <w:tcW w:w="2077" w:type="dxa"/>
          </w:tcPr>
          <w:p w14:paraId="42506015" w14:textId="31F79AC4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3</w:t>
            </w:r>
          </w:p>
        </w:tc>
        <w:tc>
          <w:tcPr>
            <w:tcW w:w="7426" w:type="dxa"/>
          </w:tcPr>
          <w:p w14:paraId="4589C47E" w14:textId="46E6A414" w:rsidR="003145A2" w:rsidRPr="0093630C" w:rsidRDefault="0093630C" w:rsidP="00AA5859">
            <w:pPr>
              <w:rPr>
                <w:sz w:val="26"/>
                <w:szCs w:val="26"/>
              </w:rPr>
            </w:pPr>
            <w:r>
              <w:t>The name of a relation</w:t>
            </w:r>
            <w:r w:rsidR="004071E7">
              <w:t xml:space="preserve"> and the set of attributes for that</w:t>
            </w:r>
            <w:r>
              <w:t xml:space="preserve"> relation is called the ___________ for that relation.</w:t>
            </w:r>
          </w:p>
          <w:p w14:paraId="2082E6BD" w14:textId="26C74409" w:rsidR="003145A2" w:rsidRPr="00AA5859" w:rsidRDefault="003145A2" w:rsidP="00AA5859">
            <w:pPr>
              <w:rPr>
                <w:sz w:val="26"/>
                <w:szCs w:val="26"/>
              </w:rPr>
            </w:pPr>
          </w:p>
        </w:tc>
      </w:tr>
      <w:tr w:rsidR="003D782B" w:rsidRPr="00853B0C" w14:paraId="4107A276" w14:textId="77777777" w:rsidTr="009765F4">
        <w:tc>
          <w:tcPr>
            <w:tcW w:w="2077" w:type="dxa"/>
          </w:tcPr>
          <w:p w14:paraId="56C7B97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4723BC9D" w14:textId="19317B0B" w:rsidR="003D782B" w:rsidRPr="00AA5859" w:rsidRDefault="003145A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4071E7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tribute</w:t>
            </w:r>
          </w:p>
        </w:tc>
      </w:tr>
      <w:tr w:rsidR="003D782B" w:rsidRPr="00853B0C" w14:paraId="4C930FCA" w14:textId="77777777" w:rsidTr="009765F4">
        <w:tc>
          <w:tcPr>
            <w:tcW w:w="2077" w:type="dxa"/>
          </w:tcPr>
          <w:p w14:paraId="5CF0510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A6129F3" w14:textId="13B1CBDF" w:rsidR="003D782B" w:rsidRPr="00AA5859" w:rsidRDefault="003145A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Entity</w:t>
            </w:r>
          </w:p>
        </w:tc>
      </w:tr>
      <w:tr w:rsidR="003D782B" w:rsidRPr="00853B0C" w14:paraId="3E2494A7" w14:textId="77777777" w:rsidTr="009765F4">
        <w:tc>
          <w:tcPr>
            <w:tcW w:w="2077" w:type="dxa"/>
          </w:tcPr>
          <w:p w14:paraId="40D1A14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45252C62" w14:textId="1867CB95" w:rsidR="003D782B" w:rsidRPr="00AA5859" w:rsidRDefault="003145A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Relationship</w:t>
            </w:r>
          </w:p>
        </w:tc>
      </w:tr>
      <w:tr w:rsidR="003D782B" w:rsidRPr="00853B0C" w14:paraId="7ACAB7F7" w14:textId="77777777" w:rsidTr="009765F4">
        <w:tc>
          <w:tcPr>
            <w:tcW w:w="2077" w:type="dxa"/>
          </w:tcPr>
          <w:p w14:paraId="1C67977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4D2AB767" w14:textId="6710DB09" w:rsidR="003D782B" w:rsidRPr="00AA5859" w:rsidRDefault="0093630C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Schema</w:t>
            </w:r>
          </w:p>
        </w:tc>
      </w:tr>
      <w:tr w:rsidR="003D782B" w:rsidRPr="00853B0C" w14:paraId="62FEFF60" w14:textId="77777777" w:rsidTr="009765F4">
        <w:tc>
          <w:tcPr>
            <w:tcW w:w="2077" w:type="dxa"/>
          </w:tcPr>
          <w:p w14:paraId="4E007ED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040F88C7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2B566819" w14:textId="77777777" w:rsidTr="009765F4">
        <w:tc>
          <w:tcPr>
            <w:tcW w:w="2077" w:type="dxa"/>
          </w:tcPr>
          <w:p w14:paraId="6B97F1D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3F25E1DB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774DB4C7" w14:textId="77777777" w:rsidTr="009765F4">
        <w:tc>
          <w:tcPr>
            <w:tcW w:w="2077" w:type="dxa"/>
          </w:tcPr>
          <w:p w14:paraId="2CE4633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50C02B65" w14:textId="4ED3110A" w:rsidR="003D782B" w:rsidRPr="00AA5859" w:rsidRDefault="0093630C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3D782B" w:rsidRPr="00853B0C" w14:paraId="34C3F989" w14:textId="77777777" w:rsidTr="009765F4">
        <w:tc>
          <w:tcPr>
            <w:tcW w:w="2077" w:type="dxa"/>
          </w:tcPr>
          <w:p w14:paraId="7B1D367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2AC077E3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1EABD427" w14:textId="77777777" w:rsidTr="009765F4">
        <w:tc>
          <w:tcPr>
            <w:tcW w:w="2077" w:type="dxa"/>
          </w:tcPr>
          <w:p w14:paraId="5D48CDD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4D0D9F79" w14:textId="69BD3409" w:rsidR="003D782B" w:rsidRPr="00AA5859" w:rsidRDefault="003145A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D782B" w:rsidRPr="00853B0C" w14:paraId="1AB09F60" w14:textId="77777777" w:rsidTr="009765F4">
        <w:tc>
          <w:tcPr>
            <w:tcW w:w="2077" w:type="dxa"/>
          </w:tcPr>
          <w:p w14:paraId="40F6A4EC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5121D9E2" w14:textId="246241BE" w:rsidR="003D782B" w:rsidRPr="00853B0C" w:rsidRDefault="003145A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LO4</w:t>
            </w:r>
          </w:p>
        </w:tc>
      </w:tr>
      <w:tr w:rsidR="003D782B" w:rsidRPr="00853B0C" w14:paraId="6BB4562F" w14:textId="77777777" w:rsidTr="009765F4">
        <w:tc>
          <w:tcPr>
            <w:tcW w:w="2077" w:type="dxa"/>
          </w:tcPr>
          <w:p w14:paraId="04DEEB6A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76F9E432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005B4B61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D595FF1" w14:textId="77777777" w:rsidTr="009765F4">
        <w:tc>
          <w:tcPr>
            <w:tcW w:w="2077" w:type="dxa"/>
          </w:tcPr>
          <w:p w14:paraId="496776EB" w14:textId="28E8A9C8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4</w:t>
            </w:r>
          </w:p>
        </w:tc>
        <w:tc>
          <w:tcPr>
            <w:tcW w:w="7426" w:type="dxa"/>
          </w:tcPr>
          <w:p w14:paraId="2149F56F" w14:textId="1767A6F2" w:rsidR="003D782B" w:rsidRPr="00AA5859" w:rsidRDefault="0093630C" w:rsidP="00AA5859">
            <w:pPr>
              <w:rPr>
                <w:sz w:val="26"/>
                <w:szCs w:val="26"/>
              </w:rPr>
            </w:pPr>
            <w:r w:rsidRPr="0093630C">
              <w:rPr>
                <w:sz w:val="26"/>
                <w:szCs w:val="26"/>
              </w:rPr>
              <w:t>Select the correct answers</w:t>
            </w:r>
          </w:p>
        </w:tc>
      </w:tr>
      <w:tr w:rsidR="004D6730" w:rsidRPr="00853B0C" w14:paraId="3E114E58" w14:textId="77777777" w:rsidTr="009765F4">
        <w:tc>
          <w:tcPr>
            <w:tcW w:w="2077" w:type="dxa"/>
          </w:tcPr>
          <w:p w14:paraId="58C2785E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3790837E" w14:textId="30CFB245" w:rsidR="004D6730" w:rsidRPr="00AA5859" w:rsidRDefault="0093630C" w:rsidP="004D6730">
            <w:pPr>
              <w:rPr>
                <w:sz w:val="26"/>
                <w:szCs w:val="26"/>
              </w:rPr>
            </w:pPr>
            <w:r w:rsidRPr="0093630C">
              <w:rPr>
                <w:sz w:val="26"/>
                <w:szCs w:val="26"/>
              </w:rPr>
              <w:t>A function is a pre-written SQL statement that returns a single value or a table of values</w:t>
            </w:r>
          </w:p>
        </w:tc>
      </w:tr>
      <w:tr w:rsidR="004D6730" w:rsidRPr="00853B0C" w14:paraId="4C77A51C" w14:textId="77777777" w:rsidTr="009765F4">
        <w:tc>
          <w:tcPr>
            <w:tcW w:w="2077" w:type="dxa"/>
          </w:tcPr>
          <w:p w14:paraId="38F74A14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1E1BF61" w14:textId="6A673C9C" w:rsidR="004D6730" w:rsidRPr="00AA5859" w:rsidRDefault="0093630C" w:rsidP="004D6730">
            <w:pPr>
              <w:rPr>
                <w:sz w:val="26"/>
                <w:szCs w:val="26"/>
              </w:rPr>
            </w:pPr>
            <w:r w:rsidRPr="0093630C">
              <w:rPr>
                <w:sz w:val="26"/>
                <w:szCs w:val="26"/>
              </w:rPr>
              <w:t>A function is a pre-written SQL statement</w:t>
            </w:r>
            <w:r w:rsidR="004071E7">
              <w:rPr>
                <w:sz w:val="26"/>
                <w:szCs w:val="26"/>
              </w:rPr>
              <w:t xml:space="preserve"> that</w:t>
            </w:r>
            <w:r w:rsidRPr="0093630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only return</w:t>
            </w:r>
            <w:r w:rsidR="004071E7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NULL</w:t>
            </w:r>
          </w:p>
        </w:tc>
      </w:tr>
      <w:tr w:rsidR="004D6730" w:rsidRPr="00853B0C" w14:paraId="72085911" w14:textId="77777777" w:rsidTr="009765F4">
        <w:tc>
          <w:tcPr>
            <w:tcW w:w="2077" w:type="dxa"/>
          </w:tcPr>
          <w:p w14:paraId="2505F7D8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7101EDAF" w14:textId="22DFC2A4" w:rsidR="004D6730" w:rsidRPr="00AA5859" w:rsidRDefault="0093630C" w:rsidP="004D6730">
            <w:pPr>
              <w:rPr>
                <w:sz w:val="26"/>
                <w:szCs w:val="26"/>
              </w:rPr>
            </w:pPr>
            <w:r w:rsidRPr="0093630C">
              <w:rPr>
                <w:sz w:val="26"/>
                <w:szCs w:val="26"/>
              </w:rPr>
              <w:t xml:space="preserve">A </w:t>
            </w:r>
            <w:r>
              <w:rPr>
                <w:sz w:val="26"/>
                <w:szCs w:val="26"/>
              </w:rPr>
              <w:t>procedure</w:t>
            </w:r>
            <w:r w:rsidRPr="0093630C">
              <w:rPr>
                <w:sz w:val="26"/>
                <w:szCs w:val="26"/>
              </w:rPr>
              <w:t xml:space="preserve"> is a pre-written SQL statement that returns a single value or a table of values</w:t>
            </w:r>
          </w:p>
        </w:tc>
      </w:tr>
      <w:tr w:rsidR="004D6730" w:rsidRPr="00853B0C" w14:paraId="225AEC48" w14:textId="77777777" w:rsidTr="009765F4">
        <w:tc>
          <w:tcPr>
            <w:tcW w:w="2077" w:type="dxa"/>
          </w:tcPr>
          <w:p w14:paraId="454DE32D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581114E1" w14:textId="1B280224" w:rsidR="004D6730" w:rsidRPr="00AA5859" w:rsidRDefault="0093630C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procedure </w:t>
            </w:r>
            <w:r w:rsidR="00B11092">
              <w:rPr>
                <w:sz w:val="26"/>
                <w:szCs w:val="26"/>
              </w:rPr>
              <w:t>is another name of a function</w:t>
            </w:r>
          </w:p>
        </w:tc>
      </w:tr>
      <w:tr w:rsidR="004D6730" w:rsidRPr="00853B0C" w14:paraId="591DF4EE" w14:textId="77777777" w:rsidTr="009765F4">
        <w:tc>
          <w:tcPr>
            <w:tcW w:w="2077" w:type="dxa"/>
          </w:tcPr>
          <w:p w14:paraId="15275941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2197D6F3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4D6730" w:rsidRPr="00853B0C" w14:paraId="67AD9292" w14:textId="77777777" w:rsidTr="009765F4">
        <w:tc>
          <w:tcPr>
            <w:tcW w:w="2077" w:type="dxa"/>
          </w:tcPr>
          <w:p w14:paraId="6D4A2154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4FED8FAC" w14:textId="77777777" w:rsidR="004D6730" w:rsidRPr="00AA5859" w:rsidRDefault="004D6730" w:rsidP="004D6730">
            <w:pPr>
              <w:rPr>
                <w:sz w:val="26"/>
                <w:szCs w:val="26"/>
              </w:rPr>
            </w:pPr>
          </w:p>
        </w:tc>
      </w:tr>
      <w:tr w:rsidR="004D6730" w:rsidRPr="00853B0C" w14:paraId="2817D232" w14:textId="77777777" w:rsidTr="009765F4">
        <w:tc>
          <w:tcPr>
            <w:tcW w:w="2077" w:type="dxa"/>
          </w:tcPr>
          <w:p w14:paraId="08DCEA1F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1E0E5D23" w14:textId="6FC8DD75" w:rsidR="004D6730" w:rsidRPr="00AA5859" w:rsidRDefault="004D6730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4D6730" w:rsidRPr="00853B0C" w14:paraId="32C959CF" w14:textId="77777777" w:rsidTr="009765F4">
        <w:tc>
          <w:tcPr>
            <w:tcW w:w="2077" w:type="dxa"/>
          </w:tcPr>
          <w:p w14:paraId="34E790C5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2A9AFC8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4D6730" w:rsidRPr="00853B0C" w14:paraId="44938F86" w14:textId="77777777" w:rsidTr="009765F4">
        <w:tc>
          <w:tcPr>
            <w:tcW w:w="2077" w:type="dxa"/>
          </w:tcPr>
          <w:p w14:paraId="71871EFB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67BC79A5" w14:textId="3E020A73" w:rsidR="004D6730" w:rsidRPr="00AA5859" w:rsidRDefault="004D6730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D6730" w:rsidRPr="00853B0C" w14:paraId="359759D5" w14:textId="77777777" w:rsidTr="009765F4">
        <w:tc>
          <w:tcPr>
            <w:tcW w:w="2077" w:type="dxa"/>
          </w:tcPr>
          <w:p w14:paraId="6BF5E6B0" w14:textId="77777777" w:rsidR="004D6730" w:rsidRPr="00853B0C" w:rsidRDefault="004D6730" w:rsidP="004D6730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539FD410" w14:textId="692F7563" w:rsidR="004D6730" w:rsidRPr="00853B0C" w:rsidRDefault="004D6730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LO7</w:t>
            </w:r>
          </w:p>
        </w:tc>
      </w:tr>
      <w:tr w:rsidR="004D6730" w:rsidRPr="00853B0C" w14:paraId="75DDC1E1" w14:textId="77777777" w:rsidTr="009765F4">
        <w:tc>
          <w:tcPr>
            <w:tcW w:w="2077" w:type="dxa"/>
          </w:tcPr>
          <w:p w14:paraId="0A5E0910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548E65A1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5763C042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381F9E3C" w14:textId="77777777" w:rsidTr="009765F4">
        <w:tc>
          <w:tcPr>
            <w:tcW w:w="2077" w:type="dxa"/>
          </w:tcPr>
          <w:p w14:paraId="28D396FE" w14:textId="4D4DB2C4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5</w:t>
            </w:r>
          </w:p>
        </w:tc>
        <w:tc>
          <w:tcPr>
            <w:tcW w:w="7426" w:type="dxa"/>
          </w:tcPr>
          <w:p w14:paraId="379E4059" w14:textId="398A75B4" w:rsidR="0065394A" w:rsidRDefault="0065394A" w:rsidP="00F35DEC">
            <w:r>
              <w:t xml:space="preserve">Suppose </w:t>
            </w:r>
            <w:r w:rsidR="00054B7B">
              <w:t xml:space="preserve">a </w:t>
            </w:r>
            <w:r>
              <w:t>table:</w:t>
            </w:r>
          </w:p>
          <w:p w14:paraId="1805D850" w14:textId="4FA87E44" w:rsidR="003D782B" w:rsidRDefault="0065394A" w:rsidP="00F35DEC">
            <w:r>
              <w:t>PC</w:t>
            </w:r>
            <w:r w:rsidR="004071E7">
              <w:t xml:space="preserve"> </w:t>
            </w:r>
            <w:r>
              <w:t xml:space="preserve">(model, speed, ram, </w:t>
            </w:r>
            <w:proofErr w:type="spellStart"/>
            <w:r>
              <w:t>hd</w:t>
            </w:r>
            <w:proofErr w:type="spellEnd"/>
            <w:r>
              <w:t xml:space="preserve">, price) </w:t>
            </w:r>
          </w:p>
          <w:p w14:paraId="58546125" w14:textId="09A2D831" w:rsidR="00054B7B" w:rsidRPr="00F369EA" w:rsidRDefault="004071E7" w:rsidP="00F35DEC">
            <w:r>
              <w:t>Display computers</w:t>
            </w:r>
            <w:r w:rsidR="00054B7B" w:rsidRPr="00054B7B">
              <w:t xml:space="preserve"> with prices less than or equal to 20 </w:t>
            </w:r>
            <w:r w:rsidR="00054B7B">
              <w:t>(</w:t>
            </w:r>
            <w:r w:rsidR="00054B7B" w:rsidRPr="00054B7B">
              <w:t>million VND</w:t>
            </w:r>
            <w:r w:rsidR="00054B7B">
              <w:t>)</w:t>
            </w:r>
          </w:p>
        </w:tc>
      </w:tr>
      <w:tr w:rsidR="003D782B" w:rsidRPr="00853B0C" w14:paraId="14D2BC0F" w14:textId="77777777" w:rsidTr="009765F4">
        <w:tc>
          <w:tcPr>
            <w:tcW w:w="2077" w:type="dxa"/>
          </w:tcPr>
          <w:p w14:paraId="30063CD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7A57C94E" w14:textId="206375CA" w:rsidR="003D782B" w:rsidRPr="00AA5859" w:rsidRDefault="00054B7B" w:rsidP="009765F4">
            <w:pPr>
              <w:rPr>
                <w:sz w:val="26"/>
                <w:szCs w:val="26"/>
              </w:rPr>
            </w:pPr>
            <w:r>
              <w:t>SELECT * FROM PC WHERE PRICE &gt;=20</w:t>
            </w:r>
          </w:p>
        </w:tc>
      </w:tr>
      <w:tr w:rsidR="003D782B" w:rsidRPr="00853B0C" w14:paraId="7058ACDD" w14:textId="77777777" w:rsidTr="009765F4">
        <w:tc>
          <w:tcPr>
            <w:tcW w:w="2077" w:type="dxa"/>
          </w:tcPr>
          <w:p w14:paraId="738555B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5D35B474" w14:textId="3DA44581" w:rsidR="003D782B" w:rsidRPr="00AA5859" w:rsidRDefault="00054B7B" w:rsidP="009765F4">
            <w:pPr>
              <w:rPr>
                <w:sz w:val="26"/>
                <w:szCs w:val="26"/>
              </w:rPr>
            </w:pPr>
            <w:r>
              <w:t>SELECT * FROM PC WHERE PRICE &lt;=20</w:t>
            </w:r>
          </w:p>
        </w:tc>
      </w:tr>
      <w:tr w:rsidR="003D782B" w:rsidRPr="00853B0C" w14:paraId="1C11161F" w14:textId="77777777" w:rsidTr="009765F4">
        <w:tc>
          <w:tcPr>
            <w:tcW w:w="2077" w:type="dxa"/>
          </w:tcPr>
          <w:p w14:paraId="14EC9B9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41A9D4B" w14:textId="11677829" w:rsidR="00054B7B" w:rsidRPr="00054B7B" w:rsidRDefault="00054B7B" w:rsidP="00AD344A">
            <w:r>
              <w:t>SELECT * FROM PC</w:t>
            </w:r>
          </w:p>
        </w:tc>
      </w:tr>
      <w:tr w:rsidR="003D782B" w:rsidRPr="00853B0C" w14:paraId="07106111" w14:textId="77777777" w:rsidTr="009765F4">
        <w:tc>
          <w:tcPr>
            <w:tcW w:w="2077" w:type="dxa"/>
          </w:tcPr>
          <w:p w14:paraId="568A6ED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17CBF8B1" w14:textId="07E904D8" w:rsidR="003D782B" w:rsidRPr="00AA5859" w:rsidRDefault="00054B7B" w:rsidP="009765F4">
            <w:pPr>
              <w:rPr>
                <w:sz w:val="26"/>
                <w:szCs w:val="26"/>
              </w:rPr>
            </w:pPr>
            <w:r>
              <w:t xml:space="preserve">SELECT * FROM PC WHERR HD=2 </w:t>
            </w:r>
          </w:p>
        </w:tc>
      </w:tr>
      <w:tr w:rsidR="003D782B" w:rsidRPr="00853B0C" w14:paraId="153735DB" w14:textId="77777777" w:rsidTr="009765F4">
        <w:tc>
          <w:tcPr>
            <w:tcW w:w="2077" w:type="dxa"/>
          </w:tcPr>
          <w:p w14:paraId="1A68769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349A0ED1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3C8D431" w14:textId="77777777" w:rsidTr="009765F4">
        <w:tc>
          <w:tcPr>
            <w:tcW w:w="2077" w:type="dxa"/>
          </w:tcPr>
          <w:p w14:paraId="0219C27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31451F26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B095843" w14:textId="77777777" w:rsidTr="009765F4">
        <w:tc>
          <w:tcPr>
            <w:tcW w:w="2077" w:type="dxa"/>
          </w:tcPr>
          <w:p w14:paraId="0A812F0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18F6B1A2" w14:textId="5CED911E" w:rsidR="003D782B" w:rsidRPr="00AA5859" w:rsidRDefault="00EF205D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3D782B" w:rsidRPr="00853B0C" w14:paraId="30B00E11" w14:textId="77777777" w:rsidTr="009765F4">
        <w:tc>
          <w:tcPr>
            <w:tcW w:w="2077" w:type="dxa"/>
          </w:tcPr>
          <w:p w14:paraId="408BD5F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4F9C0D1E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30A4E25B" w14:textId="77777777" w:rsidTr="009765F4">
        <w:tc>
          <w:tcPr>
            <w:tcW w:w="2077" w:type="dxa"/>
          </w:tcPr>
          <w:p w14:paraId="6D1877A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5EB3BEA0" w14:textId="7E40578F" w:rsidR="003D782B" w:rsidRPr="00AA5859" w:rsidRDefault="00EF205D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D782B" w:rsidRPr="00853B0C" w14:paraId="3FA68C22" w14:textId="77777777" w:rsidTr="009765F4">
        <w:tc>
          <w:tcPr>
            <w:tcW w:w="2077" w:type="dxa"/>
          </w:tcPr>
          <w:p w14:paraId="408C9BEB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6D465E8F" w14:textId="1C356CDF" w:rsidR="003D782B" w:rsidRPr="00853B0C" w:rsidRDefault="00EF205D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LO7</w:t>
            </w:r>
          </w:p>
        </w:tc>
      </w:tr>
      <w:tr w:rsidR="003D782B" w:rsidRPr="00853B0C" w14:paraId="476C12D1" w14:textId="77777777" w:rsidTr="009765F4">
        <w:tc>
          <w:tcPr>
            <w:tcW w:w="2077" w:type="dxa"/>
          </w:tcPr>
          <w:p w14:paraId="735ADBA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7FAA683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181AAEE0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7DD315C5" w14:textId="77777777" w:rsidTr="009765F4">
        <w:tc>
          <w:tcPr>
            <w:tcW w:w="2077" w:type="dxa"/>
          </w:tcPr>
          <w:p w14:paraId="52B37DC6" w14:textId="1C1BF50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6</w:t>
            </w:r>
          </w:p>
        </w:tc>
        <w:tc>
          <w:tcPr>
            <w:tcW w:w="7426" w:type="dxa"/>
          </w:tcPr>
          <w:p w14:paraId="4AECE9D3" w14:textId="502A93F6" w:rsidR="003D782B" w:rsidRPr="00AA5859" w:rsidRDefault="007F24EE" w:rsidP="00AA5859">
            <w:pPr>
              <w:rPr>
                <w:sz w:val="26"/>
                <w:szCs w:val="26"/>
              </w:rPr>
            </w:pPr>
            <w:r w:rsidRPr="007F24EE">
              <w:rPr>
                <w:sz w:val="26"/>
                <w:szCs w:val="26"/>
              </w:rPr>
              <w:t>Whi</w:t>
            </w:r>
            <w:r w:rsidR="005D2279">
              <w:rPr>
                <w:sz w:val="26"/>
                <w:szCs w:val="26"/>
              </w:rPr>
              <w:t>ch of the following keywords is</w:t>
            </w:r>
            <w:r w:rsidRPr="007F24EE">
              <w:rPr>
                <w:sz w:val="26"/>
                <w:szCs w:val="26"/>
              </w:rPr>
              <w:t xml:space="preserve"> used to declare variables in SQL Server?</w:t>
            </w:r>
          </w:p>
        </w:tc>
      </w:tr>
      <w:tr w:rsidR="003D782B" w:rsidRPr="00853B0C" w14:paraId="1D7FDA0D" w14:textId="77777777" w:rsidTr="009765F4">
        <w:tc>
          <w:tcPr>
            <w:tcW w:w="2077" w:type="dxa"/>
          </w:tcPr>
          <w:p w14:paraId="25F729C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160A2025" w14:textId="07DC1A55" w:rsidR="003D782B" w:rsidRPr="00AA5859" w:rsidRDefault="00054B7B" w:rsidP="009765F4">
            <w:pPr>
              <w:rPr>
                <w:sz w:val="26"/>
                <w:szCs w:val="26"/>
              </w:rPr>
            </w:pPr>
            <w:r>
              <w:t>DECLARE</w:t>
            </w:r>
          </w:p>
        </w:tc>
      </w:tr>
      <w:tr w:rsidR="003D782B" w:rsidRPr="00853B0C" w14:paraId="3924D103" w14:textId="77777777" w:rsidTr="009765F4">
        <w:tc>
          <w:tcPr>
            <w:tcW w:w="2077" w:type="dxa"/>
          </w:tcPr>
          <w:p w14:paraId="4CDCD77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4F422F7E" w14:textId="21381B92" w:rsidR="003D782B" w:rsidRPr="00AA5859" w:rsidRDefault="007F24E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SET</w:t>
            </w:r>
          </w:p>
        </w:tc>
      </w:tr>
      <w:tr w:rsidR="003D782B" w:rsidRPr="00853B0C" w14:paraId="4640F328" w14:textId="77777777" w:rsidTr="009765F4">
        <w:tc>
          <w:tcPr>
            <w:tcW w:w="2077" w:type="dxa"/>
          </w:tcPr>
          <w:p w14:paraId="54732A9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6134EBA5" w14:textId="00866D42" w:rsidR="003D782B" w:rsidRPr="00AA5859" w:rsidRDefault="007F24E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</w:t>
            </w:r>
          </w:p>
        </w:tc>
      </w:tr>
      <w:tr w:rsidR="008604A1" w:rsidRPr="00853B0C" w14:paraId="7E73CA84" w14:textId="77777777" w:rsidTr="009765F4">
        <w:tc>
          <w:tcPr>
            <w:tcW w:w="2077" w:type="dxa"/>
          </w:tcPr>
          <w:p w14:paraId="44BD13AE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24A8E55C" w14:textId="401A3FD0" w:rsidR="008604A1" w:rsidRPr="00AA5859" w:rsidRDefault="007F24EE" w:rsidP="00860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</w:tr>
      <w:tr w:rsidR="008604A1" w:rsidRPr="00853B0C" w14:paraId="36BCFE8D" w14:textId="77777777" w:rsidTr="009765F4">
        <w:tc>
          <w:tcPr>
            <w:tcW w:w="2077" w:type="dxa"/>
          </w:tcPr>
          <w:p w14:paraId="3B2D30D3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4FB6E6B1" w14:textId="77777777" w:rsidR="008604A1" w:rsidRPr="00AA5859" w:rsidRDefault="008604A1" w:rsidP="008604A1">
            <w:pPr>
              <w:rPr>
                <w:sz w:val="26"/>
                <w:szCs w:val="26"/>
              </w:rPr>
            </w:pPr>
          </w:p>
        </w:tc>
      </w:tr>
      <w:tr w:rsidR="008604A1" w:rsidRPr="00853B0C" w14:paraId="4BDE9EB5" w14:textId="77777777" w:rsidTr="009765F4">
        <w:tc>
          <w:tcPr>
            <w:tcW w:w="2077" w:type="dxa"/>
          </w:tcPr>
          <w:p w14:paraId="0B7E306E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0314B133" w14:textId="77777777" w:rsidR="008604A1" w:rsidRPr="00AA5859" w:rsidRDefault="008604A1" w:rsidP="008604A1">
            <w:pPr>
              <w:rPr>
                <w:sz w:val="26"/>
                <w:szCs w:val="26"/>
              </w:rPr>
            </w:pPr>
          </w:p>
        </w:tc>
      </w:tr>
      <w:tr w:rsidR="008604A1" w:rsidRPr="00853B0C" w14:paraId="3CAA63E3" w14:textId="77777777" w:rsidTr="009765F4">
        <w:tc>
          <w:tcPr>
            <w:tcW w:w="2077" w:type="dxa"/>
          </w:tcPr>
          <w:p w14:paraId="367B73E7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391A2FD9" w14:textId="2224230F" w:rsidR="008604A1" w:rsidRPr="00AA5859" w:rsidRDefault="008604A1" w:rsidP="00860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8604A1" w:rsidRPr="00853B0C" w14:paraId="103A2EBB" w14:textId="77777777" w:rsidTr="009765F4">
        <w:tc>
          <w:tcPr>
            <w:tcW w:w="2077" w:type="dxa"/>
          </w:tcPr>
          <w:p w14:paraId="6FC6BCF3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64BAD0A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8604A1" w:rsidRPr="00853B0C" w14:paraId="3F9215D3" w14:textId="77777777" w:rsidTr="009765F4">
        <w:tc>
          <w:tcPr>
            <w:tcW w:w="2077" w:type="dxa"/>
          </w:tcPr>
          <w:p w14:paraId="231F6419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064FD459" w14:textId="5FDF11FD" w:rsidR="008604A1" w:rsidRPr="00AA5859" w:rsidRDefault="00AE05A0" w:rsidP="00860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8604A1" w:rsidRPr="00853B0C" w14:paraId="2553BE57" w14:textId="77777777" w:rsidTr="009765F4">
        <w:tc>
          <w:tcPr>
            <w:tcW w:w="2077" w:type="dxa"/>
          </w:tcPr>
          <w:p w14:paraId="625C2208" w14:textId="77777777" w:rsidR="008604A1" w:rsidRPr="00853B0C" w:rsidRDefault="008604A1" w:rsidP="008604A1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39279B5" w14:textId="368695ED" w:rsidR="008604A1" w:rsidRPr="00853B0C" w:rsidRDefault="00AE05A0" w:rsidP="00860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LO4</w:t>
            </w:r>
          </w:p>
        </w:tc>
      </w:tr>
      <w:tr w:rsidR="008604A1" w:rsidRPr="00853B0C" w14:paraId="1E85E1FD" w14:textId="77777777" w:rsidTr="009765F4">
        <w:tc>
          <w:tcPr>
            <w:tcW w:w="2077" w:type="dxa"/>
          </w:tcPr>
          <w:p w14:paraId="18B9E22E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MIX CHOICES:</w:t>
            </w:r>
          </w:p>
        </w:tc>
        <w:tc>
          <w:tcPr>
            <w:tcW w:w="7426" w:type="dxa"/>
          </w:tcPr>
          <w:p w14:paraId="2E26B8A2" w14:textId="57C29AB1" w:rsidR="008604A1" w:rsidRPr="00AA5859" w:rsidRDefault="00FA5E95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8604A1" w:rsidRPr="00AA5859">
              <w:rPr>
                <w:sz w:val="26"/>
                <w:szCs w:val="26"/>
              </w:rPr>
              <w:t>es</w:t>
            </w:r>
          </w:p>
        </w:tc>
      </w:tr>
    </w:tbl>
    <w:p w14:paraId="113B7729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104A566" w14:textId="77777777" w:rsidTr="009765F4">
        <w:tc>
          <w:tcPr>
            <w:tcW w:w="2077" w:type="dxa"/>
          </w:tcPr>
          <w:p w14:paraId="315727FA" w14:textId="7C23FA2E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7</w:t>
            </w:r>
          </w:p>
        </w:tc>
        <w:tc>
          <w:tcPr>
            <w:tcW w:w="7426" w:type="dxa"/>
          </w:tcPr>
          <w:p w14:paraId="32111E73" w14:textId="07B84FBC" w:rsidR="00FA5E95" w:rsidRDefault="00FA5E95" w:rsidP="00AA5859">
            <w:r w:rsidRPr="00FA5E95">
              <w:t>For the following command</w:t>
            </w:r>
            <w:r>
              <w:t>:</w:t>
            </w:r>
          </w:p>
          <w:p w14:paraId="77A5719E" w14:textId="5E22C85B" w:rsidR="003D782B" w:rsidRPr="00853B0C" w:rsidRDefault="00FA5E95" w:rsidP="00AA5859">
            <w:pPr>
              <w:rPr>
                <w:sz w:val="26"/>
                <w:szCs w:val="26"/>
              </w:rPr>
            </w:pPr>
            <w:r>
              <w:t>INSERT INTO Studio(name, address,</w:t>
            </w:r>
            <w:r w:rsidR="00A13DBE">
              <w:t xml:space="preserve"> </w:t>
            </w:r>
            <w:r>
              <w:t>phone) VALUES(’La Vista’, ’New York’);</w:t>
            </w:r>
          </w:p>
        </w:tc>
      </w:tr>
      <w:tr w:rsidR="003D782B" w:rsidRPr="00853B0C" w14:paraId="0C9E873B" w14:textId="77777777" w:rsidTr="009765F4">
        <w:tc>
          <w:tcPr>
            <w:tcW w:w="2077" w:type="dxa"/>
          </w:tcPr>
          <w:p w14:paraId="4A49FC3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135DB2BC" w14:textId="31BA851F" w:rsidR="003D782B" w:rsidRPr="00853B0C" w:rsidRDefault="00537806" w:rsidP="009765F4">
            <w:pPr>
              <w:rPr>
                <w:sz w:val="26"/>
                <w:szCs w:val="26"/>
              </w:rPr>
            </w:pPr>
            <w:r w:rsidRPr="00537806">
              <w:rPr>
                <w:sz w:val="26"/>
                <w:szCs w:val="26"/>
              </w:rPr>
              <w:t>Insert into the Studio table the information name, address, phone</w:t>
            </w:r>
          </w:p>
        </w:tc>
      </w:tr>
      <w:tr w:rsidR="003D782B" w:rsidRPr="00853B0C" w14:paraId="56F7F592" w14:textId="77777777" w:rsidTr="009765F4">
        <w:tc>
          <w:tcPr>
            <w:tcW w:w="2077" w:type="dxa"/>
          </w:tcPr>
          <w:p w14:paraId="38B6870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4D65D70D" w14:textId="336904C2" w:rsidR="003D782B" w:rsidRPr="00853B0C" w:rsidRDefault="00537806" w:rsidP="009765F4">
            <w:pPr>
              <w:rPr>
                <w:sz w:val="26"/>
                <w:szCs w:val="26"/>
              </w:rPr>
            </w:pPr>
            <w:r w:rsidRPr="00537806">
              <w:rPr>
                <w:sz w:val="26"/>
                <w:szCs w:val="26"/>
              </w:rPr>
              <w:t>Insert into the Studio table the information name, address</w:t>
            </w:r>
          </w:p>
        </w:tc>
      </w:tr>
      <w:tr w:rsidR="003D782B" w:rsidRPr="00853B0C" w14:paraId="3A5BD755" w14:textId="77777777" w:rsidTr="009765F4">
        <w:tc>
          <w:tcPr>
            <w:tcW w:w="2077" w:type="dxa"/>
          </w:tcPr>
          <w:p w14:paraId="0194D8C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464E067E" w14:textId="5042F5DC" w:rsidR="003D782B" w:rsidRPr="00AA5859" w:rsidRDefault="00537806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Error</w:t>
            </w:r>
          </w:p>
        </w:tc>
      </w:tr>
      <w:tr w:rsidR="003D782B" w:rsidRPr="00853B0C" w14:paraId="743B4B9C" w14:textId="77777777" w:rsidTr="009765F4">
        <w:tc>
          <w:tcPr>
            <w:tcW w:w="2077" w:type="dxa"/>
          </w:tcPr>
          <w:p w14:paraId="7060A8B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4735C109" w14:textId="449BC415" w:rsidR="003D782B" w:rsidRPr="00AA5859" w:rsidRDefault="00537806" w:rsidP="009765F4">
            <w:pPr>
              <w:rPr>
                <w:sz w:val="26"/>
                <w:szCs w:val="26"/>
              </w:rPr>
            </w:pPr>
            <w:r w:rsidRPr="00537806">
              <w:rPr>
                <w:sz w:val="26"/>
                <w:szCs w:val="26"/>
              </w:rPr>
              <w:t>Insert into the Studio table the information address</w:t>
            </w:r>
          </w:p>
        </w:tc>
      </w:tr>
      <w:tr w:rsidR="003D782B" w:rsidRPr="00853B0C" w14:paraId="03229FBA" w14:textId="77777777" w:rsidTr="009765F4">
        <w:tc>
          <w:tcPr>
            <w:tcW w:w="2077" w:type="dxa"/>
          </w:tcPr>
          <w:p w14:paraId="21D09B9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5AEE4D91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59A55774" w14:textId="77777777" w:rsidTr="009765F4">
        <w:tc>
          <w:tcPr>
            <w:tcW w:w="2077" w:type="dxa"/>
          </w:tcPr>
          <w:p w14:paraId="62565332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24C2A0F3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0BF8ADEC" w14:textId="77777777" w:rsidTr="009765F4">
        <w:tc>
          <w:tcPr>
            <w:tcW w:w="2077" w:type="dxa"/>
          </w:tcPr>
          <w:p w14:paraId="3718DA6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4F8066E8" w14:textId="06CAB510" w:rsidR="003D782B" w:rsidRPr="00AA5859" w:rsidRDefault="00537806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3D782B" w:rsidRPr="00853B0C" w14:paraId="79355512" w14:textId="77777777" w:rsidTr="009765F4">
        <w:tc>
          <w:tcPr>
            <w:tcW w:w="2077" w:type="dxa"/>
          </w:tcPr>
          <w:p w14:paraId="5E34EFD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2FE18197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0D04EADB" w14:textId="77777777" w:rsidTr="009765F4">
        <w:tc>
          <w:tcPr>
            <w:tcW w:w="2077" w:type="dxa"/>
          </w:tcPr>
          <w:p w14:paraId="0E0D7DD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36A25789" w14:textId="0F230FB0" w:rsidR="003D782B" w:rsidRPr="00AA5859" w:rsidRDefault="009A756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D782B" w:rsidRPr="00853B0C" w14:paraId="738DCA97" w14:textId="77777777" w:rsidTr="009765F4">
        <w:tc>
          <w:tcPr>
            <w:tcW w:w="2077" w:type="dxa"/>
          </w:tcPr>
          <w:p w14:paraId="10B27CFF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2A720746" w14:textId="2C15E4E6" w:rsidR="003D782B" w:rsidRPr="00853B0C" w:rsidRDefault="009A756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LO3, LO4</w:t>
            </w:r>
          </w:p>
        </w:tc>
      </w:tr>
      <w:tr w:rsidR="003D782B" w:rsidRPr="00853B0C" w14:paraId="196A4E9E" w14:textId="77777777" w:rsidTr="009765F4">
        <w:tc>
          <w:tcPr>
            <w:tcW w:w="2077" w:type="dxa"/>
          </w:tcPr>
          <w:p w14:paraId="21A1EB9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5BD870C0" w14:textId="043537A5" w:rsidR="003D782B" w:rsidRPr="00AA5859" w:rsidRDefault="00FA5E95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1E56C736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8856"/>
      </w:tblGrid>
      <w:tr w:rsidR="003D782B" w:rsidRPr="00853B0C" w14:paraId="365A1A2E" w14:textId="77777777" w:rsidTr="009765F4">
        <w:tc>
          <w:tcPr>
            <w:tcW w:w="2077" w:type="dxa"/>
          </w:tcPr>
          <w:p w14:paraId="022524DC" w14:textId="73CAF87A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8</w:t>
            </w:r>
          </w:p>
        </w:tc>
        <w:tc>
          <w:tcPr>
            <w:tcW w:w="7426" w:type="dxa"/>
          </w:tcPr>
          <w:p w14:paraId="67EA8D2B" w14:textId="582174AA" w:rsidR="003D782B" w:rsidRDefault="00A274FA" w:rsidP="00853B0C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6857BDF" wp14:editId="19EDD2E3">
                  <wp:extent cx="5486400" cy="21272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1BA2B" w14:textId="776D29EA" w:rsidR="00D87C81" w:rsidRDefault="00D87C81" w:rsidP="00853B0C">
            <w:r>
              <w:rPr>
                <w:sz w:val="26"/>
                <w:szCs w:val="26"/>
              </w:rPr>
              <w:t>Suppose ER Diagram and co</w:t>
            </w:r>
            <w:r w:rsidR="00A13DBE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 xml:space="preserve">vert to </w:t>
            </w:r>
            <w:r>
              <w:t>relational model. The Works_In2 will be</w:t>
            </w:r>
          </w:p>
          <w:p w14:paraId="6603AEE9" w14:textId="04E3D8F3" w:rsidR="000F7A59" w:rsidRPr="00853B0C" w:rsidRDefault="000F7A59" w:rsidP="00853B0C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[File:QN</w:t>
            </w:r>
            <w:r w:rsidR="001B1B8D">
              <w:rPr>
                <w:sz w:val="26"/>
                <w:szCs w:val="26"/>
              </w:rPr>
              <w:t>18</w:t>
            </w:r>
            <w:r w:rsidR="00A13DBE">
              <w:rPr>
                <w:sz w:val="26"/>
                <w:szCs w:val="26"/>
              </w:rPr>
              <w:t>.png</w:t>
            </w:r>
            <w:r w:rsidRPr="00853B0C">
              <w:rPr>
                <w:sz w:val="26"/>
                <w:szCs w:val="26"/>
              </w:rPr>
              <w:t>]</w:t>
            </w:r>
          </w:p>
        </w:tc>
      </w:tr>
      <w:tr w:rsidR="003D782B" w:rsidRPr="00853B0C" w14:paraId="275D823A" w14:textId="77777777" w:rsidTr="009765F4">
        <w:tc>
          <w:tcPr>
            <w:tcW w:w="2077" w:type="dxa"/>
          </w:tcPr>
          <w:p w14:paraId="39AB390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78B73447" w14:textId="602D0F59" w:rsidR="003D782B" w:rsidRPr="00AA5859" w:rsidRDefault="0004482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Works_In2(since)</w:t>
            </w:r>
          </w:p>
        </w:tc>
      </w:tr>
      <w:tr w:rsidR="003D782B" w:rsidRPr="00853B0C" w14:paraId="1705CFC0" w14:textId="77777777" w:rsidTr="009765F4">
        <w:tc>
          <w:tcPr>
            <w:tcW w:w="2077" w:type="dxa"/>
          </w:tcPr>
          <w:p w14:paraId="4959BD6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12C47D41" w14:textId="5B6F4315" w:rsidR="003D782B" w:rsidRPr="00AA5859" w:rsidRDefault="0004482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Works_In2(</w:t>
            </w:r>
            <w:proofErr w:type="spellStart"/>
            <w:r w:rsidRPr="00044827">
              <w:rPr>
                <w:b/>
                <w:bCs/>
                <w:sz w:val="26"/>
                <w:szCs w:val="26"/>
                <w:u w:val="single"/>
              </w:rPr>
              <w:t>ssn</w:t>
            </w:r>
            <w:proofErr w:type="spellEnd"/>
            <w:r w:rsidRPr="00044827">
              <w:rPr>
                <w:b/>
                <w:bCs/>
                <w:sz w:val="26"/>
                <w:szCs w:val="26"/>
                <w:u w:val="single"/>
              </w:rPr>
              <w:t>, did, address</w:t>
            </w:r>
            <w:r>
              <w:rPr>
                <w:sz w:val="26"/>
                <w:szCs w:val="26"/>
              </w:rPr>
              <w:t>, since)</w:t>
            </w:r>
          </w:p>
        </w:tc>
      </w:tr>
      <w:tr w:rsidR="003D782B" w:rsidRPr="00853B0C" w14:paraId="697E3A11" w14:textId="77777777" w:rsidTr="009765F4">
        <w:tc>
          <w:tcPr>
            <w:tcW w:w="2077" w:type="dxa"/>
          </w:tcPr>
          <w:p w14:paraId="54FFC7E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73A3AF05" w14:textId="59458795" w:rsidR="003D782B" w:rsidRPr="00AA5859" w:rsidRDefault="0004482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Works_In2(</w:t>
            </w:r>
            <w:proofErr w:type="spellStart"/>
            <w:r w:rsidRPr="00044827">
              <w:rPr>
                <w:b/>
                <w:bCs/>
                <w:sz w:val="26"/>
                <w:szCs w:val="26"/>
                <w:u w:val="single"/>
              </w:rPr>
              <w:t>ssn</w:t>
            </w:r>
            <w:proofErr w:type="spellEnd"/>
            <w:r w:rsidRPr="00044827">
              <w:rPr>
                <w:b/>
                <w:bCs/>
                <w:sz w:val="26"/>
                <w:szCs w:val="26"/>
                <w:u w:val="single"/>
              </w:rPr>
              <w:t>, did, address</w:t>
            </w:r>
            <w:r>
              <w:rPr>
                <w:sz w:val="26"/>
                <w:szCs w:val="26"/>
              </w:rPr>
              <w:t>, capacity, since)</w:t>
            </w:r>
          </w:p>
        </w:tc>
      </w:tr>
      <w:tr w:rsidR="003D782B" w:rsidRPr="00853B0C" w14:paraId="51E842F5" w14:textId="77777777" w:rsidTr="009765F4">
        <w:tc>
          <w:tcPr>
            <w:tcW w:w="2077" w:type="dxa"/>
          </w:tcPr>
          <w:p w14:paraId="2A8683B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05776EF4" w14:textId="3D6136D5" w:rsidR="003D782B" w:rsidRPr="00AA5859" w:rsidRDefault="0004482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Works_In2(</w:t>
            </w:r>
            <w:proofErr w:type="spellStart"/>
            <w:r w:rsidRPr="00044827">
              <w:rPr>
                <w:b/>
                <w:bCs/>
                <w:sz w:val="26"/>
                <w:szCs w:val="26"/>
                <w:u w:val="single"/>
              </w:rPr>
              <w:t>ssn</w:t>
            </w:r>
            <w:proofErr w:type="spellEnd"/>
            <w:r w:rsidRPr="00044827">
              <w:rPr>
                <w:b/>
                <w:bCs/>
                <w:sz w:val="26"/>
                <w:szCs w:val="26"/>
                <w:u w:val="single"/>
              </w:rPr>
              <w:t>, did,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 w:rsidRPr="00044827">
              <w:rPr>
                <w:sz w:val="26"/>
                <w:szCs w:val="26"/>
                <w:u w:val="single"/>
              </w:rPr>
              <w:t>address</w:t>
            </w:r>
            <w:r>
              <w:rPr>
                <w:sz w:val="26"/>
                <w:szCs w:val="26"/>
              </w:rPr>
              <w:t>, capacity, since)</w:t>
            </w:r>
          </w:p>
        </w:tc>
      </w:tr>
      <w:tr w:rsidR="003D782B" w:rsidRPr="00853B0C" w14:paraId="3104C61D" w14:textId="77777777" w:rsidTr="009765F4">
        <w:tc>
          <w:tcPr>
            <w:tcW w:w="2077" w:type="dxa"/>
          </w:tcPr>
          <w:p w14:paraId="565D934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5EE92386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2FDFA767" w14:textId="77777777" w:rsidTr="009765F4">
        <w:tc>
          <w:tcPr>
            <w:tcW w:w="2077" w:type="dxa"/>
          </w:tcPr>
          <w:p w14:paraId="1F3118B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398EA1BD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5A1EC56C" w14:textId="77777777" w:rsidTr="009765F4">
        <w:tc>
          <w:tcPr>
            <w:tcW w:w="2077" w:type="dxa"/>
          </w:tcPr>
          <w:p w14:paraId="3225E8C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73608D6F" w14:textId="76440719" w:rsidR="003D782B" w:rsidRPr="00AA5859" w:rsidRDefault="00A618C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3D782B" w:rsidRPr="00AA5859" w14:paraId="2B9D916C" w14:textId="77777777" w:rsidTr="009765F4">
        <w:tc>
          <w:tcPr>
            <w:tcW w:w="2077" w:type="dxa"/>
          </w:tcPr>
          <w:p w14:paraId="6988A1D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9B68F20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AA5859" w14:paraId="576DBADD" w14:textId="77777777" w:rsidTr="009765F4">
        <w:tc>
          <w:tcPr>
            <w:tcW w:w="2077" w:type="dxa"/>
          </w:tcPr>
          <w:p w14:paraId="56E0AB0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040F3B97" w14:textId="05CFC325" w:rsidR="003D782B" w:rsidRPr="00AA5859" w:rsidRDefault="0013290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D782B" w:rsidRPr="00AA5859" w14:paraId="524C0D59" w14:textId="77777777" w:rsidTr="009765F4">
        <w:tc>
          <w:tcPr>
            <w:tcW w:w="2077" w:type="dxa"/>
          </w:tcPr>
          <w:p w14:paraId="27A6942B" w14:textId="77777777" w:rsidR="003D782B" w:rsidRPr="00AA5859" w:rsidRDefault="003D782B" w:rsidP="009765F4">
            <w:pPr>
              <w:rPr>
                <w:color w:val="FF0000"/>
                <w:sz w:val="26"/>
                <w:szCs w:val="26"/>
              </w:rPr>
            </w:pPr>
            <w:r w:rsidRPr="00AA5859">
              <w:rPr>
                <w:color w:val="FF0000"/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3C8EEDF8" w14:textId="69E27249" w:rsidR="003D782B" w:rsidRPr="00AA5859" w:rsidRDefault="0013290E" w:rsidP="009765F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LO4</w:t>
            </w:r>
          </w:p>
        </w:tc>
      </w:tr>
      <w:tr w:rsidR="003D782B" w:rsidRPr="00AA5859" w14:paraId="47405A18" w14:textId="77777777" w:rsidTr="009765F4">
        <w:tc>
          <w:tcPr>
            <w:tcW w:w="2077" w:type="dxa"/>
          </w:tcPr>
          <w:p w14:paraId="4AA8E96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D0EAE45" w14:textId="66997417" w:rsidR="003D782B" w:rsidRPr="00AA5859" w:rsidRDefault="00054B7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0ACD1A12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8365"/>
      </w:tblGrid>
      <w:tr w:rsidR="003D782B" w:rsidRPr="00AA5859" w14:paraId="58DFCE14" w14:textId="77777777" w:rsidTr="009765F4">
        <w:tc>
          <w:tcPr>
            <w:tcW w:w="2077" w:type="dxa"/>
          </w:tcPr>
          <w:p w14:paraId="796DE5B9" w14:textId="49080E92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9</w:t>
            </w:r>
          </w:p>
        </w:tc>
        <w:tc>
          <w:tcPr>
            <w:tcW w:w="7426" w:type="dxa"/>
          </w:tcPr>
          <w:p w14:paraId="582AE00C" w14:textId="77777777" w:rsidR="003D782B" w:rsidRDefault="0013290E" w:rsidP="009765F4">
            <w:pPr>
              <w:tabs>
                <w:tab w:val="left" w:pos="720"/>
              </w:tabs>
            </w:pPr>
            <w:r>
              <w:object w:dxaOrig="8140" w:dyaOrig="6570" w14:anchorId="31075D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25pt;height:328.5pt" o:ole="">
                  <v:imagedata r:id="rId8" o:title=""/>
                </v:shape>
                <o:OLEObject Type="Embed" ProgID="PBrush" ShapeID="_x0000_i1025" DrawAspect="Content" ObjectID="_1741249763" r:id="rId9"/>
              </w:object>
            </w:r>
          </w:p>
          <w:p w14:paraId="51F95D74" w14:textId="2D783DE3" w:rsidR="001B1B8D" w:rsidRDefault="001B1B8D" w:rsidP="001B1B8D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[File:QN</w:t>
            </w:r>
            <w:r>
              <w:rPr>
                <w:sz w:val="26"/>
                <w:szCs w:val="26"/>
              </w:rPr>
              <w:t>19</w:t>
            </w:r>
            <w:r w:rsidR="00A13DBE">
              <w:rPr>
                <w:sz w:val="26"/>
                <w:szCs w:val="26"/>
              </w:rPr>
              <w:t>.p</w:t>
            </w:r>
            <w:r w:rsidRPr="00853B0C">
              <w:rPr>
                <w:sz w:val="26"/>
                <w:szCs w:val="26"/>
              </w:rPr>
              <w:t>n</w:t>
            </w:r>
            <w:r w:rsidR="00A13DBE">
              <w:rPr>
                <w:sz w:val="26"/>
                <w:szCs w:val="26"/>
              </w:rPr>
              <w:t>g</w:t>
            </w:r>
            <w:r w:rsidRPr="00853B0C">
              <w:rPr>
                <w:sz w:val="26"/>
                <w:szCs w:val="26"/>
              </w:rPr>
              <w:t>]</w:t>
            </w:r>
          </w:p>
          <w:p w14:paraId="0812EB76" w14:textId="4C9F14A1" w:rsidR="001B1B8D" w:rsidRPr="001B1B8D" w:rsidRDefault="001B1B8D" w:rsidP="001B1B8D">
            <w:r>
              <w:rPr>
                <w:sz w:val="26"/>
                <w:szCs w:val="26"/>
              </w:rPr>
              <w:t xml:space="preserve">Suppose relation B1, R2, S3. </w:t>
            </w:r>
            <w:r>
              <w:t xml:space="preserve">Find the </w:t>
            </w:r>
            <w:proofErr w:type="spellStart"/>
            <w:r>
              <w:t>sids</w:t>
            </w:r>
            <w:proofErr w:type="spellEnd"/>
            <w:r>
              <w:t xml:space="preserve"> of sailors who have reserved a red boat.</w:t>
            </w:r>
          </w:p>
        </w:tc>
      </w:tr>
      <w:tr w:rsidR="003D782B" w:rsidRPr="00AA5859" w14:paraId="0DCE04CB" w14:textId="77777777" w:rsidTr="009765F4">
        <w:tc>
          <w:tcPr>
            <w:tcW w:w="2077" w:type="dxa"/>
          </w:tcPr>
          <w:p w14:paraId="1CF1C8A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02ABA462" w14:textId="4C287EE6" w:rsidR="003D782B" w:rsidRPr="00AA5859" w:rsidRDefault="001B1B8D" w:rsidP="009765F4">
            <w:pPr>
              <w:rPr>
                <w:sz w:val="26"/>
                <w:szCs w:val="26"/>
              </w:rPr>
            </w:pPr>
            <w:r>
              <w:t xml:space="preserve">SELECT </w:t>
            </w:r>
            <w:proofErr w:type="spellStart"/>
            <w:r>
              <w:t>R.sid</w:t>
            </w:r>
            <w:proofErr w:type="spellEnd"/>
            <w:r>
              <w:t xml:space="preserve"> FROM Boats B, Reserves R WHERE </w:t>
            </w:r>
            <w:proofErr w:type="spellStart"/>
            <w:r>
              <w:t>B.bid</w:t>
            </w:r>
            <w:proofErr w:type="spellEnd"/>
            <w:r>
              <w:t xml:space="preserve"> = </w:t>
            </w:r>
            <w:proofErr w:type="spellStart"/>
            <w:r>
              <w:t>R.bid</w:t>
            </w:r>
            <w:proofErr w:type="spellEnd"/>
            <w:r>
              <w:t xml:space="preserve"> AND </w:t>
            </w:r>
            <w:proofErr w:type="spellStart"/>
            <w:r>
              <w:t>B.color</w:t>
            </w:r>
            <w:proofErr w:type="spellEnd"/>
            <w:r>
              <w:t xml:space="preserve"> = ‘red’.</w:t>
            </w:r>
          </w:p>
        </w:tc>
      </w:tr>
      <w:tr w:rsidR="003D782B" w:rsidRPr="00AA5859" w14:paraId="78B67C64" w14:textId="77777777" w:rsidTr="009765F4">
        <w:tc>
          <w:tcPr>
            <w:tcW w:w="2077" w:type="dxa"/>
          </w:tcPr>
          <w:p w14:paraId="339A944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4C371892" w14:textId="3C05EB90" w:rsidR="003D782B" w:rsidRPr="00AA5859" w:rsidRDefault="001B1B8D" w:rsidP="009765F4">
            <w:pPr>
              <w:rPr>
                <w:color w:val="000000"/>
                <w:sz w:val="26"/>
                <w:szCs w:val="26"/>
              </w:rPr>
            </w:pPr>
            <w:r>
              <w:t xml:space="preserve">SELECT </w:t>
            </w:r>
            <w:proofErr w:type="spellStart"/>
            <w:r>
              <w:t>S.sname</w:t>
            </w:r>
            <w:proofErr w:type="spellEnd"/>
            <w:r>
              <w:t xml:space="preserve"> FROM Sailors S, Reserves R, Boats B WHERE </w:t>
            </w:r>
            <w:proofErr w:type="spellStart"/>
            <w:r>
              <w:t>S.sid</w:t>
            </w:r>
            <w:proofErr w:type="spellEnd"/>
            <w:r>
              <w:t xml:space="preserve"> = </w:t>
            </w:r>
            <w:proofErr w:type="spellStart"/>
            <w:r>
              <w:t>R.sid</w:t>
            </w:r>
            <w:proofErr w:type="spellEnd"/>
            <w:r>
              <w:t xml:space="preserve"> AND </w:t>
            </w:r>
            <w:proofErr w:type="spellStart"/>
            <w:r>
              <w:t>R.bid</w:t>
            </w:r>
            <w:proofErr w:type="spellEnd"/>
            <w:r>
              <w:t xml:space="preserve"> = </w:t>
            </w:r>
            <w:proofErr w:type="spellStart"/>
            <w:r>
              <w:t>B.bid</w:t>
            </w:r>
            <w:proofErr w:type="spellEnd"/>
            <w:r>
              <w:t xml:space="preserve"> AND </w:t>
            </w:r>
            <w:proofErr w:type="spellStart"/>
            <w:r>
              <w:t>B.color</w:t>
            </w:r>
            <w:proofErr w:type="spellEnd"/>
            <w:r>
              <w:t xml:space="preserve"> = ‘red’.</w:t>
            </w:r>
          </w:p>
        </w:tc>
      </w:tr>
      <w:tr w:rsidR="003D782B" w:rsidRPr="00AA5859" w14:paraId="19CEEB9F" w14:textId="77777777" w:rsidTr="009765F4">
        <w:tc>
          <w:tcPr>
            <w:tcW w:w="2077" w:type="dxa"/>
          </w:tcPr>
          <w:p w14:paraId="0BCF02F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1FB264BA" w14:textId="70DD2615" w:rsidR="003D782B" w:rsidRPr="00AA5859" w:rsidRDefault="001B1B8D" w:rsidP="00895BC1">
            <w:pPr>
              <w:rPr>
                <w:color w:val="000000"/>
                <w:sz w:val="26"/>
                <w:szCs w:val="26"/>
              </w:rPr>
            </w:pPr>
            <w:r>
              <w:t xml:space="preserve">SELECT </w:t>
            </w:r>
            <w:proofErr w:type="spellStart"/>
            <w:r>
              <w:t>R.sid</w:t>
            </w:r>
            <w:proofErr w:type="spellEnd"/>
            <w:r>
              <w:t xml:space="preserve"> FROM Boats B, Reserves R WHERE </w:t>
            </w:r>
            <w:proofErr w:type="spellStart"/>
            <w:r>
              <w:t>B.bid</w:t>
            </w:r>
            <w:proofErr w:type="spellEnd"/>
            <w:r>
              <w:t xml:space="preserve"> = </w:t>
            </w:r>
            <w:proofErr w:type="spellStart"/>
            <w:r>
              <w:t>R.bid</w:t>
            </w:r>
            <w:proofErr w:type="spellEnd"/>
            <w:r>
              <w:t xml:space="preserve"> AND ‘red’.</w:t>
            </w:r>
          </w:p>
        </w:tc>
      </w:tr>
      <w:tr w:rsidR="003D782B" w:rsidRPr="00AA5859" w14:paraId="43CC3B34" w14:textId="77777777" w:rsidTr="009765F4">
        <w:tc>
          <w:tcPr>
            <w:tcW w:w="2077" w:type="dxa"/>
          </w:tcPr>
          <w:p w14:paraId="3231E12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3E970CA0" w14:textId="5ACE9F1E" w:rsidR="003D782B" w:rsidRPr="00AA5859" w:rsidRDefault="001B1B8D" w:rsidP="009765F4">
            <w:pPr>
              <w:rPr>
                <w:color w:val="000000"/>
                <w:sz w:val="26"/>
                <w:szCs w:val="26"/>
              </w:rPr>
            </w:pPr>
            <w:r>
              <w:t xml:space="preserve">SELECT </w:t>
            </w:r>
            <w:proofErr w:type="spellStart"/>
            <w:r>
              <w:t>R.sid</w:t>
            </w:r>
            <w:proofErr w:type="spellEnd"/>
            <w:r>
              <w:t xml:space="preserve"> FROM Boats B, Reserves R WHERE </w:t>
            </w:r>
            <w:proofErr w:type="spellStart"/>
            <w:r>
              <w:t>B.color</w:t>
            </w:r>
            <w:proofErr w:type="spellEnd"/>
            <w:r>
              <w:t xml:space="preserve"> = ‘red’.</w:t>
            </w:r>
          </w:p>
        </w:tc>
      </w:tr>
      <w:tr w:rsidR="003D782B" w:rsidRPr="00AA5859" w14:paraId="39EF21D7" w14:textId="77777777" w:rsidTr="009765F4">
        <w:tc>
          <w:tcPr>
            <w:tcW w:w="2077" w:type="dxa"/>
          </w:tcPr>
          <w:p w14:paraId="0D081502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0A1A9C69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0F37FE8A" w14:textId="77777777" w:rsidTr="009765F4">
        <w:tc>
          <w:tcPr>
            <w:tcW w:w="2077" w:type="dxa"/>
          </w:tcPr>
          <w:p w14:paraId="25F209B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516AF4A3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0FF337AC" w14:textId="77777777" w:rsidTr="009765F4">
        <w:tc>
          <w:tcPr>
            <w:tcW w:w="2077" w:type="dxa"/>
          </w:tcPr>
          <w:p w14:paraId="722CA82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363AFC70" w14:textId="6DC6282E" w:rsidR="003D782B" w:rsidRPr="00AA5859" w:rsidRDefault="00895BC1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</w:t>
            </w:r>
          </w:p>
        </w:tc>
      </w:tr>
      <w:tr w:rsidR="003D782B" w:rsidRPr="00AA5859" w14:paraId="61E9D4F9" w14:textId="77777777" w:rsidTr="009765F4">
        <w:tc>
          <w:tcPr>
            <w:tcW w:w="2077" w:type="dxa"/>
          </w:tcPr>
          <w:p w14:paraId="00AB72F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4C653688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AA5859" w14:paraId="207C1F8C" w14:textId="77777777" w:rsidTr="009765F4">
        <w:tc>
          <w:tcPr>
            <w:tcW w:w="2077" w:type="dxa"/>
          </w:tcPr>
          <w:p w14:paraId="629C4A6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20DEDAC9" w14:textId="3AA39EEA" w:rsidR="003D782B" w:rsidRPr="00AA5859" w:rsidRDefault="00915E0C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AA5859" w14:paraId="2B66A348" w14:textId="77777777" w:rsidTr="009765F4">
        <w:tc>
          <w:tcPr>
            <w:tcW w:w="2077" w:type="dxa"/>
          </w:tcPr>
          <w:p w14:paraId="54D2FF1F" w14:textId="77777777" w:rsidR="003D782B" w:rsidRPr="00AA5859" w:rsidRDefault="003D782B" w:rsidP="009765F4">
            <w:pPr>
              <w:rPr>
                <w:color w:val="FF0000"/>
                <w:sz w:val="26"/>
                <w:szCs w:val="26"/>
              </w:rPr>
            </w:pPr>
            <w:r w:rsidRPr="00AA5859">
              <w:rPr>
                <w:color w:val="FF0000"/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3D922A1E" w14:textId="4FCA79EC" w:rsidR="003D782B" w:rsidRPr="00AA5859" w:rsidRDefault="001D24E0" w:rsidP="009765F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LO5</w:t>
            </w:r>
          </w:p>
        </w:tc>
      </w:tr>
      <w:tr w:rsidR="003D782B" w:rsidRPr="00AA5859" w14:paraId="35D4A068" w14:textId="77777777" w:rsidTr="009765F4">
        <w:tc>
          <w:tcPr>
            <w:tcW w:w="2077" w:type="dxa"/>
          </w:tcPr>
          <w:p w14:paraId="1B92C79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68FFBBCD" w14:textId="7EDDC6DB" w:rsidR="003D782B" w:rsidRPr="00AA5859" w:rsidRDefault="009002B0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391A9611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AA5859" w14:paraId="23963325" w14:textId="77777777" w:rsidTr="009765F4">
        <w:tc>
          <w:tcPr>
            <w:tcW w:w="2077" w:type="dxa"/>
          </w:tcPr>
          <w:p w14:paraId="4BFBCD50" w14:textId="5F247A14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QN=</w:t>
            </w:r>
            <w:r w:rsidR="00B71393" w:rsidRPr="00AA5859">
              <w:rPr>
                <w:sz w:val="26"/>
                <w:szCs w:val="26"/>
              </w:rPr>
              <w:t>20</w:t>
            </w:r>
          </w:p>
        </w:tc>
        <w:tc>
          <w:tcPr>
            <w:tcW w:w="7426" w:type="dxa"/>
          </w:tcPr>
          <w:p w14:paraId="16004650" w14:textId="5B000052" w:rsidR="003D782B" w:rsidRPr="00944855" w:rsidRDefault="004B46EA" w:rsidP="00944855">
            <w:pPr>
              <w:rPr>
                <w:sz w:val="26"/>
                <w:szCs w:val="26"/>
              </w:rPr>
            </w:pPr>
            <w:r w:rsidRPr="004B46EA">
              <w:rPr>
                <w:sz w:val="26"/>
                <w:szCs w:val="26"/>
              </w:rPr>
              <w:t>When a trigger is executing, it has access to two memory-resident tables that allow access to the data that was modified: Inserted and Deleted.</w:t>
            </w:r>
          </w:p>
        </w:tc>
      </w:tr>
      <w:tr w:rsidR="003D782B" w:rsidRPr="00AA5859" w14:paraId="7EAFCC0D" w14:textId="77777777" w:rsidTr="009765F4">
        <w:tc>
          <w:tcPr>
            <w:tcW w:w="2077" w:type="dxa"/>
          </w:tcPr>
          <w:p w14:paraId="5434E23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0BD82929" w14:textId="3CCC5627" w:rsidR="003D782B" w:rsidRPr="00AA5859" w:rsidRDefault="004B46EA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</w:tr>
      <w:tr w:rsidR="003D782B" w:rsidRPr="00AA5859" w14:paraId="2B4E4DF1" w14:textId="77777777" w:rsidTr="009765F4">
        <w:tc>
          <w:tcPr>
            <w:tcW w:w="2077" w:type="dxa"/>
          </w:tcPr>
          <w:p w14:paraId="39341DD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1F697230" w14:textId="309FB039" w:rsidR="003D782B" w:rsidRPr="00AA5859" w:rsidRDefault="004B46EA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</w:t>
            </w:r>
          </w:p>
        </w:tc>
      </w:tr>
      <w:tr w:rsidR="003D782B" w:rsidRPr="00AA5859" w14:paraId="34598389" w14:textId="77777777" w:rsidTr="009765F4">
        <w:tc>
          <w:tcPr>
            <w:tcW w:w="2077" w:type="dxa"/>
          </w:tcPr>
          <w:p w14:paraId="7610DA5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7F95E405" w14:textId="0B31A251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2C6184FB" w14:textId="77777777" w:rsidTr="009765F4">
        <w:tc>
          <w:tcPr>
            <w:tcW w:w="2077" w:type="dxa"/>
          </w:tcPr>
          <w:p w14:paraId="6917F20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56AC55B9" w14:textId="0A2CBE78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7600ADA8" w14:textId="77777777" w:rsidTr="009765F4">
        <w:tc>
          <w:tcPr>
            <w:tcW w:w="2077" w:type="dxa"/>
          </w:tcPr>
          <w:p w14:paraId="343764C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4C230196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3231A032" w14:textId="77777777" w:rsidTr="009765F4">
        <w:tc>
          <w:tcPr>
            <w:tcW w:w="2077" w:type="dxa"/>
          </w:tcPr>
          <w:p w14:paraId="131301E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5B3C450B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16CA795A" w14:textId="77777777" w:rsidTr="009765F4">
        <w:tc>
          <w:tcPr>
            <w:tcW w:w="2077" w:type="dxa"/>
          </w:tcPr>
          <w:p w14:paraId="34DB78E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62BA0E7B" w14:textId="7C5626F9" w:rsidR="003D782B" w:rsidRPr="00AA5859" w:rsidRDefault="004B46EA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D782B" w:rsidRPr="00AA5859" w14:paraId="2F23ECE2" w14:textId="77777777" w:rsidTr="009765F4">
        <w:tc>
          <w:tcPr>
            <w:tcW w:w="2077" w:type="dxa"/>
          </w:tcPr>
          <w:p w14:paraId="709E1E0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7CF3C6F0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AA5859" w14:paraId="469894B8" w14:textId="77777777" w:rsidTr="009765F4">
        <w:tc>
          <w:tcPr>
            <w:tcW w:w="2077" w:type="dxa"/>
          </w:tcPr>
          <w:p w14:paraId="1043722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067EB955" w14:textId="1C0990E3" w:rsidR="003D782B" w:rsidRPr="00AA5859" w:rsidRDefault="00944855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D782B" w:rsidRPr="00AA5859" w14:paraId="2A2B015D" w14:textId="77777777" w:rsidTr="009765F4">
        <w:tc>
          <w:tcPr>
            <w:tcW w:w="2077" w:type="dxa"/>
          </w:tcPr>
          <w:p w14:paraId="668E4270" w14:textId="77777777" w:rsidR="003D782B" w:rsidRPr="00AA5859" w:rsidRDefault="003D782B" w:rsidP="009765F4">
            <w:pPr>
              <w:rPr>
                <w:color w:val="FF0000"/>
                <w:sz w:val="26"/>
                <w:szCs w:val="26"/>
              </w:rPr>
            </w:pPr>
            <w:r w:rsidRPr="00AA5859">
              <w:rPr>
                <w:color w:val="FF0000"/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7A97BC98" w14:textId="401A0F65" w:rsidR="003D782B" w:rsidRPr="00AA5859" w:rsidRDefault="009C5927" w:rsidP="009765F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LO6</w:t>
            </w:r>
          </w:p>
        </w:tc>
      </w:tr>
      <w:tr w:rsidR="003D782B" w:rsidRPr="00AA5859" w14:paraId="23EA4FA0" w14:textId="77777777" w:rsidTr="009765F4">
        <w:tc>
          <w:tcPr>
            <w:tcW w:w="2077" w:type="dxa"/>
          </w:tcPr>
          <w:p w14:paraId="4EE0273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084D98C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6EFD7E58" w14:textId="77777777" w:rsidR="003D782B" w:rsidRPr="00AA5859" w:rsidRDefault="003D782B">
      <w:pPr>
        <w:rPr>
          <w:sz w:val="26"/>
          <w:szCs w:val="26"/>
        </w:rPr>
      </w:pPr>
    </w:p>
    <w:sectPr w:rsidR="003D782B" w:rsidRPr="00AA5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??????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F49"/>
    <w:multiLevelType w:val="multilevel"/>
    <w:tmpl w:val="DB0C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7FC1"/>
    <w:multiLevelType w:val="hybridMultilevel"/>
    <w:tmpl w:val="5E02D150"/>
    <w:lvl w:ilvl="0" w:tplc="6004018A">
      <w:start w:val="1"/>
      <w:numFmt w:val="decimal"/>
      <w:lvlText w:val="%1."/>
      <w:lvlJc w:val="left"/>
      <w:pPr>
        <w:ind w:left="397" w:hanging="246"/>
        <w:jc w:val="right"/>
      </w:pPr>
      <w:rPr>
        <w:rFonts w:hint="default"/>
        <w:color w:val="auto"/>
        <w:w w:val="101"/>
        <w:lang w:val="en-US" w:eastAsia="en-US" w:bidi="ar-SA"/>
      </w:rPr>
    </w:lvl>
    <w:lvl w:ilvl="1" w:tplc="17FEAD66">
      <w:start w:val="1"/>
      <w:numFmt w:val="upperRoman"/>
      <w:lvlText w:val="%2."/>
      <w:lvlJc w:val="left"/>
      <w:pPr>
        <w:ind w:left="397" w:hanging="203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C3B0C444">
      <w:numFmt w:val="bullet"/>
      <w:lvlText w:val="•"/>
      <w:lvlJc w:val="left"/>
      <w:pPr>
        <w:ind w:left="2124" w:hanging="203"/>
      </w:pPr>
      <w:rPr>
        <w:rFonts w:hint="default"/>
        <w:lang w:val="en-US" w:eastAsia="en-US" w:bidi="ar-SA"/>
      </w:rPr>
    </w:lvl>
    <w:lvl w:ilvl="3" w:tplc="E1D8B388">
      <w:numFmt w:val="bullet"/>
      <w:lvlText w:val="•"/>
      <w:lvlJc w:val="left"/>
      <w:pPr>
        <w:ind w:left="2986" w:hanging="203"/>
      </w:pPr>
      <w:rPr>
        <w:rFonts w:hint="default"/>
        <w:lang w:val="en-US" w:eastAsia="en-US" w:bidi="ar-SA"/>
      </w:rPr>
    </w:lvl>
    <w:lvl w:ilvl="4" w:tplc="1616A026">
      <w:numFmt w:val="bullet"/>
      <w:lvlText w:val="•"/>
      <w:lvlJc w:val="left"/>
      <w:pPr>
        <w:ind w:left="3848" w:hanging="203"/>
      </w:pPr>
      <w:rPr>
        <w:rFonts w:hint="default"/>
        <w:lang w:val="en-US" w:eastAsia="en-US" w:bidi="ar-SA"/>
      </w:rPr>
    </w:lvl>
    <w:lvl w:ilvl="5" w:tplc="5906B6A6">
      <w:numFmt w:val="bullet"/>
      <w:lvlText w:val="•"/>
      <w:lvlJc w:val="left"/>
      <w:pPr>
        <w:ind w:left="4710" w:hanging="203"/>
      </w:pPr>
      <w:rPr>
        <w:rFonts w:hint="default"/>
        <w:lang w:val="en-US" w:eastAsia="en-US" w:bidi="ar-SA"/>
      </w:rPr>
    </w:lvl>
    <w:lvl w:ilvl="6" w:tplc="846A724C">
      <w:numFmt w:val="bullet"/>
      <w:lvlText w:val="•"/>
      <w:lvlJc w:val="left"/>
      <w:pPr>
        <w:ind w:left="5572" w:hanging="203"/>
      </w:pPr>
      <w:rPr>
        <w:rFonts w:hint="default"/>
        <w:lang w:val="en-US" w:eastAsia="en-US" w:bidi="ar-SA"/>
      </w:rPr>
    </w:lvl>
    <w:lvl w:ilvl="7" w:tplc="5C7EA54A">
      <w:numFmt w:val="bullet"/>
      <w:lvlText w:val="•"/>
      <w:lvlJc w:val="left"/>
      <w:pPr>
        <w:ind w:left="6434" w:hanging="203"/>
      </w:pPr>
      <w:rPr>
        <w:rFonts w:hint="default"/>
        <w:lang w:val="en-US" w:eastAsia="en-US" w:bidi="ar-SA"/>
      </w:rPr>
    </w:lvl>
    <w:lvl w:ilvl="8" w:tplc="963CE556">
      <w:numFmt w:val="bullet"/>
      <w:lvlText w:val="•"/>
      <w:lvlJc w:val="left"/>
      <w:pPr>
        <w:ind w:left="7296" w:hanging="203"/>
      </w:pPr>
      <w:rPr>
        <w:rFonts w:hint="default"/>
        <w:lang w:val="en-US" w:eastAsia="en-US" w:bidi="ar-SA"/>
      </w:rPr>
    </w:lvl>
  </w:abstractNum>
  <w:abstractNum w:abstractNumId="2" w15:restartNumberingAfterBreak="0">
    <w:nsid w:val="55B00EDC"/>
    <w:multiLevelType w:val="multilevel"/>
    <w:tmpl w:val="870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15B98"/>
    <w:multiLevelType w:val="hybridMultilevel"/>
    <w:tmpl w:val="D99CEBE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96"/>
    <w:rsid w:val="00044827"/>
    <w:rsid w:val="00054B7B"/>
    <w:rsid w:val="00070CB3"/>
    <w:rsid w:val="00090EE0"/>
    <w:rsid w:val="000F7A59"/>
    <w:rsid w:val="00101512"/>
    <w:rsid w:val="0013290E"/>
    <w:rsid w:val="0016069F"/>
    <w:rsid w:val="001B080A"/>
    <w:rsid w:val="001B1B8D"/>
    <w:rsid w:val="001C0136"/>
    <w:rsid w:val="001C303D"/>
    <w:rsid w:val="001D21A7"/>
    <w:rsid w:val="001D24E0"/>
    <w:rsid w:val="001E4B68"/>
    <w:rsid w:val="002771A2"/>
    <w:rsid w:val="00284944"/>
    <w:rsid w:val="002A0F9C"/>
    <w:rsid w:val="002B39AE"/>
    <w:rsid w:val="002C2724"/>
    <w:rsid w:val="002D32FC"/>
    <w:rsid w:val="002E0408"/>
    <w:rsid w:val="002E3D8B"/>
    <w:rsid w:val="003145A2"/>
    <w:rsid w:val="0033474D"/>
    <w:rsid w:val="0039708F"/>
    <w:rsid w:val="003A7EE7"/>
    <w:rsid w:val="003B0C75"/>
    <w:rsid w:val="003B11B2"/>
    <w:rsid w:val="003D782B"/>
    <w:rsid w:val="003E4954"/>
    <w:rsid w:val="003F31CB"/>
    <w:rsid w:val="004071E7"/>
    <w:rsid w:val="00411858"/>
    <w:rsid w:val="004123CF"/>
    <w:rsid w:val="00414A6E"/>
    <w:rsid w:val="00454DC8"/>
    <w:rsid w:val="0046609F"/>
    <w:rsid w:val="004754DD"/>
    <w:rsid w:val="00481687"/>
    <w:rsid w:val="004853AD"/>
    <w:rsid w:val="004902E4"/>
    <w:rsid w:val="004B0A76"/>
    <w:rsid w:val="004B46EA"/>
    <w:rsid w:val="004B5D9E"/>
    <w:rsid w:val="004D6730"/>
    <w:rsid w:val="004F2E0A"/>
    <w:rsid w:val="004F56DA"/>
    <w:rsid w:val="004F587B"/>
    <w:rsid w:val="00503B7E"/>
    <w:rsid w:val="00517927"/>
    <w:rsid w:val="0053640C"/>
    <w:rsid w:val="00537806"/>
    <w:rsid w:val="0055599A"/>
    <w:rsid w:val="005569EA"/>
    <w:rsid w:val="005A0E42"/>
    <w:rsid w:val="005A1FE3"/>
    <w:rsid w:val="005A39BE"/>
    <w:rsid w:val="005B277C"/>
    <w:rsid w:val="005D2279"/>
    <w:rsid w:val="005F660F"/>
    <w:rsid w:val="00610DA5"/>
    <w:rsid w:val="00641347"/>
    <w:rsid w:val="0065394A"/>
    <w:rsid w:val="00674A96"/>
    <w:rsid w:val="006768D9"/>
    <w:rsid w:val="006A28CB"/>
    <w:rsid w:val="006A41BF"/>
    <w:rsid w:val="006D6E20"/>
    <w:rsid w:val="007125F6"/>
    <w:rsid w:val="00721A92"/>
    <w:rsid w:val="00746183"/>
    <w:rsid w:val="0075747D"/>
    <w:rsid w:val="00771C3F"/>
    <w:rsid w:val="00772013"/>
    <w:rsid w:val="00784DC6"/>
    <w:rsid w:val="00790D19"/>
    <w:rsid w:val="007E6DA1"/>
    <w:rsid w:val="007F0D85"/>
    <w:rsid w:val="007F24EE"/>
    <w:rsid w:val="00803C22"/>
    <w:rsid w:val="00821591"/>
    <w:rsid w:val="008325D0"/>
    <w:rsid w:val="0085000E"/>
    <w:rsid w:val="00853B0C"/>
    <w:rsid w:val="008604A1"/>
    <w:rsid w:val="00895BC1"/>
    <w:rsid w:val="008A606C"/>
    <w:rsid w:val="008C3E0D"/>
    <w:rsid w:val="008D02F0"/>
    <w:rsid w:val="009002B0"/>
    <w:rsid w:val="00914A76"/>
    <w:rsid w:val="00915E0C"/>
    <w:rsid w:val="0093630C"/>
    <w:rsid w:val="0094018B"/>
    <w:rsid w:val="00944855"/>
    <w:rsid w:val="00954CC6"/>
    <w:rsid w:val="009765F4"/>
    <w:rsid w:val="009A7567"/>
    <w:rsid w:val="009C0FBF"/>
    <w:rsid w:val="009C5927"/>
    <w:rsid w:val="009D2065"/>
    <w:rsid w:val="009E0739"/>
    <w:rsid w:val="009E1EED"/>
    <w:rsid w:val="00A13DBE"/>
    <w:rsid w:val="00A274FA"/>
    <w:rsid w:val="00A46D21"/>
    <w:rsid w:val="00A57E22"/>
    <w:rsid w:val="00A618C2"/>
    <w:rsid w:val="00A93706"/>
    <w:rsid w:val="00AA5859"/>
    <w:rsid w:val="00AB0728"/>
    <w:rsid w:val="00AD344A"/>
    <w:rsid w:val="00AE05A0"/>
    <w:rsid w:val="00B11092"/>
    <w:rsid w:val="00B160A6"/>
    <w:rsid w:val="00B31DDE"/>
    <w:rsid w:val="00B33B13"/>
    <w:rsid w:val="00B34541"/>
    <w:rsid w:val="00B37F0B"/>
    <w:rsid w:val="00B43FC3"/>
    <w:rsid w:val="00B67C69"/>
    <w:rsid w:val="00B71393"/>
    <w:rsid w:val="00B94346"/>
    <w:rsid w:val="00BA53DE"/>
    <w:rsid w:val="00BD556D"/>
    <w:rsid w:val="00BF593E"/>
    <w:rsid w:val="00C205F2"/>
    <w:rsid w:val="00C333C3"/>
    <w:rsid w:val="00C51D34"/>
    <w:rsid w:val="00C5346A"/>
    <w:rsid w:val="00C60F8D"/>
    <w:rsid w:val="00CB0AC1"/>
    <w:rsid w:val="00CB6AFB"/>
    <w:rsid w:val="00CB7AF7"/>
    <w:rsid w:val="00D12C36"/>
    <w:rsid w:val="00D16239"/>
    <w:rsid w:val="00D24D6E"/>
    <w:rsid w:val="00D26271"/>
    <w:rsid w:val="00D558B9"/>
    <w:rsid w:val="00D87C81"/>
    <w:rsid w:val="00DB5720"/>
    <w:rsid w:val="00DD0E36"/>
    <w:rsid w:val="00DD378A"/>
    <w:rsid w:val="00DE61F1"/>
    <w:rsid w:val="00E2375E"/>
    <w:rsid w:val="00E47AC5"/>
    <w:rsid w:val="00E83ADE"/>
    <w:rsid w:val="00EA31AB"/>
    <w:rsid w:val="00EB3563"/>
    <w:rsid w:val="00EB49A7"/>
    <w:rsid w:val="00EB75E9"/>
    <w:rsid w:val="00EE5468"/>
    <w:rsid w:val="00EF205D"/>
    <w:rsid w:val="00EF7708"/>
    <w:rsid w:val="00F348F5"/>
    <w:rsid w:val="00F35DEC"/>
    <w:rsid w:val="00F369EA"/>
    <w:rsid w:val="00F50BAA"/>
    <w:rsid w:val="00F52956"/>
    <w:rsid w:val="00F659BB"/>
    <w:rsid w:val="00F76D18"/>
    <w:rsid w:val="00F77882"/>
    <w:rsid w:val="00FA5E95"/>
    <w:rsid w:val="00FC5E55"/>
    <w:rsid w:val="00F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10EBD"/>
  <w15:chartTrackingRefBased/>
  <w15:docId w15:val="{D1162839-A69D-4F3A-A96D-31723B15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333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E040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2E040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D32FC"/>
    <w:rPr>
      <w:rFonts w:ascii="Arial??????" w:hAnsi="Arial??????" w:hint="default"/>
      <w:b w:val="0"/>
      <w:bCs w:val="0"/>
      <w:i/>
      <w:iCs/>
      <w:color w:val="000000"/>
      <w:sz w:val="24"/>
      <w:szCs w:val="24"/>
    </w:rPr>
  </w:style>
  <w:style w:type="character" w:customStyle="1" w:styleId="l11">
    <w:name w:val="l11"/>
    <w:basedOn w:val="DefaultParagraphFont"/>
    <w:rsid w:val="0094018B"/>
  </w:style>
  <w:style w:type="paragraph" w:styleId="ListParagraph">
    <w:name w:val="List Paragraph"/>
    <w:basedOn w:val="Normal"/>
    <w:uiPriority w:val="34"/>
    <w:qFormat/>
    <w:rsid w:val="0094018B"/>
    <w:pPr>
      <w:widowControl w:val="0"/>
      <w:autoSpaceDE w:val="0"/>
      <w:autoSpaceDN w:val="0"/>
      <w:ind w:left="697" w:hanging="301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333C3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C303D"/>
    <w:pPr>
      <w:spacing w:before="100" w:beforeAutospacing="1" w:after="100" w:afterAutospacing="1"/>
    </w:pPr>
  </w:style>
  <w:style w:type="character" w:customStyle="1" w:styleId="toggle-control-label">
    <w:name w:val="toggle-control-label"/>
    <w:basedOn w:val="DefaultParagraphFont"/>
    <w:rsid w:val="001C3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78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QB_Template_M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QB_Template_MC.dotx</Template>
  <TotalTime>464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subject/>
  <dc:creator>Admin</dc:creator>
  <cp:keywords/>
  <cp:lastModifiedBy>HP</cp:lastModifiedBy>
  <cp:revision>25</cp:revision>
  <dcterms:created xsi:type="dcterms:W3CDTF">2023-03-06T08:18:00Z</dcterms:created>
  <dcterms:modified xsi:type="dcterms:W3CDTF">2023-03-25T04:43:00Z</dcterms:modified>
</cp:coreProperties>
</file>